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006A" w14:textId="77777777" w:rsidR="00E32082" w:rsidRDefault="00E32082">
      <w:pPr>
        <w:pStyle w:val="Corpodetexto"/>
      </w:pPr>
      <w:bookmarkStart w:id="0" w:name="_Toc471979356"/>
      <w:bookmarkStart w:id="1" w:name="bkRunHead"/>
      <w:bookmarkEnd w:id="0"/>
    </w:p>
    <w:p w14:paraId="723BB168" w14:textId="25D19CAD" w:rsidR="00E32082" w:rsidRDefault="000D422E">
      <w:pPr>
        <w:pStyle w:val="Corpodetexto"/>
      </w:pPr>
      <w:r>
        <w:t xml:space="preserve"> </w:t>
      </w:r>
    </w:p>
    <w:p w14:paraId="7711C6E2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37E1D" wp14:editId="2ED9FF0B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3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BFB8" w14:textId="77777777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7C1A2109" wp14:editId="11724085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3C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3C8EE5C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3E6CFE96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766F9F0C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56C743E7" w14:textId="1B969FED" w:rsidR="00E32082" w:rsidRPr="00B731BA" w:rsidRDefault="005A6E85" w:rsidP="005A6E85">
      <w:pPr>
        <w:jc w:val="center"/>
        <w:rPr>
          <w:rFonts w:asciiTheme="minorHAnsi" w:hAnsiTheme="minorHAnsi" w:cstheme="minorHAnsi"/>
        </w:rPr>
      </w:pPr>
      <w:r w:rsidRPr="005A6E85">
        <w:rPr>
          <w:rFonts w:asciiTheme="minorHAnsi" w:hAnsiTheme="minorHAnsi" w:cstheme="minorHAnsi"/>
          <w:b/>
          <w:color w:val="000000"/>
          <w:spacing w:val="5"/>
          <w:kern w:val="28"/>
          <w:sz w:val="36"/>
          <w:szCs w:val="36"/>
        </w:rPr>
        <w:t>Política de Proteção de Dados e Privacidade</w:t>
      </w:r>
    </w:p>
    <w:bookmarkEnd w:id="1"/>
    <w:p w14:paraId="3584EB3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7410901" w14:textId="4C134984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3DD</w:t>
      </w:r>
      <w:r w:rsidR="00CA01E1" w:rsidRPr="00B731BA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893787">
        <w:rPr>
          <w:rFonts w:asciiTheme="minorHAnsi" w:hAnsiTheme="minorHAnsi" w:cstheme="minorHAnsi"/>
          <w:b/>
          <w:sz w:val="24"/>
          <w:szCs w:val="24"/>
        </w:rPr>
        <w:t>100</w:t>
      </w:r>
    </w:p>
    <w:p w14:paraId="25034BA6" w14:textId="717C696C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1191256 André Reis</w:t>
      </w:r>
    </w:p>
    <w:p w14:paraId="0A79E272" w14:textId="4E3EFCE5" w:rsidR="00CA01E1" w:rsidRPr="00B731BA" w:rsidRDefault="00A01AEB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1191362 Rúben Amorim</w:t>
      </w:r>
    </w:p>
    <w:p w14:paraId="00F0D94E" w14:textId="5D5DD41A" w:rsidR="00CA01E1" w:rsidRDefault="00893787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1170878 Milene Farias</w:t>
      </w:r>
    </w:p>
    <w:p w14:paraId="61503714" w14:textId="521A8858" w:rsidR="005A6E85" w:rsidRPr="00A01AEB" w:rsidRDefault="005A6E85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1141236 André Moreira</w:t>
      </w:r>
    </w:p>
    <w:p w14:paraId="036013E4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7E7BB9A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3014D3C2" w14:textId="4F867BB4" w:rsidR="00B731BA" w:rsidRDefault="005A6E85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2" w:name="_Toc448847918"/>
      <w:r w:rsidRPr="005A6E85">
        <w:rPr>
          <w:rFonts w:asciiTheme="minorHAnsi" w:eastAsia="Arial Narrow" w:hAnsiTheme="minorHAnsi" w:cstheme="minorHAnsi"/>
          <w:b/>
        </w:rPr>
        <w:t>Data de Entrada em Vigor</w:t>
      </w:r>
      <w:r w:rsidR="00445BE2" w:rsidRPr="00B731BA">
        <w:rPr>
          <w:rFonts w:asciiTheme="minorHAnsi" w:eastAsia="Arial Narrow" w:hAnsiTheme="minorHAnsi" w:cstheme="minorHAnsi"/>
          <w:b/>
        </w:rPr>
        <w:t xml:space="preserve">: </w:t>
      </w:r>
      <w:r w:rsidR="00140E94">
        <w:rPr>
          <w:rFonts w:asciiTheme="minorHAnsi" w:eastAsia="Arial Narrow" w:hAnsiTheme="minorHAnsi" w:cstheme="minorHAnsi"/>
          <w:b/>
        </w:rPr>
        <w:t>26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1</w:t>
      </w:r>
      <w:r w:rsidR="00140E94">
        <w:rPr>
          <w:rFonts w:asciiTheme="minorHAnsi" w:eastAsia="Arial Narrow" w:hAnsiTheme="minorHAnsi" w:cstheme="minorHAnsi"/>
          <w:b/>
        </w:rPr>
        <w:t>1</w:t>
      </w:r>
      <w:r w:rsidR="00445BE2" w:rsidRPr="00B731BA">
        <w:rPr>
          <w:rFonts w:asciiTheme="minorHAnsi" w:eastAsia="Arial Narrow" w:hAnsiTheme="minorHAnsi" w:cstheme="minorHAnsi"/>
          <w:b/>
        </w:rPr>
        <w:t>/</w:t>
      </w:r>
      <w:r w:rsidR="00915C37">
        <w:rPr>
          <w:rFonts w:asciiTheme="minorHAnsi" w:eastAsia="Arial Narrow" w:hAnsiTheme="minorHAnsi" w:cstheme="minorHAnsi"/>
          <w:b/>
        </w:rPr>
        <w:t>2023</w:t>
      </w:r>
    </w:p>
    <w:p w14:paraId="347C55E6" w14:textId="5F12309B" w:rsidR="005A6E85" w:rsidRPr="005A6E85" w:rsidRDefault="00B731BA" w:rsidP="005A6E85">
      <w:pPr>
        <w:rPr>
          <w:rFonts w:eastAsia="Arial Narrow"/>
        </w:rPr>
      </w:pPr>
      <w:r>
        <w:rPr>
          <w:rFonts w:eastAsia="Arial Narrow"/>
        </w:rPr>
        <w:br w:type="page"/>
      </w:r>
      <w:bookmarkEnd w:id="2"/>
    </w:p>
    <w:p w14:paraId="3F85C1A3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Introdução</w:t>
      </w:r>
    </w:p>
    <w:p w14:paraId="0962736B" w14:textId="2D9AF0B6" w:rsidR="005A6E85" w:rsidRPr="005A6E85" w:rsidRDefault="007A3A80" w:rsidP="00754216">
      <w:pPr>
        <w:jc w:val="left"/>
        <w:rPr>
          <w:rFonts w:eastAsia="Arial Narrow"/>
        </w:rPr>
      </w:pPr>
      <w:r>
        <w:rPr>
          <w:rFonts w:eastAsia="Arial Narrow"/>
        </w:rPr>
        <w:t>O projeto desenvolvido pelo Grupo 100 do Projeto integrador 5 do 3º ano da Licenciatura em Engenharia Informática</w:t>
      </w:r>
      <w:r w:rsidR="005A6E85" w:rsidRPr="005A6E85">
        <w:rPr>
          <w:rFonts w:eastAsia="Arial Narrow"/>
        </w:rPr>
        <w:t xml:space="preserve"> está comprometid</w:t>
      </w:r>
      <w:r>
        <w:rPr>
          <w:rFonts w:eastAsia="Arial Narrow"/>
        </w:rPr>
        <w:t>o</w:t>
      </w:r>
      <w:r w:rsidR="005A6E85" w:rsidRPr="005A6E85">
        <w:rPr>
          <w:rFonts w:eastAsia="Arial Narrow"/>
        </w:rPr>
        <w:t xml:space="preserve"> em proteger e respeitar a privacidade dos dados pessoais de seus clientes, funcionários e parceiros. Esta política define como a empresa coleta, utiliza, armazena e protege os dados pessoais em conformidade com o Regulamento Geral de Proteção de Dados (RGPD).</w:t>
      </w:r>
    </w:p>
    <w:p w14:paraId="12C83D74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Responsabilidades pela Proteção de Dados</w:t>
      </w:r>
    </w:p>
    <w:p w14:paraId="6D1336B1" w14:textId="2CEE3871" w:rsidR="00754216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Responsável pela Proteção de Dados (DPO)</w:t>
      </w:r>
      <w:r w:rsidRPr="005A6E85">
        <w:rPr>
          <w:rFonts w:eastAsia="Arial Narrow"/>
        </w:rPr>
        <w:t xml:space="preserve">: </w:t>
      </w:r>
      <w:r w:rsidR="007A3A80">
        <w:rPr>
          <w:rFonts w:eastAsia="Arial Narrow"/>
        </w:rPr>
        <w:t>Todos os elementos do Grupo 100 são</w:t>
      </w:r>
      <w:r w:rsidRPr="005A6E85">
        <w:rPr>
          <w:rFonts w:eastAsia="Arial Narrow"/>
        </w:rPr>
        <w:t xml:space="preserve"> DPO</w:t>
      </w:r>
      <w:r w:rsidR="007A3A80">
        <w:rPr>
          <w:rFonts w:eastAsia="Arial Narrow"/>
        </w:rPr>
        <w:t>s</w:t>
      </w:r>
      <w:r w:rsidRPr="005A6E85">
        <w:rPr>
          <w:rFonts w:eastAsia="Arial Narrow"/>
        </w:rPr>
        <w:t xml:space="preserve"> designado</w:t>
      </w:r>
      <w:r w:rsidR="007A3A80">
        <w:rPr>
          <w:rFonts w:eastAsia="Arial Narrow"/>
        </w:rPr>
        <w:t>s</w:t>
      </w:r>
      <w:r w:rsidRPr="005A6E85">
        <w:rPr>
          <w:rFonts w:eastAsia="Arial Narrow"/>
        </w:rPr>
        <w:t xml:space="preserve"> para supervisionar a conformidade com o RGPD e pode ser contatado em</w:t>
      </w:r>
      <w:r w:rsidR="007A3A80">
        <w:rPr>
          <w:rFonts w:eastAsia="Arial Narrow"/>
        </w:rPr>
        <w:t xml:space="preserve"> </w:t>
      </w:r>
      <w:hyperlink r:id="rId13" w:history="1">
        <w:r w:rsidR="00754216" w:rsidRPr="002C3EAC">
          <w:rPr>
            <w:rStyle w:val="Hiperligao"/>
          </w:rPr>
          <w:t>robdronego@isep.ipp.pt</w:t>
        </w:r>
      </w:hyperlink>
    </w:p>
    <w:p w14:paraId="077616C7" w14:textId="7FF25D15" w:rsidR="005A6E85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 xml:space="preserve">Equipe </w:t>
      </w:r>
      <w:r w:rsidR="0048696E" w:rsidRPr="00267620">
        <w:rPr>
          <w:rFonts w:eastAsia="Arial Narrow"/>
          <w:b/>
          <w:bCs/>
        </w:rPr>
        <w:t>r</w:t>
      </w:r>
      <w:r w:rsidRPr="00267620">
        <w:rPr>
          <w:rFonts w:eastAsia="Arial Narrow"/>
          <w:b/>
          <w:bCs/>
        </w:rPr>
        <w:t>esponsável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Todos os elementos do G</w:t>
      </w:r>
      <w:r w:rsidR="0048696E">
        <w:rPr>
          <w:rFonts w:eastAsia="Arial Narrow"/>
        </w:rPr>
        <w:t>rupo 100.</w:t>
      </w:r>
    </w:p>
    <w:p w14:paraId="515641D8" w14:textId="77777777" w:rsidR="00834819" w:rsidRDefault="00834819" w:rsidP="00834819">
      <w:pPr>
        <w:pStyle w:val="Ttulo1"/>
        <w:numPr>
          <w:ilvl w:val="0"/>
          <w:numId w:val="22"/>
        </w:numPr>
        <w:rPr>
          <w:rFonts w:eastAsia="Arial Narrow"/>
          <w:b w:val="0"/>
        </w:rPr>
      </w:pPr>
      <w:r w:rsidRPr="00834819">
        <w:rPr>
          <w:rFonts w:eastAsia="Arial Narrow"/>
        </w:rPr>
        <w:t>Dados Recolhidos e Fins de Processamento</w:t>
      </w:r>
    </w:p>
    <w:p w14:paraId="6C7DDF83" w14:textId="77777777" w:rsidR="00834819" w:rsidRPr="00834819" w:rsidRDefault="00834819" w:rsidP="00834819">
      <w:pPr>
        <w:rPr>
          <w:rFonts w:eastAsia="Arial Narrow"/>
          <w:b/>
          <w:bCs/>
        </w:rPr>
      </w:pPr>
      <w:r w:rsidRPr="00834819">
        <w:rPr>
          <w:rFonts w:eastAsia="Arial Narrow"/>
          <w:b/>
          <w:bCs/>
        </w:rPr>
        <w:t>Tipos de Dados Recolhidos:</w:t>
      </w:r>
    </w:p>
    <w:p w14:paraId="4854F4AB" w14:textId="77777777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</w:rPr>
      </w:pPr>
      <w:r w:rsidRPr="00834819">
        <w:rPr>
          <w:rFonts w:eastAsia="Arial Narrow"/>
          <w:b w:val="0"/>
          <w:bCs/>
        </w:rPr>
        <w:t>Nome do Utilizador</w:t>
      </w:r>
    </w:p>
    <w:p w14:paraId="7E3B2CDE" w14:textId="77777777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</w:rPr>
      </w:pPr>
      <w:r w:rsidRPr="00834819">
        <w:rPr>
          <w:rFonts w:eastAsia="Arial Narrow"/>
          <w:b w:val="0"/>
          <w:bCs/>
        </w:rPr>
        <w:t>Endereço de E-mail</w:t>
      </w:r>
    </w:p>
    <w:p w14:paraId="3F353E4E" w14:textId="77777777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</w:rPr>
      </w:pPr>
      <w:r w:rsidRPr="00834819">
        <w:rPr>
          <w:rFonts w:eastAsia="Arial Narrow"/>
          <w:b w:val="0"/>
          <w:bCs/>
        </w:rPr>
        <w:t>Palavra-passe encriptada</w:t>
      </w:r>
    </w:p>
    <w:p w14:paraId="202A5182" w14:textId="470CC513" w:rsidR="00834819" w:rsidRPr="00834819" w:rsidRDefault="00834819" w:rsidP="00834819">
      <w:pPr>
        <w:pStyle w:val="PargrafodaLista"/>
        <w:numPr>
          <w:ilvl w:val="0"/>
          <w:numId w:val="25"/>
        </w:numPr>
        <w:rPr>
          <w:rFonts w:eastAsia="Arial Narrow"/>
          <w:b w:val="0"/>
          <w:bCs/>
          <w:color w:val="auto"/>
        </w:rPr>
      </w:pPr>
      <w:r w:rsidRPr="00834819">
        <w:rPr>
          <w:rFonts w:eastAsia="Arial Narrow"/>
          <w:b w:val="0"/>
          <w:bCs/>
        </w:rPr>
        <w:t>Função no Sistema</w:t>
      </w:r>
    </w:p>
    <w:p w14:paraId="5C420EDF" w14:textId="77777777" w:rsidR="00834819" w:rsidRPr="00834819" w:rsidRDefault="00834819" w:rsidP="00834819">
      <w:pPr>
        <w:rPr>
          <w:rFonts w:eastAsia="Arial Narrow"/>
          <w:b/>
        </w:rPr>
      </w:pPr>
      <w:r w:rsidRPr="00834819">
        <w:rPr>
          <w:rFonts w:eastAsia="Arial Narrow"/>
          <w:b/>
        </w:rPr>
        <w:t>Fins de Processamento:</w:t>
      </w:r>
    </w:p>
    <w:p w14:paraId="00864084" w14:textId="77777777" w:rsidR="00834819" w:rsidRPr="00834819" w:rsidRDefault="00834819" w:rsidP="00834819">
      <w:pPr>
        <w:pStyle w:val="PargrafodaLista"/>
        <w:numPr>
          <w:ilvl w:val="0"/>
          <w:numId w:val="26"/>
        </w:numPr>
        <w:rPr>
          <w:rFonts w:eastAsia="Arial Narrow"/>
          <w:b w:val="0"/>
          <w:bCs/>
        </w:rPr>
      </w:pPr>
      <w:r w:rsidRPr="00834819">
        <w:rPr>
          <w:rFonts w:eastAsia="Arial Narrow"/>
        </w:rPr>
        <w:t>Gestão de Conta</w:t>
      </w:r>
      <w:r w:rsidRPr="00834819">
        <w:rPr>
          <w:rFonts w:eastAsia="Arial Narrow"/>
          <w:b w:val="0"/>
          <w:bCs/>
        </w:rPr>
        <w:t>: Os dados são usados para criar e gerir as contas dos utilizadores no sistema.</w:t>
      </w:r>
    </w:p>
    <w:p w14:paraId="3965BDFA" w14:textId="77777777" w:rsidR="00834819" w:rsidRPr="00834819" w:rsidRDefault="00834819" w:rsidP="00834819">
      <w:pPr>
        <w:pStyle w:val="PargrafodaLista"/>
        <w:numPr>
          <w:ilvl w:val="0"/>
          <w:numId w:val="26"/>
        </w:numPr>
        <w:rPr>
          <w:rFonts w:eastAsia="Arial Narrow"/>
          <w:b w:val="0"/>
          <w:bCs/>
        </w:rPr>
      </w:pPr>
      <w:r w:rsidRPr="00834819">
        <w:rPr>
          <w:rFonts w:eastAsia="Arial Narrow"/>
        </w:rPr>
        <w:t>Identificação e Autenticação</w:t>
      </w:r>
      <w:r w:rsidRPr="00834819">
        <w:rPr>
          <w:rFonts w:eastAsia="Arial Narrow"/>
          <w:b w:val="0"/>
          <w:bCs/>
        </w:rPr>
        <w:t>: O nome de utilizador e a palavra-passe são usados para autenticar e permitir acesso seguro às contas dos utilizadores.</w:t>
      </w:r>
    </w:p>
    <w:p w14:paraId="6EAE8104" w14:textId="0F35F83D" w:rsidR="00834819" w:rsidRPr="00834819" w:rsidRDefault="00834819" w:rsidP="00834819">
      <w:pPr>
        <w:pStyle w:val="PargrafodaLista"/>
        <w:numPr>
          <w:ilvl w:val="0"/>
          <w:numId w:val="26"/>
        </w:numPr>
        <w:rPr>
          <w:rFonts w:eastAsia="Arial Narrow"/>
          <w:b w:val="0"/>
          <w:bCs/>
        </w:rPr>
      </w:pPr>
      <w:r w:rsidRPr="00834819">
        <w:rPr>
          <w:rFonts w:eastAsia="Arial Narrow"/>
        </w:rPr>
        <w:t>Personalização da Experiência do Utilizador</w:t>
      </w:r>
      <w:r w:rsidRPr="00834819">
        <w:rPr>
          <w:rFonts w:eastAsia="Arial Narrow"/>
          <w:b w:val="0"/>
          <w:bCs/>
        </w:rPr>
        <w:t>: A função no sistema pode ser usada para personalizar a experiência do utilizador de acordo com as suas permissões e necessidades dentro da plataforma.</w:t>
      </w:r>
    </w:p>
    <w:p w14:paraId="20D4C1EE" w14:textId="1D2097D3" w:rsidR="00834819" w:rsidRDefault="00834819">
      <w:pPr>
        <w:spacing w:line="240" w:lineRule="auto"/>
        <w:jc w:val="left"/>
        <w:rPr>
          <w:rFonts w:eastAsia="Arial Narrow"/>
          <w:color w:val="FF0000"/>
        </w:rPr>
      </w:pPr>
      <w:r>
        <w:rPr>
          <w:rFonts w:eastAsia="Arial Narrow"/>
          <w:color w:val="FF0000"/>
        </w:rPr>
        <w:br w:type="page"/>
      </w:r>
    </w:p>
    <w:p w14:paraId="569985C8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Base Legal para o Processamento</w:t>
      </w:r>
    </w:p>
    <w:p w14:paraId="7273274B" w14:textId="66AB4A7E" w:rsidR="009426EF" w:rsidRPr="009426EF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Consentimento</w:t>
      </w:r>
      <w:r w:rsidRPr="005A6E85">
        <w:rPr>
          <w:rFonts w:eastAsia="Arial Narrow"/>
        </w:rPr>
        <w:t xml:space="preserve">: </w:t>
      </w:r>
      <w:r w:rsidR="009426EF">
        <w:rPr>
          <w:rFonts w:eastAsia="Arial Narrow"/>
        </w:rPr>
        <w:t>O</w:t>
      </w:r>
      <w:r w:rsidR="009426EF" w:rsidRPr="009426EF">
        <w:rPr>
          <w:rFonts w:eastAsia="Arial Narrow"/>
        </w:rPr>
        <w:t xml:space="preserve"> consentimento para o processamento de dados pessoais é obtido no momento do registo ou inscrição. Ao se registar ou se inscrever </w:t>
      </w:r>
      <w:r w:rsidR="009426EF">
        <w:rPr>
          <w:rFonts w:eastAsia="Arial Narrow"/>
        </w:rPr>
        <w:t xml:space="preserve">nos </w:t>
      </w:r>
      <w:r w:rsidR="009426EF" w:rsidRPr="009426EF">
        <w:rPr>
          <w:rFonts w:eastAsia="Arial Narrow"/>
        </w:rPr>
        <w:t>nossos serviços, os alunos/funcionários/colaboradores fornecem autorização explícita para o uso de seus dados pessoais para as finalidades comunicadas durante o processo de registo.</w:t>
      </w:r>
    </w:p>
    <w:p w14:paraId="03F8637F" w14:textId="4D94304F" w:rsidR="009426EF" w:rsidRP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</w:rPr>
        <w:t xml:space="preserve">Este consentimento é considerado uma base legal para o processamento de dados, permitindo que </w:t>
      </w:r>
      <w:r>
        <w:rPr>
          <w:rFonts w:eastAsia="Arial Narrow"/>
        </w:rPr>
        <w:t>o sistema</w:t>
      </w:r>
      <w:r w:rsidRPr="009426EF">
        <w:rPr>
          <w:rFonts w:eastAsia="Arial Narrow"/>
        </w:rPr>
        <w:t xml:space="preserve"> utilize os dados pessoais conforme necessário para operações educacionais/administrativas e outras atividades comunicadas no momento do registo.</w:t>
      </w:r>
    </w:p>
    <w:p w14:paraId="4F665D64" w14:textId="2519932E" w:rsidR="009426EF" w:rsidRDefault="009426E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599E4261" w14:textId="78B07071" w:rsidR="009426EF" w:rsidRPr="009426EF" w:rsidRDefault="005A6E85" w:rsidP="009426EF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lastRenderedPageBreak/>
        <w:t>Direitos dos Indivíduos</w:t>
      </w:r>
    </w:p>
    <w:p w14:paraId="2B91E523" w14:textId="3263A28F" w:rsidR="009426EF" w:rsidRPr="009426EF" w:rsidRDefault="009426EF" w:rsidP="00754216">
      <w:pPr>
        <w:jc w:val="left"/>
        <w:rPr>
          <w:rFonts w:eastAsia="Arial Narrow"/>
        </w:rPr>
      </w:pPr>
      <w:r>
        <w:rPr>
          <w:rFonts w:eastAsia="Arial Narrow"/>
        </w:rPr>
        <w:t>No projeto desenvolvido,</w:t>
      </w:r>
      <w:r w:rsidRPr="009426EF">
        <w:rPr>
          <w:rFonts w:eastAsia="Arial Narrow"/>
        </w:rPr>
        <w:t xml:space="preserve"> reconhecemos os direitos dos indivíduos em relação aos seus dados pessoais, conforme estipulado pelo RGPD. Os indivíduos têm o direito de:</w:t>
      </w:r>
    </w:p>
    <w:p w14:paraId="0B0C0811" w14:textId="4B70036B" w:rsidR="00754216" w:rsidRPr="00754216" w:rsidRDefault="009426EF" w:rsidP="00A753B3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754216">
        <w:rPr>
          <w:rFonts w:eastAsia="Arial Narrow"/>
        </w:rPr>
        <w:t>Acesso aos Dados Pessoais</w:t>
      </w:r>
      <w:r w:rsidRPr="00754216">
        <w:rPr>
          <w:rFonts w:eastAsia="Arial Narrow"/>
          <w:b w:val="0"/>
          <w:bCs/>
        </w:rPr>
        <w:t xml:space="preserve">: Os indivíduos podem solicitar acesso às informações pessoais que mantemos. Para fazer essa solicitação, entre em contato connosco por meio do e-mail disponíveis anteriormente </w:t>
      </w:r>
      <w:hyperlink r:id="rId14" w:history="1">
        <w:r w:rsidR="00754216" w:rsidRPr="002C3EAC">
          <w:rPr>
            <w:rStyle w:val="Hiperligao"/>
          </w:rPr>
          <w:t>robdronego@isep.ipp.pt</w:t>
        </w:r>
      </w:hyperlink>
    </w:p>
    <w:p w14:paraId="3EE53C13" w14:textId="6E5F5815" w:rsidR="009426EF" w:rsidRPr="009426EF" w:rsidRDefault="009426EF" w:rsidP="00754216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 w:rsidRPr="009426EF">
        <w:rPr>
          <w:rFonts w:eastAsia="Arial Narrow"/>
        </w:rPr>
        <w:t>Retificação de Dados</w:t>
      </w:r>
      <w:r w:rsidRPr="009426EF">
        <w:rPr>
          <w:rFonts w:eastAsia="Arial Narrow"/>
          <w:b w:val="0"/>
          <w:bCs/>
        </w:rPr>
        <w:t>: Se os dados pessoais estiverem imprecisos ou incompletos, os indivíduos têm o direito de solicitar a retificação. Essas solicitações de correção podem ser encaminhadas pelos e-mails fornecidos anteriormente.</w:t>
      </w:r>
    </w:p>
    <w:p w14:paraId="28D8C1F4" w14:textId="2AAED700" w:rsidR="009426EF" w:rsidRPr="009426EF" w:rsidRDefault="009426EF" w:rsidP="00754216">
      <w:pPr>
        <w:pStyle w:val="PargrafodaLista"/>
        <w:numPr>
          <w:ilvl w:val="0"/>
          <w:numId w:val="24"/>
        </w:numPr>
        <w:jc w:val="left"/>
        <w:rPr>
          <w:rFonts w:eastAsia="Arial Narrow"/>
          <w:b w:val="0"/>
          <w:bCs/>
        </w:rPr>
      </w:pPr>
      <w:r>
        <w:rPr>
          <w:rFonts w:eastAsia="Arial Narrow"/>
        </w:rPr>
        <w:t>Eliminação</w:t>
      </w:r>
      <w:r w:rsidRPr="009426EF">
        <w:rPr>
          <w:rFonts w:eastAsia="Arial Narrow"/>
        </w:rPr>
        <w:t xml:space="preserve"> de Dados</w:t>
      </w:r>
      <w:r w:rsidRPr="009426EF">
        <w:rPr>
          <w:rFonts w:eastAsia="Arial Narrow"/>
          <w:b w:val="0"/>
          <w:bCs/>
        </w:rPr>
        <w:t>: Os indivíduos têm o direito de solicitar a exclusão de seus dados pessoais em determinadas circunstâncias. Para solicitar o apagamento de dados, entre em contato connosco pelos e-mails disponibilizados anteriormente.</w:t>
      </w:r>
    </w:p>
    <w:p w14:paraId="5DB821E1" w14:textId="4F603E5E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</w:rPr>
        <w:t>É importante ressaltar que todas as solicitações serão consideradas de acordo com as obrigações legais d</w:t>
      </w:r>
      <w:r>
        <w:rPr>
          <w:rFonts w:eastAsia="Arial Narrow"/>
        </w:rPr>
        <w:t xml:space="preserve">o projeto </w:t>
      </w:r>
      <w:r w:rsidRPr="009426EF">
        <w:rPr>
          <w:rFonts w:eastAsia="Arial Narrow"/>
        </w:rPr>
        <w:t>em conformidade com o RGPD. As solicitações serão processadas e respondidas dentro do prazo estabelecido pelas regulamentações de proteção de dados.</w:t>
      </w:r>
    </w:p>
    <w:p w14:paraId="39C6F1C5" w14:textId="27657342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Segurança de Dados</w:t>
      </w:r>
    </w:p>
    <w:p w14:paraId="00A29C96" w14:textId="2624EAD5" w:rsidR="009426EF" w:rsidRP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  <w:b/>
          <w:bCs/>
        </w:rPr>
        <w:t>Medidas de Segurança Adotadas</w:t>
      </w:r>
      <w:r w:rsidRPr="009426EF">
        <w:rPr>
          <w:rFonts w:eastAsia="Arial Narrow"/>
        </w:rPr>
        <w:t xml:space="preserve">: </w:t>
      </w:r>
      <w:r>
        <w:rPr>
          <w:rFonts w:eastAsia="Arial Narrow"/>
        </w:rPr>
        <w:t>No projeto,</w:t>
      </w:r>
      <w:r w:rsidRPr="009426EF">
        <w:rPr>
          <w:rFonts w:eastAsia="Arial Narrow"/>
        </w:rPr>
        <w:t xml:space="preserve"> utilizamos exclusivamente o sistema de comunicação HTTPS entre os vários módulos para garantir um nível adequado de segurança no envio de dados.</w:t>
      </w:r>
    </w:p>
    <w:p w14:paraId="795DC775" w14:textId="77777777" w:rsidR="009426EF" w:rsidRPr="009426EF" w:rsidRDefault="009426EF" w:rsidP="009426EF">
      <w:pPr>
        <w:spacing w:line="240" w:lineRule="auto"/>
        <w:jc w:val="left"/>
        <w:rPr>
          <w:rFonts w:eastAsia="Arial Narrow"/>
        </w:rPr>
      </w:pPr>
    </w:p>
    <w:p w14:paraId="21D06751" w14:textId="77777777" w:rsidR="009426EF" w:rsidRDefault="009426EF" w:rsidP="00754216">
      <w:pPr>
        <w:jc w:val="left"/>
        <w:rPr>
          <w:rFonts w:eastAsia="Arial Narrow"/>
        </w:rPr>
      </w:pPr>
      <w:r w:rsidRPr="009426EF">
        <w:rPr>
          <w:rFonts w:eastAsia="Arial Narrow"/>
          <w:b/>
          <w:bCs/>
        </w:rPr>
        <w:t>Notificação de Violação de Dados</w:t>
      </w:r>
      <w:r w:rsidRPr="009426EF">
        <w:rPr>
          <w:rFonts w:eastAsia="Arial Narrow"/>
        </w:rPr>
        <w:t>: Em caso de violação de dados que possa resultar em riscos para os direitos e liberdades dos indivíduos, temos um processo estabelecido para notificar as autoridades competentes e os indivíduos afetados. Isso inclui a avaliação imediata da violação, a identificação das medidas corretivas necessárias e a notificação oportuna às autoridades e aos indivíduos afetados, conforme exigido pelas leis de proteção de dados.</w:t>
      </w:r>
    </w:p>
    <w:p w14:paraId="41972FCD" w14:textId="7C88A936" w:rsidR="007A3A80" w:rsidRDefault="007A3A80" w:rsidP="009426EF">
      <w:pPr>
        <w:spacing w:line="240" w:lineRule="auto"/>
        <w:jc w:val="left"/>
        <w:rPr>
          <w:rFonts w:eastAsia="Arial Narrow"/>
        </w:rPr>
      </w:pPr>
      <w:r>
        <w:rPr>
          <w:rFonts w:eastAsia="Arial Narrow"/>
        </w:rPr>
        <w:br w:type="page"/>
      </w:r>
    </w:p>
    <w:p w14:paraId="6E19D184" w14:textId="77777777" w:rsidR="005A6E85" w:rsidRPr="005A6E85" w:rsidRDefault="005A6E85" w:rsidP="005A6E85">
      <w:pPr>
        <w:rPr>
          <w:rFonts w:eastAsia="Arial Narrow"/>
        </w:rPr>
      </w:pPr>
    </w:p>
    <w:p w14:paraId="770A728E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Transferência Internacional de Dados</w:t>
      </w:r>
    </w:p>
    <w:p w14:paraId="66D9A353" w14:textId="5150FA81" w:rsidR="005A6E85" w:rsidRPr="005A6E85" w:rsidRDefault="005A6E85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Países Destinatários</w:t>
      </w:r>
      <w:r w:rsidRPr="005A6E85">
        <w:rPr>
          <w:rFonts w:eastAsia="Arial Narrow"/>
        </w:rPr>
        <w:t xml:space="preserve">: </w:t>
      </w:r>
      <w:r w:rsidR="00267620">
        <w:rPr>
          <w:rFonts w:eastAsia="Arial Narrow"/>
        </w:rPr>
        <w:t>Os dados são restritos a utilização no país, Portugal.</w:t>
      </w:r>
    </w:p>
    <w:p w14:paraId="465B9D2A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Retenção de Dados</w:t>
      </w:r>
    </w:p>
    <w:p w14:paraId="3BC117A0" w14:textId="577BAB48" w:rsidR="00267620" w:rsidRDefault="00267620" w:rsidP="00754216">
      <w:pPr>
        <w:jc w:val="left"/>
        <w:rPr>
          <w:rFonts w:eastAsia="Arial Narrow"/>
        </w:rPr>
      </w:pPr>
      <w:r w:rsidRPr="00267620">
        <w:rPr>
          <w:rFonts w:eastAsia="Arial Narrow"/>
          <w:b/>
          <w:bCs/>
        </w:rPr>
        <w:t>Tempo de Retenção</w:t>
      </w:r>
      <w:r w:rsidRPr="00267620">
        <w:rPr>
          <w:rFonts w:eastAsia="Arial Narrow"/>
        </w:rPr>
        <w:t>:</w:t>
      </w:r>
      <w:r>
        <w:rPr>
          <w:rFonts w:eastAsia="Arial Narrow"/>
        </w:rPr>
        <w:t xml:space="preserve"> No projeto</w:t>
      </w:r>
      <w:r w:rsidRPr="00267620">
        <w:rPr>
          <w:rFonts w:eastAsia="Arial Narrow"/>
        </w:rPr>
        <w:t xml:space="preserve">, os dados pessoais são retidos pelo mesmo período estabelecido para as contas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do ISEP. Quando uma conta de </w:t>
      </w:r>
      <w:r>
        <w:rPr>
          <w:rFonts w:eastAsia="Arial Narrow"/>
        </w:rPr>
        <w:t>utilizador</w:t>
      </w:r>
      <w:r w:rsidRPr="00267620">
        <w:rPr>
          <w:rFonts w:eastAsia="Arial Narrow"/>
        </w:rPr>
        <w:t xml:space="preserve"> se torna inativa e é desativada no sistema do ISEP, os dados correspondentes armazenados </w:t>
      </w:r>
      <w:r>
        <w:rPr>
          <w:rFonts w:eastAsia="Arial Narrow"/>
        </w:rPr>
        <w:t>no</w:t>
      </w:r>
      <w:r w:rsidRPr="00267620">
        <w:rPr>
          <w:rFonts w:eastAsia="Arial Narrow"/>
        </w:rPr>
        <w:t xml:space="preserve"> nosso</w:t>
      </w:r>
      <w:r>
        <w:rPr>
          <w:rFonts w:eastAsia="Arial Narrow"/>
        </w:rPr>
        <w:t xml:space="preserve"> </w:t>
      </w:r>
      <w:r w:rsidRPr="00267620">
        <w:rPr>
          <w:rFonts w:eastAsia="Arial Narrow"/>
        </w:rPr>
        <w:t>sistema também são removidos ou tornados inacessíveis, em conformidade com os critérios e práticas de retenção de dados do ISEP.</w:t>
      </w:r>
    </w:p>
    <w:p w14:paraId="4CD5E131" w14:textId="39B3A4AB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Revisão e Atualização da Política</w:t>
      </w:r>
    </w:p>
    <w:p w14:paraId="442CFCCD" w14:textId="77777777" w:rsidR="005A6E85" w:rsidRPr="0033445B" w:rsidRDefault="005A6E85" w:rsidP="00754216">
      <w:pPr>
        <w:jc w:val="left"/>
        <w:rPr>
          <w:rFonts w:eastAsia="Arial Narrow"/>
        </w:rPr>
      </w:pPr>
      <w:r w:rsidRPr="0033445B">
        <w:rPr>
          <w:rFonts w:eastAsia="Arial Narrow"/>
          <w:b/>
          <w:bCs/>
        </w:rPr>
        <w:t>Revisão Regular</w:t>
      </w:r>
      <w:r w:rsidRPr="0033445B">
        <w:rPr>
          <w:rFonts w:eastAsia="Arial Narrow"/>
        </w:rPr>
        <w:t>: Compromisso de revisar e atualizar regularmente a política de proteção de dados.</w:t>
      </w:r>
    </w:p>
    <w:p w14:paraId="0CEB22D0" w14:textId="77777777" w:rsidR="005A6E85" w:rsidRPr="005A6E85" w:rsidRDefault="005A6E85" w:rsidP="007A3A80">
      <w:pPr>
        <w:pStyle w:val="Ttulo1"/>
        <w:numPr>
          <w:ilvl w:val="0"/>
          <w:numId w:val="22"/>
        </w:numPr>
        <w:rPr>
          <w:rFonts w:eastAsia="Arial Narrow"/>
        </w:rPr>
      </w:pPr>
      <w:r w:rsidRPr="005A6E85">
        <w:rPr>
          <w:rFonts w:eastAsia="Arial Narrow"/>
        </w:rPr>
        <w:t>Contatos</w:t>
      </w:r>
    </w:p>
    <w:p w14:paraId="2A0C7C47" w14:textId="4D35CA47" w:rsidR="00B731BA" w:rsidRPr="005A6E85" w:rsidRDefault="005A6E85" w:rsidP="00754216">
      <w:pPr>
        <w:jc w:val="left"/>
        <w:rPr>
          <w:rStyle w:val="nfase"/>
          <w:rFonts w:eastAsia="Arial Narrow"/>
        </w:rPr>
      </w:pPr>
      <w:r w:rsidRPr="005A6E85">
        <w:rPr>
          <w:rFonts w:eastAsia="Arial Narrow"/>
        </w:rPr>
        <w:t xml:space="preserve">Para questões relacionadas a esta política ou à proteção de dados, entre em contato com </w:t>
      </w:r>
      <w:r w:rsidR="00754216">
        <w:rPr>
          <w:rFonts w:eastAsia="Arial Narrow"/>
        </w:rPr>
        <w:t>o</w:t>
      </w:r>
      <w:r w:rsidRPr="005A6E85">
        <w:rPr>
          <w:rFonts w:eastAsia="Arial Narrow"/>
        </w:rPr>
        <w:t xml:space="preserve"> DPO em </w:t>
      </w:r>
      <w:r w:rsidR="00754216">
        <w:t>robdronego@isep.ipp.pt</w:t>
      </w:r>
      <w:r w:rsidR="00267620" w:rsidRPr="005A6E85">
        <w:rPr>
          <w:rFonts w:eastAsia="Arial Narrow"/>
        </w:rPr>
        <w:t>.</w:t>
      </w:r>
    </w:p>
    <w:sectPr w:rsidR="00B731BA" w:rsidRPr="005A6E85" w:rsidSect="00386789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401EB" w14:textId="77777777" w:rsidR="00D7316A" w:rsidRDefault="00D7316A">
      <w:r>
        <w:separator/>
      </w:r>
    </w:p>
  </w:endnote>
  <w:endnote w:type="continuationSeparator" w:id="0">
    <w:p w14:paraId="79FD871E" w14:textId="77777777" w:rsidR="00D7316A" w:rsidRDefault="00D7316A">
      <w:r>
        <w:continuationSeparator/>
      </w:r>
    </w:p>
  </w:endnote>
  <w:endnote w:type="continuationNotice" w:id="1">
    <w:p w14:paraId="3772D405" w14:textId="77777777" w:rsidR="00D7316A" w:rsidRDefault="00D731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6F61DE4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3F662A0F" w14:textId="1EEC29C8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12267">
            <w:rPr>
              <w:sz w:val="20"/>
              <w:szCs w:val="20"/>
            </w:rPr>
            <w:t>100</w:t>
          </w:r>
          <w:r w:rsidR="00CA01E1">
            <w:rPr>
              <w:sz w:val="20"/>
              <w:szCs w:val="20"/>
            </w:rPr>
            <w:t xml:space="preserve"> Turma </w:t>
          </w:r>
          <w:r w:rsidR="00151CCE">
            <w:rPr>
              <w:sz w:val="20"/>
              <w:szCs w:val="20"/>
            </w:rPr>
            <w:t>3DD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4D68579E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AE59756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01AA" w14:textId="77777777" w:rsidR="00D7316A" w:rsidRDefault="00D7316A">
      <w:r>
        <w:separator/>
      </w:r>
    </w:p>
  </w:footnote>
  <w:footnote w:type="continuationSeparator" w:id="0">
    <w:p w14:paraId="14BFB9B7" w14:textId="77777777" w:rsidR="00D7316A" w:rsidRDefault="00D7316A">
      <w:r>
        <w:continuationSeparator/>
      </w:r>
    </w:p>
  </w:footnote>
  <w:footnote w:type="continuationNotice" w:id="1">
    <w:p w14:paraId="4D72EA89" w14:textId="77777777" w:rsidR="00D7316A" w:rsidRDefault="00D731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D86743" w14:paraId="3BA66C2F" w14:textId="77777777" w:rsidTr="62D86743">
      <w:trPr>
        <w:trHeight w:val="300"/>
      </w:trPr>
      <w:tc>
        <w:tcPr>
          <w:tcW w:w="3120" w:type="dxa"/>
        </w:tcPr>
        <w:p w14:paraId="58554326" w14:textId="4EE16E5A" w:rsidR="62D86743" w:rsidRDefault="62D86743" w:rsidP="62D86743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767B1DD2" w14:textId="592A9DFE" w:rsidR="62D86743" w:rsidRDefault="62D86743" w:rsidP="62D86743">
          <w:pPr>
            <w:pStyle w:val="Cabealho"/>
            <w:jc w:val="center"/>
          </w:pPr>
        </w:p>
      </w:tc>
      <w:tc>
        <w:tcPr>
          <w:tcW w:w="3120" w:type="dxa"/>
        </w:tcPr>
        <w:p w14:paraId="690A94B6" w14:textId="6E822FD9" w:rsidR="62D86743" w:rsidRDefault="62D86743" w:rsidP="62D86743">
          <w:pPr>
            <w:pStyle w:val="Cabealho"/>
            <w:ind w:right="-115"/>
            <w:jc w:val="right"/>
          </w:pPr>
        </w:p>
      </w:tc>
    </w:tr>
  </w:tbl>
  <w:p w14:paraId="033E2C62" w14:textId="192F4F4E" w:rsidR="002D466E" w:rsidRDefault="002D466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QrGBF0wgxsqU" int2:id="W3wZQFvS">
      <int2:state int2:value="Rejected" int2:type="AugLoop_Text_Critique"/>
    </int2:textHash>
    <int2:textHash int2:hashCode="CEuyCmHwrVRrBA" int2:id="i7ogH6Xo">
      <int2:state int2:value="Rejected" int2:type="AugLoop_Text_Critique"/>
    </int2:textHash>
    <int2:textHash int2:hashCode="nC2VQ7GcJxx6br" int2:id="tQ4elZm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28B"/>
    <w:multiLevelType w:val="hybridMultilevel"/>
    <w:tmpl w:val="8F7E3A32"/>
    <w:lvl w:ilvl="0" w:tplc="0FAE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8E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6B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A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6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0F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8D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447D"/>
    <w:multiLevelType w:val="hybridMultilevel"/>
    <w:tmpl w:val="FFFFFFFF"/>
    <w:lvl w:ilvl="0" w:tplc="96EEA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240BB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0B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AE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FF3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A7A2A18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425C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4DA4E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676E82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6715D4"/>
    <w:multiLevelType w:val="hybridMultilevel"/>
    <w:tmpl w:val="FFFFFFFF"/>
    <w:lvl w:ilvl="0" w:tplc="43429C2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C7C5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0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44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0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8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6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EE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28D6"/>
    <w:multiLevelType w:val="hybridMultilevel"/>
    <w:tmpl w:val="86C01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60C"/>
    <w:multiLevelType w:val="multilevel"/>
    <w:tmpl w:val="CCF0A2EC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FF70C3"/>
    <w:multiLevelType w:val="hybridMultilevel"/>
    <w:tmpl w:val="5450E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C6E29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7" w15:restartNumberingAfterBreak="0">
    <w:nsid w:val="311B8192"/>
    <w:multiLevelType w:val="hybridMultilevel"/>
    <w:tmpl w:val="FFFFFFFF"/>
    <w:lvl w:ilvl="0" w:tplc="076E75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06E3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281B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360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D4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4495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D699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225B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2E72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AF0B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360"/>
      </w:pPr>
    </w:lvl>
    <w:lvl w:ilvl="2">
      <w:start w:val="1"/>
      <w:numFmt w:val="decimal"/>
      <w:lvlText w:val="%1.%2.%3."/>
      <w:lvlJc w:val="left"/>
      <w:pPr>
        <w:ind w:left="1944" w:hanging="180"/>
      </w:pPr>
    </w:lvl>
    <w:lvl w:ilvl="3">
      <w:start w:val="1"/>
      <w:numFmt w:val="decimal"/>
      <w:lvlText w:val="%1.%2.%3.%4."/>
      <w:lvlJc w:val="left"/>
      <w:pPr>
        <w:ind w:left="2448" w:hanging="360"/>
      </w:pPr>
    </w:lvl>
    <w:lvl w:ilvl="4">
      <w:start w:val="1"/>
      <w:numFmt w:val="decimal"/>
      <w:lvlText w:val="%1.%2.%3.%4.%5."/>
      <w:lvlJc w:val="left"/>
      <w:pPr>
        <w:ind w:left="2952" w:hanging="360"/>
      </w:pPr>
    </w:lvl>
    <w:lvl w:ilvl="5">
      <w:start w:val="1"/>
      <w:numFmt w:val="decimal"/>
      <w:lvlText w:val="%1.%2.%3.%4.%5.%6."/>
      <w:lvlJc w:val="left"/>
      <w:pPr>
        <w:ind w:left="3456" w:hanging="180"/>
      </w:pPr>
    </w:lvl>
    <w:lvl w:ilvl="6">
      <w:start w:val="1"/>
      <w:numFmt w:val="decimal"/>
      <w:lvlText w:val="%1.%2.%3.%4.%5.%6.%7."/>
      <w:lvlJc w:val="left"/>
      <w:pPr>
        <w:ind w:left="3960" w:hanging="360"/>
      </w:pPr>
    </w:lvl>
    <w:lvl w:ilvl="7">
      <w:start w:val="1"/>
      <w:numFmt w:val="decimal"/>
      <w:lvlText w:val="%1.%2.%3.%4.%5.%6.%7.%8."/>
      <w:lvlJc w:val="left"/>
      <w:pPr>
        <w:ind w:left="4464" w:hanging="360"/>
      </w:pPr>
    </w:lvl>
    <w:lvl w:ilvl="8">
      <w:start w:val="1"/>
      <w:numFmt w:val="decimal"/>
      <w:lvlText w:val="%1.%2.%3.%4.%5.%6.%7.%8.%9."/>
      <w:lvlJc w:val="left"/>
      <w:pPr>
        <w:ind w:left="5040" w:hanging="180"/>
      </w:pPr>
    </w:lvl>
  </w:abstractNum>
  <w:abstractNum w:abstractNumId="9" w15:restartNumberingAfterBreak="0">
    <w:nsid w:val="389BE7D9"/>
    <w:multiLevelType w:val="hybridMultilevel"/>
    <w:tmpl w:val="89ECC5BA"/>
    <w:lvl w:ilvl="0" w:tplc="156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88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F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6D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2A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0D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C4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1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C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E6B9B"/>
    <w:multiLevelType w:val="hybridMultilevel"/>
    <w:tmpl w:val="C4EC29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F1878"/>
    <w:multiLevelType w:val="multilevel"/>
    <w:tmpl w:val="C6AA2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5BCB97"/>
    <w:multiLevelType w:val="hybridMultilevel"/>
    <w:tmpl w:val="FFFFFFFF"/>
    <w:lvl w:ilvl="0" w:tplc="CF101B2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738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EA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C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1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D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EF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2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AEEA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45470267"/>
    <w:multiLevelType w:val="hybridMultilevel"/>
    <w:tmpl w:val="FFFFFFFF"/>
    <w:lvl w:ilvl="0" w:tplc="C534D9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6CAA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0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04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23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F1694"/>
    <w:multiLevelType w:val="hybridMultilevel"/>
    <w:tmpl w:val="A2482A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1B4CE"/>
    <w:multiLevelType w:val="hybridMultilevel"/>
    <w:tmpl w:val="FFFFFFFF"/>
    <w:lvl w:ilvl="0" w:tplc="40CC5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366A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E202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493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B4D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58FE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8E8E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2E87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861C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CE21AF"/>
    <w:multiLevelType w:val="hybridMultilevel"/>
    <w:tmpl w:val="DDBAD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049E1"/>
    <w:multiLevelType w:val="multilevel"/>
    <w:tmpl w:val="A70AA0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5CF1454"/>
    <w:multiLevelType w:val="hybridMultilevel"/>
    <w:tmpl w:val="D99838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35567"/>
    <w:multiLevelType w:val="hybridMultilevel"/>
    <w:tmpl w:val="FFFFFFFF"/>
    <w:lvl w:ilvl="0" w:tplc="78C46FF4">
      <w:start w:val="1"/>
      <w:numFmt w:val="decimal"/>
      <w:lvlText w:val="%1."/>
      <w:lvlJc w:val="left"/>
      <w:pPr>
        <w:ind w:left="720" w:hanging="360"/>
      </w:pPr>
    </w:lvl>
    <w:lvl w:ilvl="1" w:tplc="5482749A">
      <w:start w:val="1"/>
      <w:numFmt w:val="lowerLetter"/>
      <w:lvlText w:val="%2."/>
      <w:lvlJc w:val="left"/>
      <w:pPr>
        <w:ind w:left="1440" w:hanging="360"/>
      </w:pPr>
    </w:lvl>
    <w:lvl w:ilvl="2" w:tplc="B16033A0">
      <w:start w:val="1"/>
      <w:numFmt w:val="lowerRoman"/>
      <w:lvlText w:val="%3."/>
      <w:lvlJc w:val="right"/>
      <w:pPr>
        <w:ind w:left="2160" w:hanging="180"/>
      </w:pPr>
    </w:lvl>
    <w:lvl w:ilvl="3" w:tplc="E648F8A4">
      <w:start w:val="1"/>
      <w:numFmt w:val="decimal"/>
      <w:lvlText w:val="%4."/>
      <w:lvlJc w:val="left"/>
      <w:pPr>
        <w:ind w:left="2880" w:hanging="360"/>
      </w:pPr>
    </w:lvl>
    <w:lvl w:ilvl="4" w:tplc="622A6F54">
      <w:start w:val="1"/>
      <w:numFmt w:val="lowerLetter"/>
      <w:lvlText w:val="%5."/>
      <w:lvlJc w:val="left"/>
      <w:pPr>
        <w:ind w:left="3600" w:hanging="360"/>
      </w:pPr>
    </w:lvl>
    <w:lvl w:ilvl="5" w:tplc="598EFDC8">
      <w:start w:val="1"/>
      <w:numFmt w:val="lowerRoman"/>
      <w:lvlText w:val="%6."/>
      <w:lvlJc w:val="right"/>
      <w:pPr>
        <w:ind w:left="4320" w:hanging="180"/>
      </w:pPr>
    </w:lvl>
    <w:lvl w:ilvl="6" w:tplc="8DAC9EB0">
      <w:start w:val="1"/>
      <w:numFmt w:val="decimal"/>
      <w:lvlText w:val="%7."/>
      <w:lvlJc w:val="left"/>
      <w:pPr>
        <w:ind w:left="5040" w:hanging="360"/>
      </w:pPr>
    </w:lvl>
    <w:lvl w:ilvl="7" w:tplc="697E7CFA">
      <w:start w:val="1"/>
      <w:numFmt w:val="lowerLetter"/>
      <w:lvlText w:val="%8."/>
      <w:lvlJc w:val="left"/>
      <w:pPr>
        <w:ind w:left="5760" w:hanging="360"/>
      </w:pPr>
    </w:lvl>
    <w:lvl w:ilvl="8" w:tplc="0D6C2B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62DF5"/>
    <w:multiLevelType w:val="hybridMultilevel"/>
    <w:tmpl w:val="8CD444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8390"/>
    <w:multiLevelType w:val="hybridMultilevel"/>
    <w:tmpl w:val="FFFFFFFF"/>
    <w:lvl w:ilvl="0" w:tplc="405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E8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0EC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26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44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C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8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42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E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35A9A"/>
    <w:multiLevelType w:val="multilevel"/>
    <w:tmpl w:val="65C847A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78CE41DA"/>
    <w:multiLevelType w:val="hybridMultilevel"/>
    <w:tmpl w:val="FFFFFFFF"/>
    <w:lvl w:ilvl="0" w:tplc="E62CA4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6AB8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3C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E8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2AC3A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A50E77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3789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528C5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BBA389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2615751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8092489">
    <w:abstractNumId w:val="19"/>
  </w:num>
  <w:num w:numId="3" w16cid:durableId="219904805">
    <w:abstractNumId w:val="4"/>
  </w:num>
  <w:num w:numId="4" w16cid:durableId="1187213843">
    <w:abstractNumId w:val="24"/>
  </w:num>
  <w:num w:numId="5" w16cid:durableId="1172258574">
    <w:abstractNumId w:val="23"/>
  </w:num>
  <w:num w:numId="6" w16cid:durableId="894005451">
    <w:abstractNumId w:val="22"/>
  </w:num>
  <w:num w:numId="7" w16cid:durableId="8484797">
    <w:abstractNumId w:val="9"/>
  </w:num>
  <w:num w:numId="8" w16cid:durableId="1819109133">
    <w:abstractNumId w:val="0"/>
  </w:num>
  <w:num w:numId="9" w16cid:durableId="1862892155">
    <w:abstractNumId w:val="12"/>
  </w:num>
  <w:num w:numId="10" w16cid:durableId="691616547">
    <w:abstractNumId w:val="2"/>
  </w:num>
  <w:num w:numId="11" w16cid:durableId="557936715">
    <w:abstractNumId w:val="25"/>
  </w:num>
  <w:num w:numId="12" w16cid:durableId="659118147">
    <w:abstractNumId w:val="14"/>
  </w:num>
  <w:num w:numId="13" w16cid:durableId="976298181">
    <w:abstractNumId w:val="1"/>
  </w:num>
  <w:num w:numId="14" w16cid:durableId="221327435">
    <w:abstractNumId w:val="16"/>
  </w:num>
  <w:num w:numId="15" w16cid:durableId="1896770240">
    <w:abstractNumId w:val="7"/>
  </w:num>
  <w:num w:numId="16" w16cid:durableId="490102136">
    <w:abstractNumId w:val="21"/>
  </w:num>
  <w:num w:numId="17" w16cid:durableId="962275410">
    <w:abstractNumId w:val="8"/>
  </w:num>
  <w:num w:numId="18" w16cid:durableId="330840808">
    <w:abstractNumId w:val="6"/>
  </w:num>
  <w:num w:numId="19" w16cid:durableId="979111442">
    <w:abstractNumId w:val="13"/>
  </w:num>
  <w:num w:numId="20" w16cid:durableId="831144729">
    <w:abstractNumId w:val="20"/>
  </w:num>
  <w:num w:numId="21" w16cid:durableId="380441328">
    <w:abstractNumId w:val="15"/>
  </w:num>
  <w:num w:numId="22" w16cid:durableId="632515355">
    <w:abstractNumId w:val="10"/>
  </w:num>
  <w:num w:numId="23" w16cid:durableId="1040202913">
    <w:abstractNumId w:val="5"/>
  </w:num>
  <w:num w:numId="24" w16cid:durableId="931158189">
    <w:abstractNumId w:val="11"/>
  </w:num>
  <w:num w:numId="25" w16cid:durableId="167253551">
    <w:abstractNumId w:val="17"/>
  </w:num>
  <w:num w:numId="26" w16cid:durableId="4147860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0286"/>
    <w:rsid w:val="00002105"/>
    <w:rsid w:val="000024C6"/>
    <w:rsid w:val="0000267D"/>
    <w:rsid w:val="00002E43"/>
    <w:rsid w:val="00003CEB"/>
    <w:rsid w:val="00004A7F"/>
    <w:rsid w:val="000057F2"/>
    <w:rsid w:val="0000636F"/>
    <w:rsid w:val="0000658C"/>
    <w:rsid w:val="00006DB4"/>
    <w:rsid w:val="00007DC6"/>
    <w:rsid w:val="00010A2D"/>
    <w:rsid w:val="00010E2B"/>
    <w:rsid w:val="00011B7E"/>
    <w:rsid w:val="0001309C"/>
    <w:rsid w:val="0001328D"/>
    <w:rsid w:val="000144C4"/>
    <w:rsid w:val="000148D8"/>
    <w:rsid w:val="00014D72"/>
    <w:rsid w:val="00016AD2"/>
    <w:rsid w:val="00017029"/>
    <w:rsid w:val="00017383"/>
    <w:rsid w:val="00017732"/>
    <w:rsid w:val="00017799"/>
    <w:rsid w:val="00017FDC"/>
    <w:rsid w:val="000200DD"/>
    <w:rsid w:val="000201E5"/>
    <w:rsid w:val="0002121A"/>
    <w:rsid w:val="000218F7"/>
    <w:rsid w:val="00023490"/>
    <w:rsid w:val="0002408E"/>
    <w:rsid w:val="00024A18"/>
    <w:rsid w:val="00025124"/>
    <w:rsid w:val="000256A6"/>
    <w:rsid w:val="000259CD"/>
    <w:rsid w:val="00026117"/>
    <w:rsid w:val="000266C3"/>
    <w:rsid w:val="00026C14"/>
    <w:rsid w:val="00031C69"/>
    <w:rsid w:val="00031D9D"/>
    <w:rsid w:val="000321B5"/>
    <w:rsid w:val="000328A9"/>
    <w:rsid w:val="000339D4"/>
    <w:rsid w:val="00034658"/>
    <w:rsid w:val="00034666"/>
    <w:rsid w:val="00034A1D"/>
    <w:rsid w:val="00034C3B"/>
    <w:rsid w:val="00034C64"/>
    <w:rsid w:val="00034D13"/>
    <w:rsid w:val="00034D5C"/>
    <w:rsid w:val="00035D4D"/>
    <w:rsid w:val="00036AD7"/>
    <w:rsid w:val="00040748"/>
    <w:rsid w:val="00041C4C"/>
    <w:rsid w:val="00041E25"/>
    <w:rsid w:val="000449A8"/>
    <w:rsid w:val="00046184"/>
    <w:rsid w:val="000502AC"/>
    <w:rsid w:val="000502B4"/>
    <w:rsid w:val="00050F9F"/>
    <w:rsid w:val="00051FA7"/>
    <w:rsid w:val="00052E69"/>
    <w:rsid w:val="000530BB"/>
    <w:rsid w:val="000539F0"/>
    <w:rsid w:val="00054159"/>
    <w:rsid w:val="0005512A"/>
    <w:rsid w:val="00055551"/>
    <w:rsid w:val="000567DD"/>
    <w:rsid w:val="00056D65"/>
    <w:rsid w:val="000570D6"/>
    <w:rsid w:val="00060A4F"/>
    <w:rsid w:val="000623C5"/>
    <w:rsid w:val="00063D35"/>
    <w:rsid w:val="00063FFB"/>
    <w:rsid w:val="000640F8"/>
    <w:rsid w:val="000646FB"/>
    <w:rsid w:val="00064802"/>
    <w:rsid w:val="00065B73"/>
    <w:rsid w:val="00066309"/>
    <w:rsid w:val="00066411"/>
    <w:rsid w:val="00066AE1"/>
    <w:rsid w:val="00072B46"/>
    <w:rsid w:val="00074C7C"/>
    <w:rsid w:val="0007746E"/>
    <w:rsid w:val="000807FA"/>
    <w:rsid w:val="00080DF5"/>
    <w:rsid w:val="00082F8C"/>
    <w:rsid w:val="00082F91"/>
    <w:rsid w:val="0008366A"/>
    <w:rsid w:val="000840D4"/>
    <w:rsid w:val="00084FA0"/>
    <w:rsid w:val="0008508D"/>
    <w:rsid w:val="0008619F"/>
    <w:rsid w:val="00086A55"/>
    <w:rsid w:val="00087268"/>
    <w:rsid w:val="000919BA"/>
    <w:rsid w:val="000925C8"/>
    <w:rsid w:val="00092DB9"/>
    <w:rsid w:val="00093087"/>
    <w:rsid w:val="00093264"/>
    <w:rsid w:val="000960A8"/>
    <w:rsid w:val="000965A1"/>
    <w:rsid w:val="000A01DF"/>
    <w:rsid w:val="000A0820"/>
    <w:rsid w:val="000A092E"/>
    <w:rsid w:val="000A13D8"/>
    <w:rsid w:val="000A1843"/>
    <w:rsid w:val="000A26C7"/>
    <w:rsid w:val="000A32B2"/>
    <w:rsid w:val="000A3ABD"/>
    <w:rsid w:val="000A46C1"/>
    <w:rsid w:val="000A4D9A"/>
    <w:rsid w:val="000A4DEA"/>
    <w:rsid w:val="000A634C"/>
    <w:rsid w:val="000A6400"/>
    <w:rsid w:val="000A6828"/>
    <w:rsid w:val="000A6E84"/>
    <w:rsid w:val="000A7ECF"/>
    <w:rsid w:val="000B0815"/>
    <w:rsid w:val="000B171A"/>
    <w:rsid w:val="000B1AA4"/>
    <w:rsid w:val="000B1DE6"/>
    <w:rsid w:val="000B2C01"/>
    <w:rsid w:val="000B3336"/>
    <w:rsid w:val="000B4426"/>
    <w:rsid w:val="000B4DD7"/>
    <w:rsid w:val="000B5CC8"/>
    <w:rsid w:val="000B73A3"/>
    <w:rsid w:val="000C088D"/>
    <w:rsid w:val="000C0D1C"/>
    <w:rsid w:val="000C0D50"/>
    <w:rsid w:val="000C0E34"/>
    <w:rsid w:val="000C2392"/>
    <w:rsid w:val="000C3787"/>
    <w:rsid w:val="000C391A"/>
    <w:rsid w:val="000C3A9B"/>
    <w:rsid w:val="000C4113"/>
    <w:rsid w:val="000C48E7"/>
    <w:rsid w:val="000C6745"/>
    <w:rsid w:val="000C70E0"/>
    <w:rsid w:val="000C7E1C"/>
    <w:rsid w:val="000C7E4E"/>
    <w:rsid w:val="000D0032"/>
    <w:rsid w:val="000D1353"/>
    <w:rsid w:val="000D209C"/>
    <w:rsid w:val="000D2441"/>
    <w:rsid w:val="000D24C2"/>
    <w:rsid w:val="000D36BA"/>
    <w:rsid w:val="000D4000"/>
    <w:rsid w:val="000D41EB"/>
    <w:rsid w:val="000D422E"/>
    <w:rsid w:val="000D44A8"/>
    <w:rsid w:val="000D450F"/>
    <w:rsid w:val="000D5596"/>
    <w:rsid w:val="000D6BF0"/>
    <w:rsid w:val="000D7B9B"/>
    <w:rsid w:val="000E2F97"/>
    <w:rsid w:val="000E32D2"/>
    <w:rsid w:val="000E33C6"/>
    <w:rsid w:val="000E55CE"/>
    <w:rsid w:val="000E591E"/>
    <w:rsid w:val="000E5A7A"/>
    <w:rsid w:val="000E754F"/>
    <w:rsid w:val="000E78B5"/>
    <w:rsid w:val="000E7FA6"/>
    <w:rsid w:val="000F2693"/>
    <w:rsid w:val="000F2C83"/>
    <w:rsid w:val="000F36EC"/>
    <w:rsid w:val="000F4382"/>
    <w:rsid w:val="000F5411"/>
    <w:rsid w:val="000F58ED"/>
    <w:rsid w:val="0010033C"/>
    <w:rsid w:val="00103ADE"/>
    <w:rsid w:val="00106090"/>
    <w:rsid w:val="001062F0"/>
    <w:rsid w:val="00107ED8"/>
    <w:rsid w:val="00110D53"/>
    <w:rsid w:val="0011117E"/>
    <w:rsid w:val="00111214"/>
    <w:rsid w:val="001122A0"/>
    <w:rsid w:val="00113407"/>
    <w:rsid w:val="001156BA"/>
    <w:rsid w:val="00116FA5"/>
    <w:rsid w:val="00117679"/>
    <w:rsid w:val="00117A35"/>
    <w:rsid w:val="0012033F"/>
    <w:rsid w:val="00120736"/>
    <w:rsid w:val="0012174A"/>
    <w:rsid w:val="00122C0B"/>
    <w:rsid w:val="0012377C"/>
    <w:rsid w:val="00123FD2"/>
    <w:rsid w:val="00124616"/>
    <w:rsid w:val="0012599F"/>
    <w:rsid w:val="00126802"/>
    <w:rsid w:val="00126D81"/>
    <w:rsid w:val="0013069D"/>
    <w:rsid w:val="00130BC4"/>
    <w:rsid w:val="00133374"/>
    <w:rsid w:val="001342FB"/>
    <w:rsid w:val="00134B7D"/>
    <w:rsid w:val="0013551C"/>
    <w:rsid w:val="00135717"/>
    <w:rsid w:val="0013581A"/>
    <w:rsid w:val="00135E63"/>
    <w:rsid w:val="00136498"/>
    <w:rsid w:val="00136A7E"/>
    <w:rsid w:val="00140AC1"/>
    <w:rsid w:val="00140C00"/>
    <w:rsid w:val="00140E94"/>
    <w:rsid w:val="00141187"/>
    <w:rsid w:val="00142AA3"/>
    <w:rsid w:val="00143EB1"/>
    <w:rsid w:val="00145AA4"/>
    <w:rsid w:val="00145D23"/>
    <w:rsid w:val="0014707A"/>
    <w:rsid w:val="00147CCE"/>
    <w:rsid w:val="0015145E"/>
    <w:rsid w:val="00151CCE"/>
    <w:rsid w:val="00152A85"/>
    <w:rsid w:val="001534CB"/>
    <w:rsid w:val="0015383E"/>
    <w:rsid w:val="00154A8A"/>
    <w:rsid w:val="00155453"/>
    <w:rsid w:val="0015569E"/>
    <w:rsid w:val="001564FD"/>
    <w:rsid w:val="00156B87"/>
    <w:rsid w:val="001578AD"/>
    <w:rsid w:val="0016021F"/>
    <w:rsid w:val="00161017"/>
    <w:rsid w:val="001613DC"/>
    <w:rsid w:val="00163A8F"/>
    <w:rsid w:val="00164749"/>
    <w:rsid w:val="001648C3"/>
    <w:rsid w:val="00164CFC"/>
    <w:rsid w:val="00164F74"/>
    <w:rsid w:val="001706CE"/>
    <w:rsid w:val="00172154"/>
    <w:rsid w:val="001721DE"/>
    <w:rsid w:val="00172564"/>
    <w:rsid w:val="0017349E"/>
    <w:rsid w:val="001739AF"/>
    <w:rsid w:val="0017471D"/>
    <w:rsid w:val="00174A71"/>
    <w:rsid w:val="00174D41"/>
    <w:rsid w:val="0017532E"/>
    <w:rsid w:val="00175F92"/>
    <w:rsid w:val="00177C82"/>
    <w:rsid w:val="00181034"/>
    <w:rsid w:val="001823DF"/>
    <w:rsid w:val="001824E5"/>
    <w:rsid w:val="00182F95"/>
    <w:rsid w:val="00183E51"/>
    <w:rsid w:val="00183FF2"/>
    <w:rsid w:val="00184BD6"/>
    <w:rsid w:val="0018513A"/>
    <w:rsid w:val="00185A6C"/>
    <w:rsid w:val="00186BDE"/>
    <w:rsid w:val="001877EA"/>
    <w:rsid w:val="001901A9"/>
    <w:rsid w:val="00190AAD"/>
    <w:rsid w:val="001918B0"/>
    <w:rsid w:val="00191CEB"/>
    <w:rsid w:val="00192026"/>
    <w:rsid w:val="0019303E"/>
    <w:rsid w:val="00193770"/>
    <w:rsid w:val="0019469E"/>
    <w:rsid w:val="00194B6C"/>
    <w:rsid w:val="00194FA2"/>
    <w:rsid w:val="00195802"/>
    <w:rsid w:val="001965ED"/>
    <w:rsid w:val="00196689"/>
    <w:rsid w:val="00196A9B"/>
    <w:rsid w:val="001970AC"/>
    <w:rsid w:val="001973B7"/>
    <w:rsid w:val="001A0806"/>
    <w:rsid w:val="001A12B3"/>
    <w:rsid w:val="001A15EA"/>
    <w:rsid w:val="001A1893"/>
    <w:rsid w:val="001A1D90"/>
    <w:rsid w:val="001A25D4"/>
    <w:rsid w:val="001A282E"/>
    <w:rsid w:val="001A3267"/>
    <w:rsid w:val="001A4A86"/>
    <w:rsid w:val="001A5C72"/>
    <w:rsid w:val="001A647A"/>
    <w:rsid w:val="001A7256"/>
    <w:rsid w:val="001B0088"/>
    <w:rsid w:val="001B032B"/>
    <w:rsid w:val="001B0BEC"/>
    <w:rsid w:val="001B0CD9"/>
    <w:rsid w:val="001B0D8D"/>
    <w:rsid w:val="001B495C"/>
    <w:rsid w:val="001B534B"/>
    <w:rsid w:val="001B5DFE"/>
    <w:rsid w:val="001B6063"/>
    <w:rsid w:val="001B699E"/>
    <w:rsid w:val="001B709E"/>
    <w:rsid w:val="001B7499"/>
    <w:rsid w:val="001B7732"/>
    <w:rsid w:val="001C0E50"/>
    <w:rsid w:val="001C3740"/>
    <w:rsid w:val="001C3F56"/>
    <w:rsid w:val="001C42B2"/>
    <w:rsid w:val="001C4AC2"/>
    <w:rsid w:val="001C56AD"/>
    <w:rsid w:val="001C57E2"/>
    <w:rsid w:val="001C5FB3"/>
    <w:rsid w:val="001C68C7"/>
    <w:rsid w:val="001C6989"/>
    <w:rsid w:val="001C799E"/>
    <w:rsid w:val="001D2566"/>
    <w:rsid w:val="001D2B24"/>
    <w:rsid w:val="001D3B20"/>
    <w:rsid w:val="001D4194"/>
    <w:rsid w:val="001D4DE2"/>
    <w:rsid w:val="001D51D6"/>
    <w:rsid w:val="001D745A"/>
    <w:rsid w:val="001D7647"/>
    <w:rsid w:val="001D79E3"/>
    <w:rsid w:val="001E08B1"/>
    <w:rsid w:val="001E100A"/>
    <w:rsid w:val="001E1403"/>
    <w:rsid w:val="001E1475"/>
    <w:rsid w:val="001E1FB1"/>
    <w:rsid w:val="001E20E1"/>
    <w:rsid w:val="001E24A1"/>
    <w:rsid w:val="001E4679"/>
    <w:rsid w:val="001E551F"/>
    <w:rsid w:val="001E5622"/>
    <w:rsid w:val="001E605A"/>
    <w:rsid w:val="001E68AA"/>
    <w:rsid w:val="001E74F1"/>
    <w:rsid w:val="001E7CFE"/>
    <w:rsid w:val="001F0E34"/>
    <w:rsid w:val="001F0F93"/>
    <w:rsid w:val="001F1989"/>
    <w:rsid w:val="001F1C04"/>
    <w:rsid w:val="001F282B"/>
    <w:rsid w:val="001F3DE2"/>
    <w:rsid w:val="001F464E"/>
    <w:rsid w:val="001F5434"/>
    <w:rsid w:val="001F56DC"/>
    <w:rsid w:val="001F5F0C"/>
    <w:rsid w:val="001F656B"/>
    <w:rsid w:val="001F715F"/>
    <w:rsid w:val="001F771A"/>
    <w:rsid w:val="002000FF"/>
    <w:rsid w:val="00200619"/>
    <w:rsid w:val="00201ED2"/>
    <w:rsid w:val="00201F4F"/>
    <w:rsid w:val="00202970"/>
    <w:rsid w:val="0020366C"/>
    <w:rsid w:val="00205322"/>
    <w:rsid w:val="00205CE5"/>
    <w:rsid w:val="00206417"/>
    <w:rsid w:val="00206AB1"/>
    <w:rsid w:val="00207DCA"/>
    <w:rsid w:val="00211E0A"/>
    <w:rsid w:val="00212267"/>
    <w:rsid w:val="00212823"/>
    <w:rsid w:val="00212F96"/>
    <w:rsid w:val="00215925"/>
    <w:rsid w:val="00216449"/>
    <w:rsid w:val="002164B7"/>
    <w:rsid w:val="00216B28"/>
    <w:rsid w:val="0021703D"/>
    <w:rsid w:val="002203F8"/>
    <w:rsid w:val="00220C30"/>
    <w:rsid w:val="00221265"/>
    <w:rsid w:val="00221A04"/>
    <w:rsid w:val="00221A08"/>
    <w:rsid w:val="002225E1"/>
    <w:rsid w:val="00223B8B"/>
    <w:rsid w:val="002252D0"/>
    <w:rsid w:val="002265AF"/>
    <w:rsid w:val="00226B0B"/>
    <w:rsid w:val="0022782B"/>
    <w:rsid w:val="0022795D"/>
    <w:rsid w:val="00230F69"/>
    <w:rsid w:val="00231AED"/>
    <w:rsid w:val="00233B49"/>
    <w:rsid w:val="00233B9F"/>
    <w:rsid w:val="002365CA"/>
    <w:rsid w:val="0023669F"/>
    <w:rsid w:val="00236B9C"/>
    <w:rsid w:val="0023745E"/>
    <w:rsid w:val="002375CD"/>
    <w:rsid w:val="00237F85"/>
    <w:rsid w:val="002406E6"/>
    <w:rsid w:val="002415D6"/>
    <w:rsid w:val="00242ADF"/>
    <w:rsid w:val="00242B6F"/>
    <w:rsid w:val="002439CC"/>
    <w:rsid w:val="0024535E"/>
    <w:rsid w:val="00245FEB"/>
    <w:rsid w:val="00246696"/>
    <w:rsid w:val="00247230"/>
    <w:rsid w:val="0024732C"/>
    <w:rsid w:val="00247479"/>
    <w:rsid w:val="002500D1"/>
    <w:rsid w:val="00250A3C"/>
    <w:rsid w:val="00251972"/>
    <w:rsid w:val="00251A65"/>
    <w:rsid w:val="00251B8A"/>
    <w:rsid w:val="00252117"/>
    <w:rsid w:val="00252E27"/>
    <w:rsid w:val="00253CBC"/>
    <w:rsid w:val="00254326"/>
    <w:rsid w:val="00254968"/>
    <w:rsid w:val="00254989"/>
    <w:rsid w:val="002563BA"/>
    <w:rsid w:val="0025701C"/>
    <w:rsid w:val="00257EAB"/>
    <w:rsid w:val="00262359"/>
    <w:rsid w:val="00262D2D"/>
    <w:rsid w:val="0026339D"/>
    <w:rsid w:val="0026380C"/>
    <w:rsid w:val="00266B14"/>
    <w:rsid w:val="002670E9"/>
    <w:rsid w:val="00267620"/>
    <w:rsid w:val="002677EA"/>
    <w:rsid w:val="0026796C"/>
    <w:rsid w:val="00270171"/>
    <w:rsid w:val="00270F5A"/>
    <w:rsid w:val="00273048"/>
    <w:rsid w:val="0027387F"/>
    <w:rsid w:val="00273D09"/>
    <w:rsid w:val="002740CC"/>
    <w:rsid w:val="00277E59"/>
    <w:rsid w:val="00280EEC"/>
    <w:rsid w:val="00281844"/>
    <w:rsid w:val="00281918"/>
    <w:rsid w:val="002830C4"/>
    <w:rsid w:val="00283654"/>
    <w:rsid w:val="002837C0"/>
    <w:rsid w:val="002837D0"/>
    <w:rsid w:val="00285705"/>
    <w:rsid w:val="002867CE"/>
    <w:rsid w:val="00286F5A"/>
    <w:rsid w:val="00287680"/>
    <w:rsid w:val="00290868"/>
    <w:rsid w:val="00290B75"/>
    <w:rsid w:val="00291B1A"/>
    <w:rsid w:val="002928AD"/>
    <w:rsid w:val="00292CCB"/>
    <w:rsid w:val="00296348"/>
    <w:rsid w:val="00296BC8"/>
    <w:rsid w:val="002A041A"/>
    <w:rsid w:val="002A06BB"/>
    <w:rsid w:val="002A12D5"/>
    <w:rsid w:val="002A1C79"/>
    <w:rsid w:val="002A2578"/>
    <w:rsid w:val="002A2CDA"/>
    <w:rsid w:val="002A342C"/>
    <w:rsid w:val="002A3B77"/>
    <w:rsid w:val="002A4502"/>
    <w:rsid w:val="002A494F"/>
    <w:rsid w:val="002A66DB"/>
    <w:rsid w:val="002A6A40"/>
    <w:rsid w:val="002A7000"/>
    <w:rsid w:val="002B1162"/>
    <w:rsid w:val="002B1655"/>
    <w:rsid w:val="002B195F"/>
    <w:rsid w:val="002B414D"/>
    <w:rsid w:val="002B4D67"/>
    <w:rsid w:val="002C0DF8"/>
    <w:rsid w:val="002C34E8"/>
    <w:rsid w:val="002C5452"/>
    <w:rsid w:val="002C56A8"/>
    <w:rsid w:val="002C6F36"/>
    <w:rsid w:val="002C7008"/>
    <w:rsid w:val="002C72B7"/>
    <w:rsid w:val="002C744F"/>
    <w:rsid w:val="002C7D4C"/>
    <w:rsid w:val="002D008C"/>
    <w:rsid w:val="002D086F"/>
    <w:rsid w:val="002D0CD4"/>
    <w:rsid w:val="002D1024"/>
    <w:rsid w:val="002D1DEA"/>
    <w:rsid w:val="002D2583"/>
    <w:rsid w:val="002D2B0C"/>
    <w:rsid w:val="002D466E"/>
    <w:rsid w:val="002D6CA3"/>
    <w:rsid w:val="002D75CD"/>
    <w:rsid w:val="002E3615"/>
    <w:rsid w:val="002E405C"/>
    <w:rsid w:val="002E5BDD"/>
    <w:rsid w:val="002E68AB"/>
    <w:rsid w:val="002F084B"/>
    <w:rsid w:val="002F0D4A"/>
    <w:rsid w:val="002F1471"/>
    <w:rsid w:val="002F14EA"/>
    <w:rsid w:val="002F15AA"/>
    <w:rsid w:val="002F1C18"/>
    <w:rsid w:val="002F268A"/>
    <w:rsid w:val="002F271B"/>
    <w:rsid w:val="002F35B0"/>
    <w:rsid w:val="002F524F"/>
    <w:rsid w:val="002F6EF2"/>
    <w:rsid w:val="002F7825"/>
    <w:rsid w:val="002F789A"/>
    <w:rsid w:val="002F7EC7"/>
    <w:rsid w:val="003007F9"/>
    <w:rsid w:val="003028E7"/>
    <w:rsid w:val="00304849"/>
    <w:rsid w:val="00304BD6"/>
    <w:rsid w:val="00305D22"/>
    <w:rsid w:val="003061B8"/>
    <w:rsid w:val="003066D2"/>
    <w:rsid w:val="003079EB"/>
    <w:rsid w:val="00310571"/>
    <w:rsid w:val="00310B92"/>
    <w:rsid w:val="003115CA"/>
    <w:rsid w:val="00311E1B"/>
    <w:rsid w:val="00312A5D"/>
    <w:rsid w:val="00314584"/>
    <w:rsid w:val="003149E2"/>
    <w:rsid w:val="00314D1F"/>
    <w:rsid w:val="00315514"/>
    <w:rsid w:val="00316F7E"/>
    <w:rsid w:val="003170E6"/>
    <w:rsid w:val="0031720F"/>
    <w:rsid w:val="00317A92"/>
    <w:rsid w:val="00320312"/>
    <w:rsid w:val="0032090B"/>
    <w:rsid w:val="00320B13"/>
    <w:rsid w:val="003214B7"/>
    <w:rsid w:val="00323E7E"/>
    <w:rsid w:val="00323F96"/>
    <w:rsid w:val="00323FB1"/>
    <w:rsid w:val="00324248"/>
    <w:rsid w:val="003246BE"/>
    <w:rsid w:val="0032523A"/>
    <w:rsid w:val="0032554D"/>
    <w:rsid w:val="0032586D"/>
    <w:rsid w:val="00325CBC"/>
    <w:rsid w:val="00325E44"/>
    <w:rsid w:val="00326002"/>
    <w:rsid w:val="00326908"/>
    <w:rsid w:val="00326998"/>
    <w:rsid w:val="003273D2"/>
    <w:rsid w:val="00327613"/>
    <w:rsid w:val="00327E9B"/>
    <w:rsid w:val="003307D1"/>
    <w:rsid w:val="00331B72"/>
    <w:rsid w:val="00332B42"/>
    <w:rsid w:val="00333300"/>
    <w:rsid w:val="0033416D"/>
    <w:rsid w:val="0033445B"/>
    <w:rsid w:val="0033461A"/>
    <w:rsid w:val="00334660"/>
    <w:rsid w:val="0033543D"/>
    <w:rsid w:val="003366FE"/>
    <w:rsid w:val="003376D1"/>
    <w:rsid w:val="00340942"/>
    <w:rsid w:val="0034204F"/>
    <w:rsid w:val="0034268D"/>
    <w:rsid w:val="00342A70"/>
    <w:rsid w:val="003442BD"/>
    <w:rsid w:val="00344D9D"/>
    <w:rsid w:val="0034512D"/>
    <w:rsid w:val="00345366"/>
    <w:rsid w:val="00345835"/>
    <w:rsid w:val="00346B34"/>
    <w:rsid w:val="00346FC3"/>
    <w:rsid w:val="00351349"/>
    <w:rsid w:val="00352FBD"/>
    <w:rsid w:val="00354DC1"/>
    <w:rsid w:val="00355117"/>
    <w:rsid w:val="003559A8"/>
    <w:rsid w:val="003566F8"/>
    <w:rsid w:val="00356FCC"/>
    <w:rsid w:val="00357483"/>
    <w:rsid w:val="0036161E"/>
    <w:rsid w:val="0036286C"/>
    <w:rsid w:val="00362AD1"/>
    <w:rsid w:val="00362CFE"/>
    <w:rsid w:val="003635B7"/>
    <w:rsid w:val="003636E8"/>
    <w:rsid w:val="00363BAC"/>
    <w:rsid w:val="0036471A"/>
    <w:rsid w:val="00367CEE"/>
    <w:rsid w:val="003703FD"/>
    <w:rsid w:val="0037265D"/>
    <w:rsid w:val="003727DF"/>
    <w:rsid w:val="003729D4"/>
    <w:rsid w:val="003735D6"/>
    <w:rsid w:val="00373A83"/>
    <w:rsid w:val="003755B1"/>
    <w:rsid w:val="003760D8"/>
    <w:rsid w:val="0037667D"/>
    <w:rsid w:val="0037768A"/>
    <w:rsid w:val="00377CCE"/>
    <w:rsid w:val="00380AE0"/>
    <w:rsid w:val="00381C51"/>
    <w:rsid w:val="003838E1"/>
    <w:rsid w:val="00384AF2"/>
    <w:rsid w:val="00385B08"/>
    <w:rsid w:val="00386789"/>
    <w:rsid w:val="00386CB6"/>
    <w:rsid w:val="00387FE1"/>
    <w:rsid w:val="00391A20"/>
    <w:rsid w:val="00393710"/>
    <w:rsid w:val="00393899"/>
    <w:rsid w:val="00393915"/>
    <w:rsid w:val="00393F0D"/>
    <w:rsid w:val="003941D2"/>
    <w:rsid w:val="00394F16"/>
    <w:rsid w:val="003951AC"/>
    <w:rsid w:val="003956BF"/>
    <w:rsid w:val="00395A1B"/>
    <w:rsid w:val="00397BE1"/>
    <w:rsid w:val="00397DB9"/>
    <w:rsid w:val="003A195C"/>
    <w:rsid w:val="003A23C4"/>
    <w:rsid w:val="003A3056"/>
    <w:rsid w:val="003A4AED"/>
    <w:rsid w:val="003A4BF7"/>
    <w:rsid w:val="003A6004"/>
    <w:rsid w:val="003B1967"/>
    <w:rsid w:val="003B1F11"/>
    <w:rsid w:val="003B263F"/>
    <w:rsid w:val="003B2E01"/>
    <w:rsid w:val="003B38A3"/>
    <w:rsid w:val="003B593D"/>
    <w:rsid w:val="003B6EE5"/>
    <w:rsid w:val="003C1A24"/>
    <w:rsid w:val="003C2268"/>
    <w:rsid w:val="003C283D"/>
    <w:rsid w:val="003C2E8C"/>
    <w:rsid w:val="003C3BD2"/>
    <w:rsid w:val="003C4409"/>
    <w:rsid w:val="003C4E0D"/>
    <w:rsid w:val="003C5F22"/>
    <w:rsid w:val="003C66CC"/>
    <w:rsid w:val="003C6995"/>
    <w:rsid w:val="003C703E"/>
    <w:rsid w:val="003C77C4"/>
    <w:rsid w:val="003C7B5D"/>
    <w:rsid w:val="003D01EA"/>
    <w:rsid w:val="003D0799"/>
    <w:rsid w:val="003D0FAA"/>
    <w:rsid w:val="003D1779"/>
    <w:rsid w:val="003D1891"/>
    <w:rsid w:val="003D2144"/>
    <w:rsid w:val="003D308C"/>
    <w:rsid w:val="003D504A"/>
    <w:rsid w:val="003D5644"/>
    <w:rsid w:val="003D643A"/>
    <w:rsid w:val="003D6CE9"/>
    <w:rsid w:val="003D7074"/>
    <w:rsid w:val="003D7418"/>
    <w:rsid w:val="003D74EA"/>
    <w:rsid w:val="003E07E4"/>
    <w:rsid w:val="003E41E5"/>
    <w:rsid w:val="003E5F47"/>
    <w:rsid w:val="003E6A4B"/>
    <w:rsid w:val="003F135E"/>
    <w:rsid w:val="003F210C"/>
    <w:rsid w:val="003F251B"/>
    <w:rsid w:val="003F3BC4"/>
    <w:rsid w:val="003F48A6"/>
    <w:rsid w:val="003F4AC9"/>
    <w:rsid w:val="003F560B"/>
    <w:rsid w:val="003F6169"/>
    <w:rsid w:val="003F6909"/>
    <w:rsid w:val="003F6C42"/>
    <w:rsid w:val="003F6CAE"/>
    <w:rsid w:val="003F6D76"/>
    <w:rsid w:val="003F7AA8"/>
    <w:rsid w:val="003F7E94"/>
    <w:rsid w:val="00400FFA"/>
    <w:rsid w:val="004016AF"/>
    <w:rsid w:val="004017AA"/>
    <w:rsid w:val="00401A66"/>
    <w:rsid w:val="0040303E"/>
    <w:rsid w:val="00403911"/>
    <w:rsid w:val="004040D6"/>
    <w:rsid w:val="00404208"/>
    <w:rsid w:val="004046DA"/>
    <w:rsid w:val="00404BF8"/>
    <w:rsid w:val="00405B4C"/>
    <w:rsid w:val="00407394"/>
    <w:rsid w:val="00407C46"/>
    <w:rsid w:val="00407F3D"/>
    <w:rsid w:val="0041086E"/>
    <w:rsid w:val="00410A93"/>
    <w:rsid w:val="004128D1"/>
    <w:rsid w:val="00413A36"/>
    <w:rsid w:val="0041420B"/>
    <w:rsid w:val="00414369"/>
    <w:rsid w:val="00414785"/>
    <w:rsid w:val="004152EC"/>
    <w:rsid w:val="004158BD"/>
    <w:rsid w:val="00415950"/>
    <w:rsid w:val="00416B09"/>
    <w:rsid w:val="00417CFC"/>
    <w:rsid w:val="00420376"/>
    <w:rsid w:val="004205D3"/>
    <w:rsid w:val="004210AE"/>
    <w:rsid w:val="0042136A"/>
    <w:rsid w:val="00422043"/>
    <w:rsid w:val="0042480A"/>
    <w:rsid w:val="004262AF"/>
    <w:rsid w:val="00430600"/>
    <w:rsid w:val="00431426"/>
    <w:rsid w:val="00431566"/>
    <w:rsid w:val="004316A4"/>
    <w:rsid w:val="00432321"/>
    <w:rsid w:val="00432AE4"/>
    <w:rsid w:val="00432CB2"/>
    <w:rsid w:val="00432EDE"/>
    <w:rsid w:val="00433544"/>
    <w:rsid w:val="00434258"/>
    <w:rsid w:val="004357E9"/>
    <w:rsid w:val="004417A7"/>
    <w:rsid w:val="00441BD2"/>
    <w:rsid w:val="00445BE2"/>
    <w:rsid w:val="0044726F"/>
    <w:rsid w:val="00447655"/>
    <w:rsid w:val="00450A3F"/>
    <w:rsid w:val="00451417"/>
    <w:rsid w:val="00451A1B"/>
    <w:rsid w:val="004521F4"/>
    <w:rsid w:val="004550EB"/>
    <w:rsid w:val="00456B2F"/>
    <w:rsid w:val="00460400"/>
    <w:rsid w:val="00463B48"/>
    <w:rsid w:val="00464B3E"/>
    <w:rsid w:val="00464B55"/>
    <w:rsid w:val="00464DC4"/>
    <w:rsid w:val="00466A01"/>
    <w:rsid w:val="00467091"/>
    <w:rsid w:val="0047003D"/>
    <w:rsid w:val="00470136"/>
    <w:rsid w:val="004702C4"/>
    <w:rsid w:val="004707AB"/>
    <w:rsid w:val="00470846"/>
    <w:rsid w:val="0047134A"/>
    <w:rsid w:val="00471E7C"/>
    <w:rsid w:val="00472654"/>
    <w:rsid w:val="00473FFD"/>
    <w:rsid w:val="00474809"/>
    <w:rsid w:val="0047690A"/>
    <w:rsid w:val="004805E0"/>
    <w:rsid w:val="00480B4E"/>
    <w:rsid w:val="00481A98"/>
    <w:rsid w:val="00482EC8"/>
    <w:rsid w:val="00483BCC"/>
    <w:rsid w:val="00484D97"/>
    <w:rsid w:val="00486833"/>
    <w:rsid w:val="0048696E"/>
    <w:rsid w:val="004920C0"/>
    <w:rsid w:val="004923F4"/>
    <w:rsid w:val="0049265B"/>
    <w:rsid w:val="00492BE2"/>
    <w:rsid w:val="00492F53"/>
    <w:rsid w:val="00493246"/>
    <w:rsid w:val="00494743"/>
    <w:rsid w:val="00494B78"/>
    <w:rsid w:val="00495271"/>
    <w:rsid w:val="004956DC"/>
    <w:rsid w:val="00496296"/>
    <w:rsid w:val="004972FB"/>
    <w:rsid w:val="004A015E"/>
    <w:rsid w:val="004A130A"/>
    <w:rsid w:val="004A1846"/>
    <w:rsid w:val="004A2C0A"/>
    <w:rsid w:val="004A3AEC"/>
    <w:rsid w:val="004A5F68"/>
    <w:rsid w:val="004A6046"/>
    <w:rsid w:val="004A6267"/>
    <w:rsid w:val="004A6D3B"/>
    <w:rsid w:val="004A6EF6"/>
    <w:rsid w:val="004A6F4A"/>
    <w:rsid w:val="004A724D"/>
    <w:rsid w:val="004B0C73"/>
    <w:rsid w:val="004B27B7"/>
    <w:rsid w:val="004B2BA7"/>
    <w:rsid w:val="004B44A9"/>
    <w:rsid w:val="004B46C6"/>
    <w:rsid w:val="004B6756"/>
    <w:rsid w:val="004B75A7"/>
    <w:rsid w:val="004C115C"/>
    <w:rsid w:val="004C287F"/>
    <w:rsid w:val="004C2F9C"/>
    <w:rsid w:val="004C46A5"/>
    <w:rsid w:val="004C5A00"/>
    <w:rsid w:val="004C6254"/>
    <w:rsid w:val="004C6B16"/>
    <w:rsid w:val="004C6F90"/>
    <w:rsid w:val="004C7729"/>
    <w:rsid w:val="004D0AA8"/>
    <w:rsid w:val="004D17EE"/>
    <w:rsid w:val="004D1F79"/>
    <w:rsid w:val="004D2F08"/>
    <w:rsid w:val="004D532B"/>
    <w:rsid w:val="004D5FEC"/>
    <w:rsid w:val="004D6351"/>
    <w:rsid w:val="004D74A4"/>
    <w:rsid w:val="004E0BEA"/>
    <w:rsid w:val="004E10DF"/>
    <w:rsid w:val="004E18A7"/>
    <w:rsid w:val="004E1964"/>
    <w:rsid w:val="004E2260"/>
    <w:rsid w:val="004E22D8"/>
    <w:rsid w:val="004E241B"/>
    <w:rsid w:val="004E2F5B"/>
    <w:rsid w:val="004E39EF"/>
    <w:rsid w:val="004E4866"/>
    <w:rsid w:val="004E6958"/>
    <w:rsid w:val="004E7608"/>
    <w:rsid w:val="004F055D"/>
    <w:rsid w:val="004F0D36"/>
    <w:rsid w:val="004F1469"/>
    <w:rsid w:val="004F17C5"/>
    <w:rsid w:val="004F2426"/>
    <w:rsid w:val="004F3077"/>
    <w:rsid w:val="004F3909"/>
    <w:rsid w:val="004F4468"/>
    <w:rsid w:val="004F497F"/>
    <w:rsid w:val="004F4A4C"/>
    <w:rsid w:val="004F560F"/>
    <w:rsid w:val="004F679A"/>
    <w:rsid w:val="00500247"/>
    <w:rsid w:val="005010FA"/>
    <w:rsid w:val="00501E32"/>
    <w:rsid w:val="005037D4"/>
    <w:rsid w:val="0050487D"/>
    <w:rsid w:val="00505EBF"/>
    <w:rsid w:val="00507933"/>
    <w:rsid w:val="0051020F"/>
    <w:rsid w:val="00510BFD"/>
    <w:rsid w:val="00510F1E"/>
    <w:rsid w:val="005124B4"/>
    <w:rsid w:val="00512DE0"/>
    <w:rsid w:val="00514902"/>
    <w:rsid w:val="00517A78"/>
    <w:rsid w:val="0052017C"/>
    <w:rsid w:val="005208DE"/>
    <w:rsid w:val="0052233A"/>
    <w:rsid w:val="005224A0"/>
    <w:rsid w:val="00522E7C"/>
    <w:rsid w:val="0052304D"/>
    <w:rsid w:val="00523D92"/>
    <w:rsid w:val="00524230"/>
    <w:rsid w:val="0052466C"/>
    <w:rsid w:val="00524A36"/>
    <w:rsid w:val="005253EC"/>
    <w:rsid w:val="005256CB"/>
    <w:rsid w:val="00526528"/>
    <w:rsid w:val="00526B1F"/>
    <w:rsid w:val="00527385"/>
    <w:rsid w:val="00527B8C"/>
    <w:rsid w:val="00527DD4"/>
    <w:rsid w:val="00530078"/>
    <w:rsid w:val="0053150E"/>
    <w:rsid w:val="00531818"/>
    <w:rsid w:val="0053233C"/>
    <w:rsid w:val="00533052"/>
    <w:rsid w:val="00533069"/>
    <w:rsid w:val="00533496"/>
    <w:rsid w:val="0053438F"/>
    <w:rsid w:val="00534F2D"/>
    <w:rsid w:val="00535464"/>
    <w:rsid w:val="005358CF"/>
    <w:rsid w:val="00535B33"/>
    <w:rsid w:val="00535EF4"/>
    <w:rsid w:val="005363C6"/>
    <w:rsid w:val="00536570"/>
    <w:rsid w:val="00536CBB"/>
    <w:rsid w:val="00536DE1"/>
    <w:rsid w:val="005370BC"/>
    <w:rsid w:val="005416AE"/>
    <w:rsid w:val="005423BB"/>
    <w:rsid w:val="00543F5B"/>
    <w:rsid w:val="0054411A"/>
    <w:rsid w:val="00544C2B"/>
    <w:rsid w:val="005455B0"/>
    <w:rsid w:val="0054582C"/>
    <w:rsid w:val="00545F52"/>
    <w:rsid w:val="0054733C"/>
    <w:rsid w:val="00547A93"/>
    <w:rsid w:val="0055027D"/>
    <w:rsid w:val="00550B18"/>
    <w:rsid w:val="0055200F"/>
    <w:rsid w:val="00553402"/>
    <w:rsid w:val="0055530B"/>
    <w:rsid w:val="00555791"/>
    <w:rsid w:val="00556FB3"/>
    <w:rsid w:val="00560109"/>
    <w:rsid w:val="00560AB1"/>
    <w:rsid w:val="005613AC"/>
    <w:rsid w:val="005627CB"/>
    <w:rsid w:val="0056453C"/>
    <w:rsid w:val="00564D83"/>
    <w:rsid w:val="00566010"/>
    <w:rsid w:val="00567D63"/>
    <w:rsid w:val="005706AD"/>
    <w:rsid w:val="00572132"/>
    <w:rsid w:val="005735F8"/>
    <w:rsid w:val="005754AA"/>
    <w:rsid w:val="0057673F"/>
    <w:rsid w:val="00577CBF"/>
    <w:rsid w:val="005819F9"/>
    <w:rsid w:val="00581AFB"/>
    <w:rsid w:val="00581D2E"/>
    <w:rsid w:val="00581ED8"/>
    <w:rsid w:val="00582D06"/>
    <w:rsid w:val="0058323F"/>
    <w:rsid w:val="00583A53"/>
    <w:rsid w:val="005842CA"/>
    <w:rsid w:val="005864FB"/>
    <w:rsid w:val="00586BBF"/>
    <w:rsid w:val="005877DC"/>
    <w:rsid w:val="00587C13"/>
    <w:rsid w:val="005901E6"/>
    <w:rsid w:val="00590D59"/>
    <w:rsid w:val="00591511"/>
    <w:rsid w:val="00591582"/>
    <w:rsid w:val="00592750"/>
    <w:rsid w:val="00592A16"/>
    <w:rsid w:val="005948FF"/>
    <w:rsid w:val="00594931"/>
    <w:rsid w:val="0059655B"/>
    <w:rsid w:val="00596AEB"/>
    <w:rsid w:val="00597005"/>
    <w:rsid w:val="005976F3"/>
    <w:rsid w:val="00597E4B"/>
    <w:rsid w:val="005A0F5B"/>
    <w:rsid w:val="005A0FA0"/>
    <w:rsid w:val="005A1E03"/>
    <w:rsid w:val="005A291C"/>
    <w:rsid w:val="005A3340"/>
    <w:rsid w:val="005A41BB"/>
    <w:rsid w:val="005A6338"/>
    <w:rsid w:val="005A6E85"/>
    <w:rsid w:val="005A73EE"/>
    <w:rsid w:val="005A7C3D"/>
    <w:rsid w:val="005B035A"/>
    <w:rsid w:val="005B128E"/>
    <w:rsid w:val="005B14A5"/>
    <w:rsid w:val="005B22C8"/>
    <w:rsid w:val="005B4874"/>
    <w:rsid w:val="005B48F4"/>
    <w:rsid w:val="005B4F2D"/>
    <w:rsid w:val="005B53EB"/>
    <w:rsid w:val="005B5F0C"/>
    <w:rsid w:val="005B62CD"/>
    <w:rsid w:val="005B646A"/>
    <w:rsid w:val="005B661B"/>
    <w:rsid w:val="005B7A80"/>
    <w:rsid w:val="005C0ABD"/>
    <w:rsid w:val="005C20CD"/>
    <w:rsid w:val="005C2116"/>
    <w:rsid w:val="005C437C"/>
    <w:rsid w:val="005C4CA6"/>
    <w:rsid w:val="005C57A6"/>
    <w:rsid w:val="005C5AB2"/>
    <w:rsid w:val="005C5BF9"/>
    <w:rsid w:val="005C7A66"/>
    <w:rsid w:val="005D026B"/>
    <w:rsid w:val="005D0EA9"/>
    <w:rsid w:val="005D3090"/>
    <w:rsid w:val="005D3994"/>
    <w:rsid w:val="005D6A90"/>
    <w:rsid w:val="005D6B01"/>
    <w:rsid w:val="005D6EA3"/>
    <w:rsid w:val="005D7113"/>
    <w:rsid w:val="005D7961"/>
    <w:rsid w:val="005E05E6"/>
    <w:rsid w:val="005E1240"/>
    <w:rsid w:val="005E147B"/>
    <w:rsid w:val="005E2CB8"/>
    <w:rsid w:val="005E4306"/>
    <w:rsid w:val="005E470B"/>
    <w:rsid w:val="005E4E6C"/>
    <w:rsid w:val="005E6C70"/>
    <w:rsid w:val="005E6DB1"/>
    <w:rsid w:val="005E73A0"/>
    <w:rsid w:val="005E76C0"/>
    <w:rsid w:val="005F1DCA"/>
    <w:rsid w:val="005F2F03"/>
    <w:rsid w:val="005F330E"/>
    <w:rsid w:val="005F3EB3"/>
    <w:rsid w:val="005F407D"/>
    <w:rsid w:val="005F4E7B"/>
    <w:rsid w:val="005F5586"/>
    <w:rsid w:val="005F5802"/>
    <w:rsid w:val="005F726E"/>
    <w:rsid w:val="005F750D"/>
    <w:rsid w:val="00600881"/>
    <w:rsid w:val="0060132F"/>
    <w:rsid w:val="00601508"/>
    <w:rsid w:val="00602361"/>
    <w:rsid w:val="006026B9"/>
    <w:rsid w:val="00602D7E"/>
    <w:rsid w:val="00602F4C"/>
    <w:rsid w:val="00604384"/>
    <w:rsid w:val="006067E4"/>
    <w:rsid w:val="00607878"/>
    <w:rsid w:val="0061035A"/>
    <w:rsid w:val="00610472"/>
    <w:rsid w:val="00610F99"/>
    <w:rsid w:val="00612168"/>
    <w:rsid w:val="00612B3D"/>
    <w:rsid w:val="00613342"/>
    <w:rsid w:val="00614F7E"/>
    <w:rsid w:val="0061697A"/>
    <w:rsid w:val="00616C03"/>
    <w:rsid w:val="0061727B"/>
    <w:rsid w:val="00617518"/>
    <w:rsid w:val="0062043B"/>
    <w:rsid w:val="00622688"/>
    <w:rsid w:val="006233E6"/>
    <w:rsid w:val="006244B5"/>
    <w:rsid w:val="00626A1B"/>
    <w:rsid w:val="00630BDE"/>
    <w:rsid w:val="00630CF6"/>
    <w:rsid w:val="0063269D"/>
    <w:rsid w:val="00634251"/>
    <w:rsid w:val="0063441F"/>
    <w:rsid w:val="00634657"/>
    <w:rsid w:val="00635688"/>
    <w:rsid w:val="006360A1"/>
    <w:rsid w:val="006367E0"/>
    <w:rsid w:val="00636E8C"/>
    <w:rsid w:val="0063767B"/>
    <w:rsid w:val="006412DE"/>
    <w:rsid w:val="00642C82"/>
    <w:rsid w:val="006439A0"/>
    <w:rsid w:val="006460F4"/>
    <w:rsid w:val="0064624B"/>
    <w:rsid w:val="00646A73"/>
    <w:rsid w:val="00647E76"/>
    <w:rsid w:val="006512A5"/>
    <w:rsid w:val="0065270A"/>
    <w:rsid w:val="00652959"/>
    <w:rsid w:val="00654116"/>
    <w:rsid w:val="0065416F"/>
    <w:rsid w:val="00656FB6"/>
    <w:rsid w:val="00660C45"/>
    <w:rsid w:val="006611AE"/>
    <w:rsid w:val="00661A92"/>
    <w:rsid w:val="0066321B"/>
    <w:rsid w:val="006634D5"/>
    <w:rsid w:val="00663640"/>
    <w:rsid w:val="00663DE0"/>
    <w:rsid w:val="00664961"/>
    <w:rsid w:val="006658D7"/>
    <w:rsid w:val="00665C2D"/>
    <w:rsid w:val="0066683C"/>
    <w:rsid w:val="00666F4B"/>
    <w:rsid w:val="00670979"/>
    <w:rsid w:val="006725C7"/>
    <w:rsid w:val="006734DB"/>
    <w:rsid w:val="0067468E"/>
    <w:rsid w:val="00674FF1"/>
    <w:rsid w:val="006755B4"/>
    <w:rsid w:val="00675855"/>
    <w:rsid w:val="00675DBA"/>
    <w:rsid w:val="00675DE1"/>
    <w:rsid w:val="00676088"/>
    <w:rsid w:val="006761BB"/>
    <w:rsid w:val="00677055"/>
    <w:rsid w:val="0067769C"/>
    <w:rsid w:val="0067792B"/>
    <w:rsid w:val="006812D4"/>
    <w:rsid w:val="006812D6"/>
    <w:rsid w:val="00681924"/>
    <w:rsid w:val="00681C24"/>
    <w:rsid w:val="00683BEF"/>
    <w:rsid w:val="00683D18"/>
    <w:rsid w:val="00683DE1"/>
    <w:rsid w:val="006927C7"/>
    <w:rsid w:val="0069305C"/>
    <w:rsid w:val="00693297"/>
    <w:rsid w:val="00694387"/>
    <w:rsid w:val="0069449B"/>
    <w:rsid w:val="0069451D"/>
    <w:rsid w:val="00695D25"/>
    <w:rsid w:val="00696C1E"/>
    <w:rsid w:val="00696EFA"/>
    <w:rsid w:val="006970D4"/>
    <w:rsid w:val="00697518"/>
    <w:rsid w:val="0069765F"/>
    <w:rsid w:val="00697D3C"/>
    <w:rsid w:val="006A2265"/>
    <w:rsid w:val="006A2872"/>
    <w:rsid w:val="006A2A2C"/>
    <w:rsid w:val="006A351C"/>
    <w:rsid w:val="006A396D"/>
    <w:rsid w:val="006A5BF5"/>
    <w:rsid w:val="006B0392"/>
    <w:rsid w:val="006B1165"/>
    <w:rsid w:val="006B1195"/>
    <w:rsid w:val="006B1562"/>
    <w:rsid w:val="006B1BCF"/>
    <w:rsid w:val="006B3668"/>
    <w:rsid w:val="006B38FF"/>
    <w:rsid w:val="006B40C8"/>
    <w:rsid w:val="006B44B3"/>
    <w:rsid w:val="006B5B35"/>
    <w:rsid w:val="006C0A48"/>
    <w:rsid w:val="006C1802"/>
    <w:rsid w:val="006C274C"/>
    <w:rsid w:val="006C2C1B"/>
    <w:rsid w:val="006C3977"/>
    <w:rsid w:val="006C4EF5"/>
    <w:rsid w:val="006C583D"/>
    <w:rsid w:val="006C630B"/>
    <w:rsid w:val="006C64E6"/>
    <w:rsid w:val="006C6B76"/>
    <w:rsid w:val="006C7210"/>
    <w:rsid w:val="006D07BE"/>
    <w:rsid w:val="006D0C6C"/>
    <w:rsid w:val="006D1839"/>
    <w:rsid w:val="006D33A3"/>
    <w:rsid w:val="006D36BA"/>
    <w:rsid w:val="006D46E2"/>
    <w:rsid w:val="006D491F"/>
    <w:rsid w:val="006D58E7"/>
    <w:rsid w:val="006D6257"/>
    <w:rsid w:val="006D6320"/>
    <w:rsid w:val="006D6B9A"/>
    <w:rsid w:val="006E1507"/>
    <w:rsid w:val="006E17A5"/>
    <w:rsid w:val="006E233F"/>
    <w:rsid w:val="006E26AB"/>
    <w:rsid w:val="006E30E8"/>
    <w:rsid w:val="006E382F"/>
    <w:rsid w:val="006E4AD8"/>
    <w:rsid w:val="006E4B3C"/>
    <w:rsid w:val="006E5DDA"/>
    <w:rsid w:val="006E6958"/>
    <w:rsid w:val="006E6C18"/>
    <w:rsid w:val="006E77C7"/>
    <w:rsid w:val="006E7C16"/>
    <w:rsid w:val="006F027D"/>
    <w:rsid w:val="006F0C62"/>
    <w:rsid w:val="006F1F83"/>
    <w:rsid w:val="006F2EB8"/>
    <w:rsid w:val="006F3200"/>
    <w:rsid w:val="006F3628"/>
    <w:rsid w:val="006F3672"/>
    <w:rsid w:val="006F38F8"/>
    <w:rsid w:val="006F489C"/>
    <w:rsid w:val="006F50B5"/>
    <w:rsid w:val="006F5119"/>
    <w:rsid w:val="006F5F68"/>
    <w:rsid w:val="006F6014"/>
    <w:rsid w:val="006F65C9"/>
    <w:rsid w:val="006F7DD6"/>
    <w:rsid w:val="00700F56"/>
    <w:rsid w:val="00701B22"/>
    <w:rsid w:val="00702043"/>
    <w:rsid w:val="00703368"/>
    <w:rsid w:val="00703F5C"/>
    <w:rsid w:val="007040FC"/>
    <w:rsid w:val="007056B7"/>
    <w:rsid w:val="007057B2"/>
    <w:rsid w:val="00705DA9"/>
    <w:rsid w:val="00706965"/>
    <w:rsid w:val="00706B3A"/>
    <w:rsid w:val="00706F26"/>
    <w:rsid w:val="00711919"/>
    <w:rsid w:val="007131ED"/>
    <w:rsid w:val="007134A7"/>
    <w:rsid w:val="00714269"/>
    <w:rsid w:val="007173DD"/>
    <w:rsid w:val="0071765D"/>
    <w:rsid w:val="00717963"/>
    <w:rsid w:val="00717B75"/>
    <w:rsid w:val="00717B95"/>
    <w:rsid w:val="00717EEB"/>
    <w:rsid w:val="00720812"/>
    <w:rsid w:val="00721199"/>
    <w:rsid w:val="0072214A"/>
    <w:rsid w:val="00722A99"/>
    <w:rsid w:val="00722BDE"/>
    <w:rsid w:val="00723B58"/>
    <w:rsid w:val="00723BB2"/>
    <w:rsid w:val="007300D7"/>
    <w:rsid w:val="00730EDC"/>
    <w:rsid w:val="0073137C"/>
    <w:rsid w:val="00731BFD"/>
    <w:rsid w:val="00731FB3"/>
    <w:rsid w:val="00734213"/>
    <w:rsid w:val="007346BE"/>
    <w:rsid w:val="0073541F"/>
    <w:rsid w:val="007360B5"/>
    <w:rsid w:val="0073721D"/>
    <w:rsid w:val="00737391"/>
    <w:rsid w:val="007376D0"/>
    <w:rsid w:val="0074047B"/>
    <w:rsid w:val="007408AC"/>
    <w:rsid w:val="00740E27"/>
    <w:rsid w:val="00740E91"/>
    <w:rsid w:val="00741C12"/>
    <w:rsid w:val="00742743"/>
    <w:rsid w:val="00742949"/>
    <w:rsid w:val="00743337"/>
    <w:rsid w:val="007434AE"/>
    <w:rsid w:val="007451F2"/>
    <w:rsid w:val="00745228"/>
    <w:rsid w:val="007453EF"/>
    <w:rsid w:val="00745DA8"/>
    <w:rsid w:val="00745E23"/>
    <w:rsid w:val="007462FE"/>
    <w:rsid w:val="007504A1"/>
    <w:rsid w:val="00751F53"/>
    <w:rsid w:val="00752559"/>
    <w:rsid w:val="0075259F"/>
    <w:rsid w:val="00752DBF"/>
    <w:rsid w:val="0075308E"/>
    <w:rsid w:val="0075316F"/>
    <w:rsid w:val="00753AE5"/>
    <w:rsid w:val="00753DCB"/>
    <w:rsid w:val="00754216"/>
    <w:rsid w:val="007555CF"/>
    <w:rsid w:val="00756234"/>
    <w:rsid w:val="0075737A"/>
    <w:rsid w:val="00760710"/>
    <w:rsid w:val="00760E40"/>
    <w:rsid w:val="00762052"/>
    <w:rsid w:val="00763687"/>
    <w:rsid w:val="00763AC9"/>
    <w:rsid w:val="00763D1C"/>
    <w:rsid w:val="00763EDB"/>
    <w:rsid w:val="0076456A"/>
    <w:rsid w:val="007645C9"/>
    <w:rsid w:val="00765102"/>
    <w:rsid w:val="00765B72"/>
    <w:rsid w:val="00766EF3"/>
    <w:rsid w:val="0076734D"/>
    <w:rsid w:val="007677DD"/>
    <w:rsid w:val="007707AE"/>
    <w:rsid w:val="007729A3"/>
    <w:rsid w:val="00772D10"/>
    <w:rsid w:val="007734BB"/>
    <w:rsid w:val="00773CDA"/>
    <w:rsid w:val="00774085"/>
    <w:rsid w:val="00774087"/>
    <w:rsid w:val="00774271"/>
    <w:rsid w:val="007754E6"/>
    <w:rsid w:val="007762C4"/>
    <w:rsid w:val="0078029C"/>
    <w:rsid w:val="00780542"/>
    <w:rsid w:val="0078063B"/>
    <w:rsid w:val="00781EB3"/>
    <w:rsid w:val="0078241D"/>
    <w:rsid w:val="00783190"/>
    <w:rsid w:val="00785CBA"/>
    <w:rsid w:val="00786850"/>
    <w:rsid w:val="00786E41"/>
    <w:rsid w:val="0078783D"/>
    <w:rsid w:val="00790D3E"/>
    <w:rsid w:val="0079108D"/>
    <w:rsid w:val="007922AF"/>
    <w:rsid w:val="00792778"/>
    <w:rsid w:val="00794C2C"/>
    <w:rsid w:val="00795114"/>
    <w:rsid w:val="00795621"/>
    <w:rsid w:val="0079611F"/>
    <w:rsid w:val="007A19E1"/>
    <w:rsid w:val="007A3126"/>
    <w:rsid w:val="007A3A80"/>
    <w:rsid w:val="007A44D2"/>
    <w:rsid w:val="007A4745"/>
    <w:rsid w:val="007A5900"/>
    <w:rsid w:val="007A6029"/>
    <w:rsid w:val="007A653B"/>
    <w:rsid w:val="007A6FCD"/>
    <w:rsid w:val="007A7E39"/>
    <w:rsid w:val="007B23BB"/>
    <w:rsid w:val="007B3261"/>
    <w:rsid w:val="007B364D"/>
    <w:rsid w:val="007B4725"/>
    <w:rsid w:val="007B4F0F"/>
    <w:rsid w:val="007B7177"/>
    <w:rsid w:val="007B77AD"/>
    <w:rsid w:val="007C0FDB"/>
    <w:rsid w:val="007C227E"/>
    <w:rsid w:val="007C2553"/>
    <w:rsid w:val="007C2882"/>
    <w:rsid w:val="007C296B"/>
    <w:rsid w:val="007C3837"/>
    <w:rsid w:val="007C5D37"/>
    <w:rsid w:val="007C6E9F"/>
    <w:rsid w:val="007C6FB9"/>
    <w:rsid w:val="007D300D"/>
    <w:rsid w:val="007D3650"/>
    <w:rsid w:val="007D4CEA"/>
    <w:rsid w:val="007D4FDF"/>
    <w:rsid w:val="007D5439"/>
    <w:rsid w:val="007D6243"/>
    <w:rsid w:val="007D689E"/>
    <w:rsid w:val="007E0C1E"/>
    <w:rsid w:val="007E1B04"/>
    <w:rsid w:val="007E26CE"/>
    <w:rsid w:val="007E3CCD"/>
    <w:rsid w:val="007E3ED1"/>
    <w:rsid w:val="007E426D"/>
    <w:rsid w:val="007E47D4"/>
    <w:rsid w:val="007E5386"/>
    <w:rsid w:val="007F0238"/>
    <w:rsid w:val="007F13B3"/>
    <w:rsid w:val="007F256E"/>
    <w:rsid w:val="007F33FF"/>
    <w:rsid w:val="007F351A"/>
    <w:rsid w:val="007F56C8"/>
    <w:rsid w:val="007F5DDE"/>
    <w:rsid w:val="007F6654"/>
    <w:rsid w:val="007F6A8A"/>
    <w:rsid w:val="007F6AA5"/>
    <w:rsid w:val="007F6B28"/>
    <w:rsid w:val="007F73C1"/>
    <w:rsid w:val="007F73F5"/>
    <w:rsid w:val="007F7522"/>
    <w:rsid w:val="007F75D0"/>
    <w:rsid w:val="007F784C"/>
    <w:rsid w:val="00803475"/>
    <w:rsid w:val="00803B4F"/>
    <w:rsid w:val="00804158"/>
    <w:rsid w:val="00805B7A"/>
    <w:rsid w:val="00805D57"/>
    <w:rsid w:val="00805F49"/>
    <w:rsid w:val="0081062E"/>
    <w:rsid w:val="0081074C"/>
    <w:rsid w:val="00811009"/>
    <w:rsid w:val="008121ED"/>
    <w:rsid w:val="00812700"/>
    <w:rsid w:val="008137D5"/>
    <w:rsid w:val="00813A97"/>
    <w:rsid w:val="00814F62"/>
    <w:rsid w:val="00815135"/>
    <w:rsid w:val="00815B9F"/>
    <w:rsid w:val="008202BD"/>
    <w:rsid w:val="008235EE"/>
    <w:rsid w:val="008257CD"/>
    <w:rsid w:val="00825CAC"/>
    <w:rsid w:val="00826230"/>
    <w:rsid w:val="0082796A"/>
    <w:rsid w:val="00827CB3"/>
    <w:rsid w:val="00827F24"/>
    <w:rsid w:val="0083011F"/>
    <w:rsid w:val="00830951"/>
    <w:rsid w:val="00830ABF"/>
    <w:rsid w:val="00831ADB"/>
    <w:rsid w:val="00831FBD"/>
    <w:rsid w:val="00833D39"/>
    <w:rsid w:val="00834453"/>
    <w:rsid w:val="00834819"/>
    <w:rsid w:val="00834D7C"/>
    <w:rsid w:val="00835DF9"/>
    <w:rsid w:val="00836444"/>
    <w:rsid w:val="008368B8"/>
    <w:rsid w:val="00837623"/>
    <w:rsid w:val="008400D4"/>
    <w:rsid w:val="008408B2"/>
    <w:rsid w:val="008410F8"/>
    <w:rsid w:val="0084174A"/>
    <w:rsid w:val="0084258C"/>
    <w:rsid w:val="008429F9"/>
    <w:rsid w:val="00842E6F"/>
    <w:rsid w:val="0084332B"/>
    <w:rsid w:val="00843787"/>
    <w:rsid w:val="00844E10"/>
    <w:rsid w:val="0084502C"/>
    <w:rsid w:val="00845EC8"/>
    <w:rsid w:val="008469D5"/>
    <w:rsid w:val="00847AA8"/>
    <w:rsid w:val="0084CC23"/>
    <w:rsid w:val="00850CFE"/>
    <w:rsid w:val="0085117B"/>
    <w:rsid w:val="008515D8"/>
    <w:rsid w:val="0085199B"/>
    <w:rsid w:val="00852487"/>
    <w:rsid w:val="00852747"/>
    <w:rsid w:val="00854275"/>
    <w:rsid w:val="008553C7"/>
    <w:rsid w:val="00855D1F"/>
    <w:rsid w:val="008560B7"/>
    <w:rsid w:val="00860086"/>
    <w:rsid w:val="008605D9"/>
    <w:rsid w:val="00860D8B"/>
    <w:rsid w:val="00860E65"/>
    <w:rsid w:val="00860EAE"/>
    <w:rsid w:val="00861E58"/>
    <w:rsid w:val="0086314F"/>
    <w:rsid w:val="00863305"/>
    <w:rsid w:val="00863622"/>
    <w:rsid w:val="00863947"/>
    <w:rsid w:val="008651B3"/>
    <w:rsid w:val="0086546A"/>
    <w:rsid w:val="00865748"/>
    <w:rsid w:val="00865C92"/>
    <w:rsid w:val="00865D7B"/>
    <w:rsid w:val="008709DA"/>
    <w:rsid w:val="008709DE"/>
    <w:rsid w:val="00870FD1"/>
    <w:rsid w:val="00871BD7"/>
    <w:rsid w:val="00873481"/>
    <w:rsid w:val="008734B0"/>
    <w:rsid w:val="00873F2B"/>
    <w:rsid w:val="00874336"/>
    <w:rsid w:val="008767F9"/>
    <w:rsid w:val="0087766B"/>
    <w:rsid w:val="008809FE"/>
    <w:rsid w:val="00880B40"/>
    <w:rsid w:val="00882B45"/>
    <w:rsid w:val="00884793"/>
    <w:rsid w:val="00884A34"/>
    <w:rsid w:val="00885213"/>
    <w:rsid w:val="00885C44"/>
    <w:rsid w:val="00886D87"/>
    <w:rsid w:val="008879EB"/>
    <w:rsid w:val="00890301"/>
    <w:rsid w:val="00893787"/>
    <w:rsid w:val="00894765"/>
    <w:rsid w:val="00895F15"/>
    <w:rsid w:val="00896030"/>
    <w:rsid w:val="008A1F7C"/>
    <w:rsid w:val="008A252D"/>
    <w:rsid w:val="008A2C73"/>
    <w:rsid w:val="008A3807"/>
    <w:rsid w:val="008A3D4E"/>
    <w:rsid w:val="008A5383"/>
    <w:rsid w:val="008A5497"/>
    <w:rsid w:val="008A55EB"/>
    <w:rsid w:val="008A5E10"/>
    <w:rsid w:val="008A6639"/>
    <w:rsid w:val="008A6DF7"/>
    <w:rsid w:val="008B0C9E"/>
    <w:rsid w:val="008B0E11"/>
    <w:rsid w:val="008B2346"/>
    <w:rsid w:val="008B3279"/>
    <w:rsid w:val="008B3547"/>
    <w:rsid w:val="008B4F2C"/>
    <w:rsid w:val="008B578A"/>
    <w:rsid w:val="008B6AAB"/>
    <w:rsid w:val="008B7A1A"/>
    <w:rsid w:val="008C067A"/>
    <w:rsid w:val="008C07D5"/>
    <w:rsid w:val="008C08BF"/>
    <w:rsid w:val="008C0BE3"/>
    <w:rsid w:val="008C0FC2"/>
    <w:rsid w:val="008C101C"/>
    <w:rsid w:val="008C163F"/>
    <w:rsid w:val="008C3628"/>
    <w:rsid w:val="008C3FA8"/>
    <w:rsid w:val="008C4775"/>
    <w:rsid w:val="008C4CAA"/>
    <w:rsid w:val="008C59AD"/>
    <w:rsid w:val="008C5C1A"/>
    <w:rsid w:val="008C5EAF"/>
    <w:rsid w:val="008C6042"/>
    <w:rsid w:val="008C69C1"/>
    <w:rsid w:val="008C73D0"/>
    <w:rsid w:val="008C7F99"/>
    <w:rsid w:val="008C7FC1"/>
    <w:rsid w:val="008D275A"/>
    <w:rsid w:val="008D33DD"/>
    <w:rsid w:val="008D3413"/>
    <w:rsid w:val="008D3C5F"/>
    <w:rsid w:val="008D4732"/>
    <w:rsid w:val="008D4EBB"/>
    <w:rsid w:val="008D617A"/>
    <w:rsid w:val="008D69BA"/>
    <w:rsid w:val="008D76C9"/>
    <w:rsid w:val="008D775B"/>
    <w:rsid w:val="008D77FA"/>
    <w:rsid w:val="008E061C"/>
    <w:rsid w:val="008E0D90"/>
    <w:rsid w:val="008E1777"/>
    <w:rsid w:val="008E1C1A"/>
    <w:rsid w:val="008E34D0"/>
    <w:rsid w:val="008E3E30"/>
    <w:rsid w:val="008E5D78"/>
    <w:rsid w:val="008E73F6"/>
    <w:rsid w:val="008E793C"/>
    <w:rsid w:val="008F05AC"/>
    <w:rsid w:val="008F0CC9"/>
    <w:rsid w:val="008F11DE"/>
    <w:rsid w:val="008F1282"/>
    <w:rsid w:val="008F338A"/>
    <w:rsid w:val="008F34C4"/>
    <w:rsid w:val="008F50B9"/>
    <w:rsid w:val="008F54FA"/>
    <w:rsid w:val="008F5DFD"/>
    <w:rsid w:val="008F62A7"/>
    <w:rsid w:val="008F6604"/>
    <w:rsid w:val="008F66B4"/>
    <w:rsid w:val="008F6D99"/>
    <w:rsid w:val="008F7BEA"/>
    <w:rsid w:val="00900720"/>
    <w:rsid w:val="009008CC"/>
    <w:rsid w:val="00900C42"/>
    <w:rsid w:val="00901BCA"/>
    <w:rsid w:val="00901EC6"/>
    <w:rsid w:val="00902120"/>
    <w:rsid w:val="00903DCC"/>
    <w:rsid w:val="00903FB5"/>
    <w:rsid w:val="00905664"/>
    <w:rsid w:val="009056C6"/>
    <w:rsid w:val="00905828"/>
    <w:rsid w:val="00905C6A"/>
    <w:rsid w:val="0090798F"/>
    <w:rsid w:val="00907A63"/>
    <w:rsid w:val="009100BA"/>
    <w:rsid w:val="00910780"/>
    <w:rsid w:val="0091099D"/>
    <w:rsid w:val="00910CF6"/>
    <w:rsid w:val="009112D4"/>
    <w:rsid w:val="009138E2"/>
    <w:rsid w:val="00915775"/>
    <w:rsid w:val="00915C37"/>
    <w:rsid w:val="009163CD"/>
    <w:rsid w:val="00916693"/>
    <w:rsid w:val="00916EDE"/>
    <w:rsid w:val="00917776"/>
    <w:rsid w:val="0091799C"/>
    <w:rsid w:val="0092001D"/>
    <w:rsid w:val="00920E4E"/>
    <w:rsid w:val="00923180"/>
    <w:rsid w:val="0092387F"/>
    <w:rsid w:val="0092468F"/>
    <w:rsid w:val="00924A4C"/>
    <w:rsid w:val="0092669E"/>
    <w:rsid w:val="00927577"/>
    <w:rsid w:val="00927FF7"/>
    <w:rsid w:val="009301AB"/>
    <w:rsid w:val="00932116"/>
    <w:rsid w:val="00932BEE"/>
    <w:rsid w:val="00932F80"/>
    <w:rsid w:val="00933353"/>
    <w:rsid w:val="009340EA"/>
    <w:rsid w:val="009342B8"/>
    <w:rsid w:val="00934939"/>
    <w:rsid w:val="00934980"/>
    <w:rsid w:val="00934D01"/>
    <w:rsid w:val="00936AEC"/>
    <w:rsid w:val="00941C29"/>
    <w:rsid w:val="009426EF"/>
    <w:rsid w:val="00942793"/>
    <w:rsid w:val="00942924"/>
    <w:rsid w:val="00942BEB"/>
    <w:rsid w:val="00944197"/>
    <w:rsid w:val="0094447B"/>
    <w:rsid w:val="0094466B"/>
    <w:rsid w:val="0094491E"/>
    <w:rsid w:val="00944A9A"/>
    <w:rsid w:val="00944BF8"/>
    <w:rsid w:val="00946223"/>
    <w:rsid w:val="00947FCB"/>
    <w:rsid w:val="00947FEC"/>
    <w:rsid w:val="00950857"/>
    <w:rsid w:val="00951948"/>
    <w:rsid w:val="0095242C"/>
    <w:rsid w:val="009534F3"/>
    <w:rsid w:val="00955300"/>
    <w:rsid w:val="00955871"/>
    <w:rsid w:val="009565BD"/>
    <w:rsid w:val="009574C6"/>
    <w:rsid w:val="009576C3"/>
    <w:rsid w:val="00962B1E"/>
    <w:rsid w:val="00963742"/>
    <w:rsid w:val="009644B0"/>
    <w:rsid w:val="00964655"/>
    <w:rsid w:val="00965403"/>
    <w:rsid w:val="009668B3"/>
    <w:rsid w:val="009671E8"/>
    <w:rsid w:val="0097022D"/>
    <w:rsid w:val="00970B1D"/>
    <w:rsid w:val="00972A68"/>
    <w:rsid w:val="00972B87"/>
    <w:rsid w:val="00972D2C"/>
    <w:rsid w:val="0097369F"/>
    <w:rsid w:val="00973C47"/>
    <w:rsid w:val="00973C85"/>
    <w:rsid w:val="00974E55"/>
    <w:rsid w:val="0097538C"/>
    <w:rsid w:val="009753A7"/>
    <w:rsid w:val="0097608A"/>
    <w:rsid w:val="00976B6B"/>
    <w:rsid w:val="00977083"/>
    <w:rsid w:val="00977144"/>
    <w:rsid w:val="00977410"/>
    <w:rsid w:val="009800DD"/>
    <w:rsid w:val="009800E1"/>
    <w:rsid w:val="00981937"/>
    <w:rsid w:val="00982FCC"/>
    <w:rsid w:val="0098541F"/>
    <w:rsid w:val="00985ABB"/>
    <w:rsid w:val="009862EE"/>
    <w:rsid w:val="00987053"/>
    <w:rsid w:val="00987898"/>
    <w:rsid w:val="00990351"/>
    <w:rsid w:val="0099256C"/>
    <w:rsid w:val="00992E1F"/>
    <w:rsid w:val="00994048"/>
    <w:rsid w:val="009A087F"/>
    <w:rsid w:val="009A226D"/>
    <w:rsid w:val="009A32E3"/>
    <w:rsid w:val="009A4396"/>
    <w:rsid w:val="009A45F5"/>
    <w:rsid w:val="009A538F"/>
    <w:rsid w:val="009A5DE8"/>
    <w:rsid w:val="009A791D"/>
    <w:rsid w:val="009A7D9E"/>
    <w:rsid w:val="009A7FA7"/>
    <w:rsid w:val="009B0397"/>
    <w:rsid w:val="009B117F"/>
    <w:rsid w:val="009B34C6"/>
    <w:rsid w:val="009B3873"/>
    <w:rsid w:val="009B39A0"/>
    <w:rsid w:val="009B4163"/>
    <w:rsid w:val="009B4DC3"/>
    <w:rsid w:val="009B6BEC"/>
    <w:rsid w:val="009C0181"/>
    <w:rsid w:val="009C05EF"/>
    <w:rsid w:val="009C06C6"/>
    <w:rsid w:val="009C14C2"/>
    <w:rsid w:val="009C1B26"/>
    <w:rsid w:val="009C2B77"/>
    <w:rsid w:val="009C3793"/>
    <w:rsid w:val="009C3864"/>
    <w:rsid w:val="009C4904"/>
    <w:rsid w:val="009C531A"/>
    <w:rsid w:val="009D01A9"/>
    <w:rsid w:val="009D07B0"/>
    <w:rsid w:val="009D0B4C"/>
    <w:rsid w:val="009D1420"/>
    <w:rsid w:val="009D1462"/>
    <w:rsid w:val="009D1EAA"/>
    <w:rsid w:val="009D3291"/>
    <w:rsid w:val="009D3FFD"/>
    <w:rsid w:val="009D4E31"/>
    <w:rsid w:val="009D74A0"/>
    <w:rsid w:val="009DF480"/>
    <w:rsid w:val="009E0D78"/>
    <w:rsid w:val="009E2D55"/>
    <w:rsid w:val="009E43A5"/>
    <w:rsid w:val="009E45E6"/>
    <w:rsid w:val="009E4A85"/>
    <w:rsid w:val="009E6605"/>
    <w:rsid w:val="009E6EEF"/>
    <w:rsid w:val="009E7AF0"/>
    <w:rsid w:val="009E7BD4"/>
    <w:rsid w:val="009F0066"/>
    <w:rsid w:val="009F05CA"/>
    <w:rsid w:val="009F1A4D"/>
    <w:rsid w:val="009F2056"/>
    <w:rsid w:val="009F249B"/>
    <w:rsid w:val="009F27B8"/>
    <w:rsid w:val="009F42F6"/>
    <w:rsid w:val="009F46E0"/>
    <w:rsid w:val="009F4B18"/>
    <w:rsid w:val="009F769A"/>
    <w:rsid w:val="009F7DAB"/>
    <w:rsid w:val="00A0045B"/>
    <w:rsid w:val="00A01AEB"/>
    <w:rsid w:val="00A02404"/>
    <w:rsid w:val="00A02818"/>
    <w:rsid w:val="00A03072"/>
    <w:rsid w:val="00A03C12"/>
    <w:rsid w:val="00A03EF3"/>
    <w:rsid w:val="00A04CDF"/>
    <w:rsid w:val="00A05059"/>
    <w:rsid w:val="00A0647E"/>
    <w:rsid w:val="00A06C49"/>
    <w:rsid w:val="00A06EB6"/>
    <w:rsid w:val="00A10241"/>
    <w:rsid w:val="00A103BD"/>
    <w:rsid w:val="00A105B0"/>
    <w:rsid w:val="00A10ADF"/>
    <w:rsid w:val="00A1217D"/>
    <w:rsid w:val="00A12624"/>
    <w:rsid w:val="00A13136"/>
    <w:rsid w:val="00A13265"/>
    <w:rsid w:val="00A13D52"/>
    <w:rsid w:val="00A16CAC"/>
    <w:rsid w:val="00A16D18"/>
    <w:rsid w:val="00A17103"/>
    <w:rsid w:val="00A17B64"/>
    <w:rsid w:val="00A21816"/>
    <w:rsid w:val="00A21C37"/>
    <w:rsid w:val="00A21D20"/>
    <w:rsid w:val="00A22387"/>
    <w:rsid w:val="00A22882"/>
    <w:rsid w:val="00A22B19"/>
    <w:rsid w:val="00A2309D"/>
    <w:rsid w:val="00A2321F"/>
    <w:rsid w:val="00A23437"/>
    <w:rsid w:val="00A236CE"/>
    <w:rsid w:val="00A23FD3"/>
    <w:rsid w:val="00A244B1"/>
    <w:rsid w:val="00A2481C"/>
    <w:rsid w:val="00A249FA"/>
    <w:rsid w:val="00A26668"/>
    <w:rsid w:val="00A278ED"/>
    <w:rsid w:val="00A30142"/>
    <w:rsid w:val="00A30EB1"/>
    <w:rsid w:val="00A32984"/>
    <w:rsid w:val="00A33EE3"/>
    <w:rsid w:val="00A33F9C"/>
    <w:rsid w:val="00A355E3"/>
    <w:rsid w:val="00A3637B"/>
    <w:rsid w:val="00A36473"/>
    <w:rsid w:val="00A36679"/>
    <w:rsid w:val="00A36E17"/>
    <w:rsid w:val="00A37473"/>
    <w:rsid w:val="00A376C5"/>
    <w:rsid w:val="00A40026"/>
    <w:rsid w:val="00A40329"/>
    <w:rsid w:val="00A4070E"/>
    <w:rsid w:val="00A4081D"/>
    <w:rsid w:val="00A40D63"/>
    <w:rsid w:val="00A410F4"/>
    <w:rsid w:val="00A41198"/>
    <w:rsid w:val="00A41BC0"/>
    <w:rsid w:val="00A4239C"/>
    <w:rsid w:val="00A42959"/>
    <w:rsid w:val="00A43E85"/>
    <w:rsid w:val="00A44878"/>
    <w:rsid w:val="00A45198"/>
    <w:rsid w:val="00A45CA7"/>
    <w:rsid w:val="00A47BBD"/>
    <w:rsid w:val="00A47CC4"/>
    <w:rsid w:val="00A50884"/>
    <w:rsid w:val="00A51A99"/>
    <w:rsid w:val="00A521E4"/>
    <w:rsid w:val="00A535A8"/>
    <w:rsid w:val="00A53828"/>
    <w:rsid w:val="00A54680"/>
    <w:rsid w:val="00A572A0"/>
    <w:rsid w:val="00A57D61"/>
    <w:rsid w:val="00A62CD8"/>
    <w:rsid w:val="00A64019"/>
    <w:rsid w:val="00A64535"/>
    <w:rsid w:val="00A645A4"/>
    <w:rsid w:val="00A64B28"/>
    <w:rsid w:val="00A655BF"/>
    <w:rsid w:val="00A65719"/>
    <w:rsid w:val="00A7015E"/>
    <w:rsid w:val="00A7039A"/>
    <w:rsid w:val="00A7425D"/>
    <w:rsid w:val="00A74ECE"/>
    <w:rsid w:val="00A75064"/>
    <w:rsid w:val="00A754ED"/>
    <w:rsid w:val="00A75729"/>
    <w:rsid w:val="00A77713"/>
    <w:rsid w:val="00A77FCF"/>
    <w:rsid w:val="00A80BE2"/>
    <w:rsid w:val="00A81746"/>
    <w:rsid w:val="00A81C1E"/>
    <w:rsid w:val="00A81D54"/>
    <w:rsid w:val="00A82ED3"/>
    <w:rsid w:val="00A83596"/>
    <w:rsid w:val="00A83B6E"/>
    <w:rsid w:val="00A8401F"/>
    <w:rsid w:val="00A840C9"/>
    <w:rsid w:val="00A85053"/>
    <w:rsid w:val="00A85AF3"/>
    <w:rsid w:val="00A86089"/>
    <w:rsid w:val="00A9071B"/>
    <w:rsid w:val="00A90D00"/>
    <w:rsid w:val="00A92CC8"/>
    <w:rsid w:val="00A92D4C"/>
    <w:rsid w:val="00A92DA5"/>
    <w:rsid w:val="00A9397A"/>
    <w:rsid w:val="00A93F91"/>
    <w:rsid w:val="00A94639"/>
    <w:rsid w:val="00A96D02"/>
    <w:rsid w:val="00AA02F4"/>
    <w:rsid w:val="00AA1C5B"/>
    <w:rsid w:val="00AA21EC"/>
    <w:rsid w:val="00AA49F6"/>
    <w:rsid w:val="00AA6616"/>
    <w:rsid w:val="00AA6F64"/>
    <w:rsid w:val="00AB008D"/>
    <w:rsid w:val="00AB0483"/>
    <w:rsid w:val="00AB1650"/>
    <w:rsid w:val="00AB1EF5"/>
    <w:rsid w:val="00AB3B42"/>
    <w:rsid w:val="00AB4AD3"/>
    <w:rsid w:val="00AB5371"/>
    <w:rsid w:val="00AB6E8A"/>
    <w:rsid w:val="00AB7FD0"/>
    <w:rsid w:val="00AC0AD4"/>
    <w:rsid w:val="00AC0E19"/>
    <w:rsid w:val="00AC240E"/>
    <w:rsid w:val="00AC2B13"/>
    <w:rsid w:val="00AC2E40"/>
    <w:rsid w:val="00AC381F"/>
    <w:rsid w:val="00AC464D"/>
    <w:rsid w:val="00AD178C"/>
    <w:rsid w:val="00AD1D75"/>
    <w:rsid w:val="00AD20CE"/>
    <w:rsid w:val="00AD2BCF"/>
    <w:rsid w:val="00AD3A12"/>
    <w:rsid w:val="00AD47E4"/>
    <w:rsid w:val="00AD4955"/>
    <w:rsid w:val="00AD52C6"/>
    <w:rsid w:val="00AD6F85"/>
    <w:rsid w:val="00AD72E2"/>
    <w:rsid w:val="00AD7CB4"/>
    <w:rsid w:val="00AE01B7"/>
    <w:rsid w:val="00AE119B"/>
    <w:rsid w:val="00AE21BF"/>
    <w:rsid w:val="00AE44A6"/>
    <w:rsid w:val="00AE464E"/>
    <w:rsid w:val="00AE73A1"/>
    <w:rsid w:val="00AE77C0"/>
    <w:rsid w:val="00AE78F0"/>
    <w:rsid w:val="00AE7A37"/>
    <w:rsid w:val="00AF21AF"/>
    <w:rsid w:val="00AF2A40"/>
    <w:rsid w:val="00AF2B9B"/>
    <w:rsid w:val="00AF2F74"/>
    <w:rsid w:val="00AF47C0"/>
    <w:rsid w:val="00AF590F"/>
    <w:rsid w:val="00AF5FDA"/>
    <w:rsid w:val="00AF62C3"/>
    <w:rsid w:val="00B0002C"/>
    <w:rsid w:val="00B01EB7"/>
    <w:rsid w:val="00B01F87"/>
    <w:rsid w:val="00B02088"/>
    <w:rsid w:val="00B021AA"/>
    <w:rsid w:val="00B0233F"/>
    <w:rsid w:val="00B02E38"/>
    <w:rsid w:val="00B030D1"/>
    <w:rsid w:val="00B04C8B"/>
    <w:rsid w:val="00B077C6"/>
    <w:rsid w:val="00B07BDB"/>
    <w:rsid w:val="00B12006"/>
    <w:rsid w:val="00B12009"/>
    <w:rsid w:val="00B12356"/>
    <w:rsid w:val="00B123F1"/>
    <w:rsid w:val="00B125AA"/>
    <w:rsid w:val="00B13568"/>
    <w:rsid w:val="00B1456B"/>
    <w:rsid w:val="00B15F31"/>
    <w:rsid w:val="00B167CF"/>
    <w:rsid w:val="00B16AB7"/>
    <w:rsid w:val="00B16BCC"/>
    <w:rsid w:val="00B16D58"/>
    <w:rsid w:val="00B1756C"/>
    <w:rsid w:val="00B17C6A"/>
    <w:rsid w:val="00B20E9E"/>
    <w:rsid w:val="00B20F1F"/>
    <w:rsid w:val="00B2169F"/>
    <w:rsid w:val="00B21ADA"/>
    <w:rsid w:val="00B21F43"/>
    <w:rsid w:val="00B22586"/>
    <w:rsid w:val="00B242A8"/>
    <w:rsid w:val="00B25E6B"/>
    <w:rsid w:val="00B2711D"/>
    <w:rsid w:val="00B30035"/>
    <w:rsid w:val="00B30E6B"/>
    <w:rsid w:val="00B31758"/>
    <w:rsid w:val="00B31853"/>
    <w:rsid w:val="00B32218"/>
    <w:rsid w:val="00B328D6"/>
    <w:rsid w:val="00B334DE"/>
    <w:rsid w:val="00B33B32"/>
    <w:rsid w:val="00B3464E"/>
    <w:rsid w:val="00B35DCA"/>
    <w:rsid w:val="00B37C7A"/>
    <w:rsid w:val="00B40655"/>
    <w:rsid w:val="00B4072A"/>
    <w:rsid w:val="00B40F8A"/>
    <w:rsid w:val="00B4126D"/>
    <w:rsid w:val="00B423CE"/>
    <w:rsid w:val="00B42BA8"/>
    <w:rsid w:val="00B43963"/>
    <w:rsid w:val="00B44947"/>
    <w:rsid w:val="00B449E1"/>
    <w:rsid w:val="00B47760"/>
    <w:rsid w:val="00B5014E"/>
    <w:rsid w:val="00B51A61"/>
    <w:rsid w:val="00B5331B"/>
    <w:rsid w:val="00B53354"/>
    <w:rsid w:val="00B54DBD"/>
    <w:rsid w:val="00B55680"/>
    <w:rsid w:val="00B572BD"/>
    <w:rsid w:val="00B6104E"/>
    <w:rsid w:val="00B61571"/>
    <w:rsid w:val="00B62A23"/>
    <w:rsid w:val="00B63144"/>
    <w:rsid w:val="00B6422E"/>
    <w:rsid w:val="00B6443D"/>
    <w:rsid w:val="00B70BB4"/>
    <w:rsid w:val="00B70F97"/>
    <w:rsid w:val="00B712A0"/>
    <w:rsid w:val="00B718B9"/>
    <w:rsid w:val="00B723E7"/>
    <w:rsid w:val="00B72ACD"/>
    <w:rsid w:val="00B731BA"/>
    <w:rsid w:val="00B73A7E"/>
    <w:rsid w:val="00B73AA0"/>
    <w:rsid w:val="00B73D75"/>
    <w:rsid w:val="00B7538F"/>
    <w:rsid w:val="00B75E25"/>
    <w:rsid w:val="00B76DBF"/>
    <w:rsid w:val="00B77E41"/>
    <w:rsid w:val="00B80D2F"/>
    <w:rsid w:val="00B80F7C"/>
    <w:rsid w:val="00B8363D"/>
    <w:rsid w:val="00B846A3"/>
    <w:rsid w:val="00B8493B"/>
    <w:rsid w:val="00B84A06"/>
    <w:rsid w:val="00B85F80"/>
    <w:rsid w:val="00B86936"/>
    <w:rsid w:val="00B86D46"/>
    <w:rsid w:val="00B87D80"/>
    <w:rsid w:val="00B9009D"/>
    <w:rsid w:val="00B91962"/>
    <w:rsid w:val="00B91ED0"/>
    <w:rsid w:val="00B932CB"/>
    <w:rsid w:val="00B93804"/>
    <w:rsid w:val="00B95360"/>
    <w:rsid w:val="00B9562B"/>
    <w:rsid w:val="00B95916"/>
    <w:rsid w:val="00B9661E"/>
    <w:rsid w:val="00B9748E"/>
    <w:rsid w:val="00B97509"/>
    <w:rsid w:val="00B978AF"/>
    <w:rsid w:val="00BA08D7"/>
    <w:rsid w:val="00BA0E99"/>
    <w:rsid w:val="00BA131D"/>
    <w:rsid w:val="00BA1B09"/>
    <w:rsid w:val="00BA58AF"/>
    <w:rsid w:val="00BA7708"/>
    <w:rsid w:val="00BA7B83"/>
    <w:rsid w:val="00BB0298"/>
    <w:rsid w:val="00BB09B2"/>
    <w:rsid w:val="00BB0AC9"/>
    <w:rsid w:val="00BB2500"/>
    <w:rsid w:val="00BB29E3"/>
    <w:rsid w:val="00BB5800"/>
    <w:rsid w:val="00BB5FFD"/>
    <w:rsid w:val="00BB79F5"/>
    <w:rsid w:val="00BC0B3A"/>
    <w:rsid w:val="00BC0D88"/>
    <w:rsid w:val="00BC1426"/>
    <w:rsid w:val="00BC18BE"/>
    <w:rsid w:val="00BC37B6"/>
    <w:rsid w:val="00BC4C5D"/>
    <w:rsid w:val="00BC4CDB"/>
    <w:rsid w:val="00BC5CAC"/>
    <w:rsid w:val="00BC5FB0"/>
    <w:rsid w:val="00BC6A69"/>
    <w:rsid w:val="00BC6CEF"/>
    <w:rsid w:val="00BC7214"/>
    <w:rsid w:val="00BD1B40"/>
    <w:rsid w:val="00BD39CE"/>
    <w:rsid w:val="00BD55CB"/>
    <w:rsid w:val="00BD6046"/>
    <w:rsid w:val="00BD6940"/>
    <w:rsid w:val="00BD7018"/>
    <w:rsid w:val="00BD7580"/>
    <w:rsid w:val="00BE2627"/>
    <w:rsid w:val="00BE323E"/>
    <w:rsid w:val="00BE4851"/>
    <w:rsid w:val="00BE4CE1"/>
    <w:rsid w:val="00BE58FB"/>
    <w:rsid w:val="00BE6496"/>
    <w:rsid w:val="00BE6826"/>
    <w:rsid w:val="00BF0576"/>
    <w:rsid w:val="00BF1E2C"/>
    <w:rsid w:val="00BF2E55"/>
    <w:rsid w:val="00BF2EB6"/>
    <w:rsid w:val="00BF4986"/>
    <w:rsid w:val="00BF7BE3"/>
    <w:rsid w:val="00C00713"/>
    <w:rsid w:val="00C00DDE"/>
    <w:rsid w:val="00C01193"/>
    <w:rsid w:val="00C01BFF"/>
    <w:rsid w:val="00C10830"/>
    <w:rsid w:val="00C120C5"/>
    <w:rsid w:val="00C12EAF"/>
    <w:rsid w:val="00C1332D"/>
    <w:rsid w:val="00C14582"/>
    <w:rsid w:val="00C14827"/>
    <w:rsid w:val="00C15356"/>
    <w:rsid w:val="00C15547"/>
    <w:rsid w:val="00C15DD9"/>
    <w:rsid w:val="00C1630C"/>
    <w:rsid w:val="00C17BA9"/>
    <w:rsid w:val="00C202A9"/>
    <w:rsid w:val="00C22CC5"/>
    <w:rsid w:val="00C2360E"/>
    <w:rsid w:val="00C24861"/>
    <w:rsid w:val="00C24BF4"/>
    <w:rsid w:val="00C24FC6"/>
    <w:rsid w:val="00C252B0"/>
    <w:rsid w:val="00C268CE"/>
    <w:rsid w:val="00C26FCF"/>
    <w:rsid w:val="00C274CE"/>
    <w:rsid w:val="00C2758F"/>
    <w:rsid w:val="00C2786F"/>
    <w:rsid w:val="00C27BA8"/>
    <w:rsid w:val="00C30831"/>
    <w:rsid w:val="00C31C0E"/>
    <w:rsid w:val="00C32F86"/>
    <w:rsid w:val="00C33DC6"/>
    <w:rsid w:val="00C34512"/>
    <w:rsid w:val="00C345BA"/>
    <w:rsid w:val="00C34A35"/>
    <w:rsid w:val="00C37283"/>
    <w:rsid w:val="00C37B60"/>
    <w:rsid w:val="00C401D1"/>
    <w:rsid w:val="00C40D2A"/>
    <w:rsid w:val="00C42B4B"/>
    <w:rsid w:val="00C42EA3"/>
    <w:rsid w:val="00C4370C"/>
    <w:rsid w:val="00C43B98"/>
    <w:rsid w:val="00C44177"/>
    <w:rsid w:val="00C459DF"/>
    <w:rsid w:val="00C45CF3"/>
    <w:rsid w:val="00C47C12"/>
    <w:rsid w:val="00C5042A"/>
    <w:rsid w:val="00C50593"/>
    <w:rsid w:val="00C5086E"/>
    <w:rsid w:val="00C513DD"/>
    <w:rsid w:val="00C52473"/>
    <w:rsid w:val="00C52C43"/>
    <w:rsid w:val="00C53A5F"/>
    <w:rsid w:val="00C53B1B"/>
    <w:rsid w:val="00C53BE8"/>
    <w:rsid w:val="00C5443D"/>
    <w:rsid w:val="00C54719"/>
    <w:rsid w:val="00C56989"/>
    <w:rsid w:val="00C57400"/>
    <w:rsid w:val="00C578FF"/>
    <w:rsid w:val="00C63CB0"/>
    <w:rsid w:val="00C6497C"/>
    <w:rsid w:val="00C675F8"/>
    <w:rsid w:val="00C67EDE"/>
    <w:rsid w:val="00C7155F"/>
    <w:rsid w:val="00C73BCA"/>
    <w:rsid w:val="00C74658"/>
    <w:rsid w:val="00C753B4"/>
    <w:rsid w:val="00C75A11"/>
    <w:rsid w:val="00C76300"/>
    <w:rsid w:val="00C775BB"/>
    <w:rsid w:val="00C7793C"/>
    <w:rsid w:val="00C77BF2"/>
    <w:rsid w:val="00C801EE"/>
    <w:rsid w:val="00C80524"/>
    <w:rsid w:val="00C811F8"/>
    <w:rsid w:val="00C81C4F"/>
    <w:rsid w:val="00C83126"/>
    <w:rsid w:val="00C84F21"/>
    <w:rsid w:val="00C84F48"/>
    <w:rsid w:val="00C85702"/>
    <w:rsid w:val="00C85B7C"/>
    <w:rsid w:val="00C85F71"/>
    <w:rsid w:val="00C86A5F"/>
    <w:rsid w:val="00C86E2E"/>
    <w:rsid w:val="00C873FA"/>
    <w:rsid w:val="00C904D1"/>
    <w:rsid w:val="00C913D5"/>
    <w:rsid w:val="00C91B9A"/>
    <w:rsid w:val="00C92E8F"/>
    <w:rsid w:val="00C945B3"/>
    <w:rsid w:val="00C949F9"/>
    <w:rsid w:val="00C94B51"/>
    <w:rsid w:val="00C968F2"/>
    <w:rsid w:val="00C96C7E"/>
    <w:rsid w:val="00CA01E1"/>
    <w:rsid w:val="00CA2582"/>
    <w:rsid w:val="00CA298B"/>
    <w:rsid w:val="00CA3671"/>
    <w:rsid w:val="00CA4822"/>
    <w:rsid w:val="00CA5B9C"/>
    <w:rsid w:val="00CA60B7"/>
    <w:rsid w:val="00CA6920"/>
    <w:rsid w:val="00CA6CDC"/>
    <w:rsid w:val="00CA6D6D"/>
    <w:rsid w:val="00CA70BC"/>
    <w:rsid w:val="00CB0143"/>
    <w:rsid w:val="00CB1F1F"/>
    <w:rsid w:val="00CB22E5"/>
    <w:rsid w:val="00CB2D75"/>
    <w:rsid w:val="00CB35CF"/>
    <w:rsid w:val="00CB4027"/>
    <w:rsid w:val="00CB42A4"/>
    <w:rsid w:val="00CB65FB"/>
    <w:rsid w:val="00CB674C"/>
    <w:rsid w:val="00CB7170"/>
    <w:rsid w:val="00CB7B5E"/>
    <w:rsid w:val="00CC18D7"/>
    <w:rsid w:val="00CC1C32"/>
    <w:rsid w:val="00CC4B74"/>
    <w:rsid w:val="00CC5816"/>
    <w:rsid w:val="00CC5C21"/>
    <w:rsid w:val="00CD03D5"/>
    <w:rsid w:val="00CD070C"/>
    <w:rsid w:val="00CD1995"/>
    <w:rsid w:val="00CD1A09"/>
    <w:rsid w:val="00CD1DF0"/>
    <w:rsid w:val="00CD2826"/>
    <w:rsid w:val="00CD376F"/>
    <w:rsid w:val="00CD6B99"/>
    <w:rsid w:val="00CD7C78"/>
    <w:rsid w:val="00CE0A00"/>
    <w:rsid w:val="00CE187A"/>
    <w:rsid w:val="00CE2B4F"/>
    <w:rsid w:val="00CE40DB"/>
    <w:rsid w:val="00CE43D4"/>
    <w:rsid w:val="00CE59A5"/>
    <w:rsid w:val="00CE5EBE"/>
    <w:rsid w:val="00CE6080"/>
    <w:rsid w:val="00CE6E5E"/>
    <w:rsid w:val="00CF0097"/>
    <w:rsid w:val="00CF00FB"/>
    <w:rsid w:val="00CF037A"/>
    <w:rsid w:val="00CF09BE"/>
    <w:rsid w:val="00CF2A29"/>
    <w:rsid w:val="00CF34C5"/>
    <w:rsid w:val="00CF4381"/>
    <w:rsid w:val="00CF4C1D"/>
    <w:rsid w:val="00CF5040"/>
    <w:rsid w:val="00CF6C3A"/>
    <w:rsid w:val="00CF6D41"/>
    <w:rsid w:val="00CF6E0E"/>
    <w:rsid w:val="00CF7131"/>
    <w:rsid w:val="00CF756B"/>
    <w:rsid w:val="00CF7AAA"/>
    <w:rsid w:val="00D0207E"/>
    <w:rsid w:val="00D0263B"/>
    <w:rsid w:val="00D0371C"/>
    <w:rsid w:val="00D049DE"/>
    <w:rsid w:val="00D04B88"/>
    <w:rsid w:val="00D0561E"/>
    <w:rsid w:val="00D06F00"/>
    <w:rsid w:val="00D072F0"/>
    <w:rsid w:val="00D10B0C"/>
    <w:rsid w:val="00D1119A"/>
    <w:rsid w:val="00D11CBD"/>
    <w:rsid w:val="00D128EC"/>
    <w:rsid w:val="00D12BE6"/>
    <w:rsid w:val="00D12EA0"/>
    <w:rsid w:val="00D12F36"/>
    <w:rsid w:val="00D13528"/>
    <w:rsid w:val="00D14203"/>
    <w:rsid w:val="00D14469"/>
    <w:rsid w:val="00D15873"/>
    <w:rsid w:val="00D208BF"/>
    <w:rsid w:val="00D22A2D"/>
    <w:rsid w:val="00D242B3"/>
    <w:rsid w:val="00D24BE3"/>
    <w:rsid w:val="00D24CE6"/>
    <w:rsid w:val="00D2500B"/>
    <w:rsid w:val="00D255B2"/>
    <w:rsid w:val="00D256B0"/>
    <w:rsid w:val="00D25B90"/>
    <w:rsid w:val="00D25D44"/>
    <w:rsid w:val="00D26158"/>
    <w:rsid w:val="00D27141"/>
    <w:rsid w:val="00D3093B"/>
    <w:rsid w:val="00D3120E"/>
    <w:rsid w:val="00D31371"/>
    <w:rsid w:val="00D31666"/>
    <w:rsid w:val="00D32EAD"/>
    <w:rsid w:val="00D331DC"/>
    <w:rsid w:val="00D332FB"/>
    <w:rsid w:val="00D34DFE"/>
    <w:rsid w:val="00D35303"/>
    <w:rsid w:val="00D35733"/>
    <w:rsid w:val="00D35D08"/>
    <w:rsid w:val="00D35E2F"/>
    <w:rsid w:val="00D40175"/>
    <w:rsid w:val="00D442F2"/>
    <w:rsid w:val="00D44EE4"/>
    <w:rsid w:val="00D47736"/>
    <w:rsid w:val="00D5147E"/>
    <w:rsid w:val="00D51796"/>
    <w:rsid w:val="00D5186D"/>
    <w:rsid w:val="00D51BF9"/>
    <w:rsid w:val="00D51D25"/>
    <w:rsid w:val="00D52133"/>
    <w:rsid w:val="00D52264"/>
    <w:rsid w:val="00D522E3"/>
    <w:rsid w:val="00D53C86"/>
    <w:rsid w:val="00D545DD"/>
    <w:rsid w:val="00D54909"/>
    <w:rsid w:val="00D54B4B"/>
    <w:rsid w:val="00D54C66"/>
    <w:rsid w:val="00D55C18"/>
    <w:rsid w:val="00D5662D"/>
    <w:rsid w:val="00D577F0"/>
    <w:rsid w:val="00D60172"/>
    <w:rsid w:val="00D60413"/>
    <w:rsid w:val="00D608E7"/>
    <w:rsid w:val="00D610EA"/>
    <w:rsid w:val="00D613C1"/>
    <w:rsid w:val="00D63CA3"/>
    <w:rsid w:val="00D645BE"/>
    <w:rsid w:val="00D65FBF"/>
    <w:rsid w:val="00D67F43"/>
    <w:rsid w:val="00D70CCF"/>
    <w:rsid w:val="00D70D8D"/>
    <w:rsid w:val="00D72BE4"/>
    <w:rsid w:val="00D7316A"/>
    <w:rsid w:val="00D7413A"/>
    <w:rsid w:val="00D746F5"/>
    <w:rsid w:val="00D74BA3"/>
    <w:rsid w:val="00D750B0"/>
    <w:rsid w:val="00D753D9"/>
    <w:rsid w:val="00D7586B"/>
    <w:rsid w:val="00D7604E"/>
    <w:rsid w:val="00D76839"/>
    <w:rsid w:val="00D772BD"/>
    <w:rsid w:val="00D80C04"/>
    <w:rsid w:val="00D8118C"/>
    <w:rsid w:val="00D822BA"/>
    <w:rsid w:val="00D826E9"/>
    <w:rsid w:val="00D8332F"/>
    <w:rsid w:val="00D83382"/>
    <w:rsid w:val="00D868ED"/>
    <w:rsid w:val="00D86C87"/>
    <w:rsid w:val="00D86CBB"/>
    <w:rsid w:val="00D87423"/>
    <w:rsid w:val="00D87EA6"/>
    <w:rsid w:val="00D905DD"/>
    <w:rsid w:val="00D9150D"/>
    <w:rsid w:val="00D91EF8"/>
    <w:rsid w:val="00D930B3"/>
    <w:rsid w:val="00D937A7"/>
    <w:rsid w:val="00D94608"/>
    <w:rsid w:val="00D94B71"/>
    <w:rsid w:val="00D951F5"/>
    <w:rsid w:val="00D95885"/>
    <w:rsid w:val="00D959AD"/>
    <w:rsid w:val="00D97833"/>
    <w:rsid w:val="00DA1991"/>
    <w:rsid w:val="00DA2683"/>
    <w:rsid w:val="00DA3594"/>
    <w:rsid w:val="00DA360E"/>
    <w:rsid w:val="00DA3CF0"/>
    <w:rsid w:val="00DA477A"/>
    <w:rsid w:val="00DA7ED5"/>
    <w:rsid w:val="00DB0AB9"/>
    <w:rsid w:val="00DB0B0A"/>
    <w:rsid w:val="00DB0FD9"/>
    <w:rsid w:val="00DB1877"/>
    <w:rsid w:val="00DB1892"/>
    <w:rsid w:val="00DB1C5E"/>
    <w:rsid w:val="00DB2680"/>
    <w:rsid w:val="00DB28FA"/>
    <w:rsid w:val="00DB2AA7"/>
    <w:rsid w:val="00DB401F"/>
    <w:rsid w:val="00DB42D1"/>
    <w:rsid w:val="00DB43E6"/>
    <w:rsid w:val="00DB451A"/>
    <w:rsid w:val="00DB74E5"/>
    <w:rsid w:val="00DB7BC9"/>
    <w:rsid w:val="00DC0620"/>
    <w:rsid w:val="00DC07A9"/>
    <w:rsid w:val="00DC09CB"/>
    <w:rsid w:val="00DC15D7"/>
    <w:rsid w:val="00DC3033"/>
    <w:rsid w:val="00DC3E2B"/>
    <w:rsid w:val="00DC4F27"/>
    <w:rsid w:val="00DC5F96"/>
    <w:rsid w:val="00DC68CE"/>
    <w:rsid w:val="00DC7D77"/>
    <w:rsid w:val="00DD0FA1"/>
    <w:rsid w:val="00DD2365"/>
    <w:rsid w:val="00DD3F1E"/>
    <w:rsid w:val="00DD4AFA"/>
    <w:rsid w:val="00DD55C9"/>
    <w:rsid w:val="00DD584E"/>
    <w:rsid w:val="00DD5B1D"/>
    <w:rsid w:val="00DD5C34"/>
    <w:rsid w:val="00DD6A94"/>
    <w:rsid w:val="00DD6B98"/>
    <w:rsid w:val="00DE0AD7"/>
    <w:rsid w:val="00DE0DFA"/>
    <w:rsid w:val="00DE220F"/>
    <w:rsid w:val="00DE339D"/>
    <w:rsid w:val="00DE369B"/>
    <w:rsid w:val="00DE3E74"/>
    <w:rsid w:val="00DE4E5C"/>
    <w:rsid w:val="00DE53B0"/>
    <w:rsid w:val="00DF0E6C"/>
    <w:rsid w:val="00DF0F5C"/>
    <w:rsid w:val="00DF10ED"/>
    <w:rsid w:val="00DF17AD"/>
    <w:rsid w:val="00DF183F"/>
    <w:rsid w:val="00DF2112"/>
    <w:rsid w:val="00DF22D0"/>
    <w:rsid w:val="00DF399D"/>
    <w:rsid w:val="00DF5A6B"/>
    <w:rsid w:val="00DF6717"/>
    <w:rsid w:val="00DF6EFB"/>
    <w:rsid w:val="00DF7A8F"/>
    <w:rsid w:val="00E0042D"/>
    <w:rsid w:val="00E012AE"/>
    <w:rsid w:val="00E01EB1"/>
    <w:rsid w:val="00E0213B"/>
    <w:rsid w:val="00E030AC"/>
    <w:rsid w:val="00E034E9"/>
    <w:rsid w:val="00E071E0"/>
    <w:rsid w:val="00E0765A"/>
    <w:rsid w:val="00E077FC"/>
    <w:rsid w:val="00E1058A"/>
    <w:rsid w:val="00E10E47"/>
    <w:rsid w:val="00E11862"/>
    <w:rsid w:val="00E11FE1"/>
    <w:rsid w:val="00E122AB"/>
    <w:rsid w:val="00E123CD"/>
    <w:rsid w:val="00E124C8"/>
    <w:rsid w:val="00E14AE3"/>
    <w:rsid w:val="00E158EC"/>
    <w:rsid w:val="00E15FE2"/>
    <w:rsid w:val="00E16905"/>
    <w:rsid w:val="00E16B5D"/>
    <w:rsid w:val="00E171B9"/>
    <w:rsid w:val="00E17205"/>
    <w:rsid w:val="00E21D17"/>
    <w:rsid w:val="00E2202F"/>
    <w:rsid w:val="00E23EAA"/>
    <w:rsid w:val="00E23FC9"/>
    <w:rsid w:val="00E24876"/>
    <w:rsid w:val="00E249C9"/>
    <w:rsid w:val="00E263BA"/>
    <w:rsid w:val="00E2698B"/>
    <w:rsid w:val="00E26EBB"/>
    <w:rsid w:val="00E275AB"/>
    <w:rsid w:val="00E2776B"/>
    <w:rsid w:val="00E30313"/>
    <w:rsid w:val="00E30AAB"/>
    <w:rsid w:val="00E3122F"/>
    <w:rsid w:val="00E32082"/>
    <w:rsid w:val="00E3279C"/>
    <w:rsid w:val="00E34AA4"/>
    <w:rsid w:val="00E34FCE"/>
    <w:rsid w:val="00E3789F"/>
    <w:rsid w:val="00E40910"/>
    <w:rsid w:val="00E40FEB"/>
    <w:rsid w:val="00E41ED6"/>
    <w:rsid w:val="00E42506"/>
    <w:rsid w:val="00E431F4"/>
    <w:rsid w:val="00E434D2"/>
    <w:rsid w:val="00E502F4"/>
    <w:rsid w:val="00E504D4"/>
    <w:rsid w:val="00E50E5A"/>
    <w:rsid w:val="00E51531"/>
    <w:rsid w:val="00E5182D"/>
    <w:rsid w:val="00E51E8B"/>
    <w:rsid w:val="00E538AC"/>
    <w:rsid w:val="00E55725"/>
    <w:rsid w:val="00E56200"/>
    <w:rsid w:val="00E565D6"/>
    <w:rsid w:val="00E57F0C"/>
    <w:rsid w:val="00E5E780"/>
    <w:rsid w:val="00E6021B"/>
    <w:rsid w:val="00E618C9"/>
    <w:rsid w:val="00E61A12"/>
    <w:rsid w:val="00E6224C"/>
    <w:rsid w:val="00E63583"/>
    <w:rsid w:val="00E63730"/>
    <w:rsid w:val="00E6390D"/>
    <w:rsid w:val="00E63E85"/>
    <w:rsid w:val="00E641A2"/>
    <w:rsid w:val="00E64D59"/>
    <w:rsid w:val="00E6740D"/>
    <w:rsid w:val="00E70566"/>
    <w:rsid w:val="00E70FE4"/>
    <w:rsid w:val="00E72545"/>
    <w:rsid w:val="00E73332"/>
    <w:rsid w:val="00E734D5"/>
    <w:rsid w:val="00E73C24"/>
    <w:rsid w:val="00E74110"/>
    <w:rsid w:val="00E74960"/>
    <w:rsid w:val="00E76478"/>
    <w:rsid w:val="00E77225"/>
    <w:rsid w:val="00E80409"/>
    <w:rsid w:val="00E80FDC"/>
    <w:rsid w:val="00E81BB4"/>
    <w:rsid w:val="00E825EA"/>
    <w:rsid w:val="00E8262C"/>
    <w:rsid w:val="00E843A6"/>
    <w:rsid w:val="00E861A3"/>
    <w:rsid w:val="00E86812"/>
    <w:rsid w:val="00E876A6"/>
    <w:rsid w:val="00E87868"/>
    <w:rsid w:val="00E90B7B"/>
    <w:rsid w:val="00E90BDC"/>
    <w:rsid w:val="00E938CE"/>
    <w:rsid w:val="00E94D45"/>
    <w:rsid w:val="00E94DDB"/>
    <w:rsid w:val="00E94ED1"/>
    <w:rsid w:val="00E95E23"/>
    <w:rsid w:val="00E96669"/>
    <w:rsid w:val="00E97129"/>
    <w:rsid w:val="00E97A70"/>
    <w:rsid w:val="00E97F25"/>
    <w:rsid w:val="00EA1426"/>
    <w:rsid w:val="00EA1C0F"/>
    <w:rsid w:val="00EA2158"/>
    <w:rsid w:val="00EA2D91"/>
    <w:rsid w:val="00EA2FDD"/>
    <w:rsid w:val="00EA3C2B"/>
    <w:rsid w:val="00EA5147"/>
    <w:rsid w:val="00EA60C5"/>
    <w:rsid w:val="00EA64A2"/>
    <w:rsid w:val="00EA7FC8"/>
    <w:rsid w:val="00EB038D"/>
    <w:rsid w:val="00EB03D2"/>
    <w:rsid w:val="00EB0C96"/>
    <w:rsid w:val="00EB1156"/>
    <w:rsid w:val="00EB204D"/>
    <w:rsid w:val="00EB20E3"/>
    <w:rsid w:val="00EB2445"/>
    <w:rsid w:val="00EB24B0"/>
    <w:rsid w:val="00EB3061"/>
    <w:rsid w:val="00EB3F1B"/>
    <w:rsid w:val="00EB6CA9"/>
    <w:rsid w:val="00EB7A57"/>
    <w:rsid w:val="00EC00E8"/>
    <w:rsid w:val="00EC0546"/>
    <w:rsid w:val="00EC1466"/>
    <w:rsid w:val="00EC1928"/>
    <w:rsid w:val="00EC465F"/>
    <w:rsid w:val="00EC51B8"/>
    <w:rsid w:val="00EC679D"/>
    <w:rsid w:val="00EC79C4"/>
    <w:rsid w:val="00ED0231"/>
    <w:rsid w:val="00ED1C11"/>
    <w:rsid w:val="00ED2A29"/>
    <w:rsid w:val="00ED31E3"/>
    <w:rsid w:val="00ED339F"/>
    <w:rsid w:val="00ED36D8"/>
    <w:rsid w:val="00ED43F9"/>
    <w:rsid w:val="00ED4C02"/>
    <w:rsid w:val="00ED4FA3"/>
    <w:rsid w:val="00ED51B6"/>
    <w:rsid w:val="00ED6159"/>
    <w:rsid w:val="00ED7175"/>
    <w:rsid w:val="00ED7880"/>
    <w:rsid w:val="00ED7D83"/>
    <w:rsid w:val="00EE0C1F"/>
    <w:rsid w:val="00EE3D64"/>
    <w:rsid w:val="00EE3DF5"/>
    <w:rsid w:val="00EE40BB"/>
    <w:rsid w:val="00EE5403"/>
    <w:rsid w:val="00EE71A8"/>
    <w:rsid w:val="00EE762B"/>
    <w:rsid w:val="00EF25FF"/>
    <w:rsid w:val="00EF34C9"/>
    <w:rsid w:val="00EF3B37"/>
    <w:rsid w:val="00EF3C54"/>
    <w:rsid w:val="00EF43EC"/>
    <w:rsid w:val="00EF56C4"/>
    <w:rsid w:val="00EF65E9"/>
    <w:rsid w:val="00EF6E7A"/>
    <w:rsid w:val="00EF7AB0"/>
    <w:rsid w:val="00EF7F71"/>
    <w:rsid w:val="00F00705"/>
    <w:rsid w:val="00F00873"/>
    <w:rsid w:val="00F01465"/>
    <w:rsid w:val="00F0166D"/>
    <w:rsid w:val="00F031A7"/>
    <w:rsid w:val="00F03336"/>
    <w:rsid w:val="00F036B0"/>
    <w:rsid w:val="00F03A88"/>
    <w:rsid w:val="00F03B3D"/>
    <w:rsid w:val="00F05B07"/>
    <w:rsid w:val="00F0662B"/>
    <w:rsid w:val="00F06C1B"/>
    <w:rsid w:val="00F06D2C"/>
    <w:rsid w:val="00F10E3D"/>
    <w:rsid w:val="00F1237F"/>
    <w:rsid w:val="00F12797"/>
    <w:rsid w:val="00F139F5"/>
    <w:rsid w:val="00F164F8"/>
    <w:rsid w:val="00F17DE6"/>
    <w:rsid w:val="00F2040B"/>
    <w:rsid w:val="00F21023"/>
    <w:rsid w:val="00F225BE"/>
    <w:rsid w:val="00F22A09"/>
    <w:rsid w:val="00F22E65"/>
    <w:rsid w:val="00F23534"/>
    <w:rsid w:val="00F270FC"/>
    <w:rsid w:val="00F27313"/>
    <w:rsid w:val="00F30390"/>
    <w:rsid w:val="00F30C70"/>
    <w:rsid w:val="00F31366"/>
    <w:rsid w:val="00F313A1"/>
    <w:rsid w:val="00F31E32"/>
    <w:rsid w:val="00F3231C"/>
    <w:rsid w:val="00F32D3C"/>
    <w:rsid w:val="00F331CA"/>
    <w:rsid w:val="00F332D9"/>
    <w:rsid w:val="00F336B5"/>
    <w:rsid w:val="00F34472"/>
    <w:rsid w:val="00F35586"/>
    <w:rsid w:val="00F356FD"/>
    <w:rsid w:val="00F364E7"/>
    <w:rsid w:val="00F365F8"/>
    <w:rsid w:val="00F37DFC"/>
    <w:rsid w:val="00F400B5"/>
    <w:rsid w:val="00F4114E"/>
    <w:rsid w:val="00F42229"/>
    <w:rsid w:val="00F425D2"/>
    <w:rsid w:val="00F43434"/>
    <w:rsid w:val="00F43A06"/>
    <w:rsid w:val="00F44EAD"/>
    <w:rsid w:val="00F45332"/>
    <w:rsid w:val="00F46A2D"/>
    <w:rsid w:val="00F47A1D"/>
    <w:rsid w:val="00F47D58"/>
    <w:rsid w:val="00F47F2B"/>
    <w:rsid w:val="00F50E6F"/>
    <w:rsid w:val="00F510FF"/>
    <w:rsid w:val="00F51624"/>
    <w:rsid w:val="00F51843"/>
    <w:rsid w:val="00F51C13"/>
    <w:rsid w:val="00F53ACB"/>
    <w:rsid w:val="00F53D21"/>
    <w:rsid w:val="00F54869"/>
    <w:rsid w:val="00F54CE4"/>
    <w:rsid w:val="00F6020F"/>
    <w:rsid w:val="00F62E08"/>
    <w:rsid w:val="00F63287"/>
    <w:rsid w:val="00F6366A"/>
    <w:rsid w:val="00F63763"/>
    <w:rsid w:val="00F64140"/>
    <w:rsid w:val="00F64B08"/>
    <w:rsid w:val="00F65722"/>
    <w:rsid w:val="00F70104"/>
    <w:rsid w:val="00F716F6"/>
    <w:rsid w:val="00F7182C"/>
    <w:rsid w:val="00F71A37"/>
    <w:rsid w:val="00F71DA8"/>
    <w:rsid w:val="00F72513"/>
    <w:rsid w:val="00F741BC"/>
    <w:rsid w:val="00F74CDC"/>
    <w:rsid w:val="00F75436"/>
    <w:rsid w:val="00F762B4"/>
    <w:rsid w:val="00F8117D"/>
    <w:rsid w:val="00F84976"/>
    <w:rsid w:val="00F84DE3"/>
    <w:rsid w:val="00F8548B"/>
    <w:rsid w:val="00F85A81"/>
    <w:rsid w:val="00F85C52"/>
    <w:rsid w:val="00F870EA"/>
    <w:rsid w:val="00F87465"/>
    <w:rsid w:val="00F87E56"/>
    <w:rsid w:val="00F90113"/>
    <w:rsid w:val="00F90152"/>
    <w:rsid w:val="00F916C3"/>
    <w:rsid w:val="00F916CA"/>
    <w:rsid w:val="00F91F70"/>
    <w:rsid w:val="00F92B0F"/>
    <w:rsid w:val="00F92BCF"/>
    <w:rsid w:val="00F9382D"/>
    <w:rsid w:val="00F93D20"/>
    <w:rsid w:val="00F94251"/>
    <w:rsid w:val="00F94893"/>
    <w:rsid w:val="00F963F6"/>
    <w:rsid w:val="00F9670B"/>
    <w:rsid w:val="00FA0470"/>
    <w:rsid w:val="00FA2AB2"/>
    <w:rsid w:val="00FA2FE1"/>
    <w:rsid w:val="00FA316C"/>
    <w:rsid w:val="00FA40CD"/>
    <w:rsid w:val="00FA57A7"/>
    <w:rsid w:val="00FA7AFD"/>
    <w:rsid w:val="00FB0D52"/>
    <w:rsid w:val="00FB26C7"/>
    <w:rsid w:val="00FB2DF7"/>
    <w:rsid w:val="00FB3914"/>
    <w:rsid w:val="00FB40FB"/>
    <w:rsid w:val="00FB793C"/>
    <w:rsid w:val="00FB7F73"/>
    <w:rsid w:val="00FC0313"/>
    <w:rsid w:val="00FC0CC5"/>
    <w:rsid w:val="00FC1E38"/>
    <w:rsid w:val="00FC2B0B"/>
    <w:rsid w:val="00FC38AA"/>
    <w:rsid w:val="00FC4149"/>
    <w:rsid w:val="00FC4C48"/>
    <w:rsid w:val="00FC4D4B"/>
    <w:rsid w:val="00FC6360"/>
    <w:rsid w:val="00FC702B"/>
    <w:rsid w:val="00FC7BA7"/>
    <w:rsid w:val="00FC7CB5"/>
    <w:rsid w:val="00FD00D2"/>
    <w:rsid w:val="00FD0AEC"/>
    <w:rsid w:val="00FD1E77"/>
    <w:rsid w:val="00FD21EF"/>
    <w:rsid w:val="00FD2989"/>
    <w:rsid w:val="00FD2E5E"/>
    <w:rsid w:val="00FD38C4"/>
    <w:rsid w:val="00FD4699"/>
    <w:rsid w:val="00FD67A0"/>
    <w:rsid w:val="00FD6D35"/>
    <w:rsid w:val="00FD7577"/>
    <w:rsid w:val="00FE009C"/>
    <w:rsid w:val="00FE08BD"/>
    <w:rsid w:val="00FE0AA9"/>
    <w:rsid w:val="00FE0F72"/>
    <w:rsid w:val="00FE198D"/>
    <w:rsid w:val="00FE2BDA"/>
    <w:rsid w:val="00FE2D99"/>
    <w:rsid w:val="00FE69E4"/>
    <w:rsid w:val="00FE6C34"/>
    <w:rsid w:val="00FE6EA3"/>
    <w:rsid w:val="00FE7800"/>
    <w:rsid w:val="00FF09B5"/>
    <w:rsid w:val="00FF1686"/>
    <w:rsid w:val="00FF2509"/>
    <w:rsid w:val="00FF2FAA"/>
    <w:rsid w:val="00FF33F2"/>
    <w:rsid w:val="00FF371D"/>
    <w:rsid w:val="00FF3BBF"/>
    <w:rsid w:val="00FF3E7E"/>
    <w:rsid w:val="00FF3F68"/>
    <w:rsid w:val="00FF50DE"/>
    <w:rsid w:val="00FF547D"/>
    <w:rsid w:val="00FF55EF"/>
    <w:rsid w:val="00FF6093"/>
    <w:rsid w:val="00FF6F7E"/>
    <w:rsid w:val="00FF7B08"/>
    <w:rsid w:val="00FF7D66"/>
    <w:rsid w:val="01076627"/>
    <w:rsid w:val="013B86E6"/>
    <w:rsid w:val="014967BE"/>
    <w:rsid w:val="0167BA1F"/>
    <w:rsid w:val="01739B61"/>
    <w:rsid w:val="0185187C"/>
    <w:rsid w:val="01A62889"/>
    <w:rsid w:val="01B82A69"/>
    <w:rsid w:val="01CD598F"/>
    <w:rsid w:val="021EA162"/>
    <w:rsid w:val="02209C84"/>
    <w:rsid w:val="02262FC1"/>
    <w:rsid w:val="023A05C8"/>
    <w:rsid w:val="0256E56E"/>
    <w:rsid w:val="02799885"/>
    <w:rsid w:val="029AE03E"/>
    <w:rsid w:val="029B130F"/>
    <w:rsid w:val="02D8CBD2"/>
    <w:rsid w:val="02EBA9DF"/>
    <w:rsid w:val="02EF2BBB"/>
    <w:rsid w:val="032AF957"/>
    <w:rsid w:val="0333C4EE"/>
    <w:rsid w:val="033C94B8"/>
    <w:rsid w:val="03487E1D"/>
    <w:rsid w:val="035FDF47"/>
    <w:rsid w:val="037E31A8"/>
    <w:rsid w:val="03A6D5D1"/>
    <w:rsid w:val="03AB2F2A"/>
    <w:rsid w:val="03BB9400"/>
    <w:rsid w:val="03BC715E"/>
    <w:rsid w:val="03D110CC"/>
    <w:rsid w:val="03DC4FF9"/>
    <w:rsid w:val="03FDDBE0"/>
    <w:rsid w:val="0411A705"/>
    <w:rsid w:val="04605D93"/>
    <w:rsid w:val="04AC5CFB"/>
    <w:rsid w:val="04C5FF6F"/>
    <w:rsid w:val="04CA0D73"/>
    <w:rsid w:val="04D7ACC5"/>
    <w:rsid w:val="051F268D"/>
    <w:rsid w:val="05398FD2"/>
    <w:rsid w:val="0550C473"/>
    <w:rsid w:val="0552143F"/>
    <w:rsid w:val="0557AA47"/>
    <w:rsid w:val="0568C42B"/>
    <w:rsid w:val="057C23C6"/>
    <w:rsid w:val="0584C407"/>
    <w:rsid w:val="05B5E2E0"/>
    <w:rsid w:val="05C1E1BE"/>
    <w:rsid w:val="05C67311"/>
    <w:rsid w:val="05EBE290"/>
    <w:rsid w:val="05F79614"/>
    <w:rsid w:val="0601A991"/>
    <w:rsid w:val="06034457"/>
    <w:rsid w:val="064BAC2C"/>
    <w:rsid w:val="064EA7E2"/>
    <w:rsid w:val="06532092"/>
    <w:rsid w:val="066371F8"/>
    <w:rsid w:val="06695F6F"/>
    <w:rsid w:val="066B9931"/>
    <w:rsid w:val="068A9B50"/>
    <w:rsid w:val="06CB053F"/>
    <w:rsid w:val="06D512DA"/>
    <w:rsid w:val="06DD65C5"/>
    <w:rsid w:val="070B3EFF"/>
    <w:rsid w:val="0730FCCE"/>
    <w:rsid w:val="07380CF0"/>
    <w:rsid w:val="0739CDE9"/>
    <w:rsid w:val="0747E3C1"/>
    <w:rsid w:val="075798D9"/>
    <w:rsid w:val="0758B5D4"/>
    <w:rsid w:val="07624372"/>
    <w:rsid w:val="0765CD5E"/>
    <w:rsid w:val="07810585"/>
    <w:rsid w:val="07AD3327"/>
    <w:rsid w:val="07BA6B8D"/>
    <w:rsid w:val="07F42254"/>
    <w:rsid w:val="080EB60F"/>
    <w:rsid w:val="081E2B79"/>
    <w:rsid w:val="083B3CF5"/>
    <w:rsid w:val="084FD928"/>
    <w:rsid w:val="0867E8AE"/>
    <w:rsid w:val="088195A5"/>
    <w:rsid w:val="08B61B0B"/>
    <w:rsid w:val="08BD3E48"/>
    <w:rsid w:val="08FFDDD2"/>
    <w:rsid w:val="09179DF3"/>
    <w:rsid w:val="0921E85E"/>
    <w:rsid w:val="093E469E"/>
    <w:rsid w:val="093FD618"/>
    <w:rsid w:val="09677936"/>
    <w:rsid w:val="09706487"/>
    <w:rsid w:val="0972C7E7"/>
    <w:rsid w:val="097CB40D"/>
    <w:rsid w:val="09AB42E1"/>
    <w:rsid w:val="09B10558"/>
    <w:rsid w:val="09B91F9C"/>
    <w:rsid w:val="09D0F928"/>
    <w:rsid w:val="09DCD62F"/>
    <w:rsid w:val="0A444087"/>
    <w:rsid w:val="0A45E1F6"/>
    <w:rsid w:val="0A63E1EB"/>
    <w:rsid w:val="0A6B8A65"/>
    <w:rsid w:val="0A6D23CC"/>
    <w:rsid w:val="0A90B922"/>
    <w:rsid w:val="0B025CFC"/>
    <w:rsid w:val="0B0FFA09"/>
    <w:rsid w:val="0B269912"/>
    <w:rsid w:val="0B2FAD30"/>
    <w:rsid w:val="0B366BC6"/>
    <w:rsid w:val="0B44C0CE"/>
    <w:rsid w:val="0B8E92BC"/>
    <w:rsid w:val="0B91FA61"/>
    <w:rsid w:val="0BC69FB0"/>
    <w:rsid w:val="0BE4D985"/>
    <w:rsid w:val="0C11BC35"/>
    <w:rsid w:val="0C1C8619"/>
    <w:rsid w:val="0C299B5E"/>
    <w:rsid w:val="0C35B495"/>
    <w:rsid w:val="0C6FE901"/>
    <w:rsid w:val="0C7C808F"/>
    <w:rsid w:val="0C809255"/>
    <w:rsid w:val="0C98CF8D"/>
    <w:rsid w:val="0CA1B1D5"/>
    <w:rsid w:val="0CB31F7D"/>
    <w:rsid w:val="0CBFCA07"/>
    <w:rsid w:val="0CCA4EA1"/>
    <w:rsid w:val="0D32DCBC"/>
    <w:rsid w:val="0D452F94"/>
    <w:rsid w:val="0D500E9A"/>
    <w:rsid w:val="0D6645BC"/>
    <w:rsid w:val="0D71DBA4"/>
    <w:rsid w:val="0D856F43"/>
    <w:rsid w:val="0DA706A0"/>
    <w:rsid w:val="0DC16C13"/>
    <w:rsid w:val="0DC642E5"/>
    <w:rsid w:val="0DC7F903"/>
    <w:rsid w:val="0DD184F6"/>
    <w:rsid w:val="0DEA22EA"/>
    <w:rsid w:val="0DEAB695"/>
    <w:rsid w:val="0DF34067"/>
    <w:rsid w:val="0E0D9CF4"/>
    <w:rsid w:val="0E2FF01D"/>
    <w:rsid w:val="0E306FC4"/>
    <w:rsid w:val="0E3295BB"/>
    <w:rsid w:val="0E3FE016"/>
    <w:rsid w:val="0E4CC7B3"/>
    <w:rsid w:val="0E733DE9"/>
    <w:rsid w:val="0E750451"/>
    <w:rsid w:val="0E7B67DD"/>
    <w:rsid w:val="0E866A9C"/>
    <w:rsid w:val="0E9CCF77"/>
    <w:rsid w:val="0EB47632"/>
    <w:rsid w:val="0EB6EFF3"/>
    <w:rsid w:val="0ECF5C9F"/>
    <w:rsid w:val="0EEB2A52"/>
    <w:rsid w:val="0F525A11"/>
    <w:rsid w:val="0F9F4F80"/>
    <w:rsid w:val="0FC455DF"/>
    <w:rsid w:val="0FF40E8B"/>
    <w:rsid w:val="102B03C6"/>
    <w:rsid w:val="102C4519"/>
    <w:rsid w:val="102FE9FF"/>
    <w:rsid w:val="107BD15A"/>
    <w:rsid w:val="1094338B"/>
    <w:rsid w:val="109993A0"/>
    <w:rsid w:val="10B20E87"/>
    <w:rsid w:val="10B34914"/>
    <w:rsid w:val="10B6313F"/>
    <w:rsid w:val="10E2B117"/>
    <w:rsid w:val="112EC16A"/>
    <w:rsid w:val="113A48BB"/>
    <w:rsid w:val="11401C0E"/>
    <w:rsid w:val="11674434"/>
    <w:rsid w:val="11751645"/>
    <w:rsid w:val="1180A070"/>
    <w:rsid w:val="1191143E"/>
    <w:rsid w:val="119E2983"/>
    <w:rsid w:val="119FF81E"/>
    <w:rsid w:val="11CAF017"/>
    <w:rsid w:val="11F8EED0"/>
    <w:rsid w:val="123EADD4"/>
    <w:rsid w:val="123F46F3"/>
    <w:rsid w:val="124536B5"/>
    <w:rsid w:val="1274713B"/>
    <w:rsid w:val="12769C4A"/>
    <w:rsid w:val="1290FB32"/>
    <w:rsid w:val="1297206D"/>
    <w:rsid w:val="129A398B"/>
    <w:rsid w:val="12BD940D"/>
    <w:rsid w:val="12DD383C"/>
    <w:rsid w:val="12E68871"/>
    <w:rsid w:val="130E8FF9"/>
    <w:rsid w:val="136E1686"/>
    <w:rsid w:val="137D2CB0"/>
    <w:rsid w:val="138A1BFF"/>
    <w:rsid w:val="13948C60"/>
    <w:rsid w:val="13A44178"/>
    <w:rsid w:val="13AB8496"/>
    <w:rsid w:val="13CC32BC"/>
    <w:rsid w:val="140874F2"/>
    <w:rsid w:val="1409DAD0"/>
    <w:rsid w:val="14172013"/>
    <w:rsid w:val="144BA579"/>
    <w:rsid w:val="144CA8F5"/>
    <w:rsid w:val="144D6FFE"/>
    <w:rsid w:val="1453C4D5"/>
    <w:rsid w:val="14587C8C"/>
    <w:rsid w:val="145CAE7A"/>
    <w:rsid w:val="14AA605A"/>
    <w:rsid w:val="14C4C144"/>
    <w:rsid w:val="14CC2FE3"/>
    <w:rsid w:val="14D69393"/>
    <w:rsid w:val="14E11EA7"/>
    <w:rsid w:val="14E2297B"/>
    <w:rsid w:val="1525AFF4"/>
    <w:rsid w:val="1527E59B"/>
    <w:rsid w:val="1548630B"/>
    <w:rsid w:val="1553A617"/>
    <w:rsid w:val="155BC28F"/>
    <w:rsid w:val="158B1376"/>
    <w:rsid w:val="1598A084"/>
    <w:rsid w:val="15A44970"/>
    <w:rsid w:val="15F0FB14"/>
    <w:rsid w:val="15FD235C"/>
    <w:rsid w:val="16876B49"/>
    <w:rsid w:val="168C23C9"/>
    <w:rsid w:val="16B5FA1D"/>
    <w:rsid w:val="16BFB08E"/>
    <w:rsid w:val="16CBC87B"/>
    <w:rsid w:val="16D4F1CE"/>
    <w:rsid w:val="16F7F797"/>
    <w:rsid w:val="172675B7"/>
    <w:rsid w:val="172D7E62"/>
    <w:rsid w:val="173C243D"/>
    <w:rsid w:val="1752EEBA"/>
    <w:rsid w:val="175CA6C5"/>
    <w:rsid w:val="1777C02D"/>
    <w:rsid w:val="181F1246"/>
    <w:rsid w:val="184275B7"/>
    <w:rsid w:val="1859EC1F"/>
    <w:rsid w:val="186D4823"/>
    <w:rsid w:val="1880EEF2"/>
    <w:rsid w:val="18A66AF2"/>
    <w:rsid w:val="18CD7427"/>
    <w:rsid w:val="18D30E65"/>
    <w:rsid w:val="18FB02BF"/>
    <w:rsid w:val="190255B7"/>
    <w:rsid w:val="190B209B"/>
    <w:rsid w:val="192AD3C2"/>
    <w:rsid w:val="194CAFB3"/>
    <w:rsid w:val="196A9950"/>
    <w:rsid w:val="19B6B37C"/>
    <w:rsid w:val="19BFAE1B"/>
    <w:rsid w:val="19D863F9"/>
    <w:rsid w:val="19E88D68"/>
    <w:rsid w:val="19F557D9"/>
    <w:rsid w:val="1A047334"/>
    <w:rsid w:val="1A08F3CB"/>
    <w:rsid w:val="1A1D9E02"/>
    <w:rsid w:val="1A1DF260"/>
    <w:rsid w:val="1A27462C"/>
    <w:rsid w:val="1A35750B"/>
    <w:rsid w:val="1A6F9B37"/>
    <w:rsid w:val="1A743103"/>
    <w:rsid w:val="1A8244AC"/>
    <w:rsid w:val="1A9D9818"/>
    <w:rsid w:val="1AAA8FD5"/>
    <w:rsid w:val="1AB93260"/>
    <w:rsid w:val="1AC4681A"/>
    <w:rsid w:val="1ACC54A5"/>
    <w:rsid w:val="1AD2E06A"/>
    <w:rsid w:val="1ADF3508"/>
    <w:rsid w:val="1AF86384"/>
    <w:rsid w:val="1B47DB2D"/>
    <w:rsid w:val="1B6B7D86"/>
    <w:rsid w:val="1B7967FF"/>
    <w:rsid w:val="1BA002EC"/>
    <w:rsid w:val="1BC5F560"/>
    <w:rsid w:val="1BCC0032"/>
    <w:rsid w:val="1BFA98A8"/>
    <w:rsid w:val="1C1E21DC"/>
    <w:rsid w:val="1C2372DD"/>
    <w:rsid w:val="1C5C7DF2"/>
    <w:rsid w:val="1C646660"/>
    <w:rsid w:val="1C68C56B"/>
    <w:rsid w:val="1CCCB9EC"/>
    <w:rsid w:val="1CD16587"/>
    <w:rsid w:val="1CDA3175"/>
    <w:rsid w:val="1CE17D1A"/>
    <w:rsid w:val="1CE40F3A"/>
    <w:rsid w:val="1D2BC349"/>
    <w:rsid w:val="1D40CB7B"/>
    <w:rsid w:val="1D429428"/>
    <w:rsid w:val="1D8795AF"/>
    <w:rsid w:val="1DA70A23"/>
    <w:rsid w:val="1DC71BB9"/>
    <w:rsid w:val="1DD9BBBB"/>
    <w:rsid w:val="1DF25A06"/>
    <w:rsid w:val="1DFD04FB"/>
    <w:rsid w:val="1E0036C1"/>
    <w:rsid w:val="1E0FAFA2"/>
    <w:rsid w:val="1E211DF0"/>
    <w:rsid w:val="1E24E973"/>
    <w:rsid w:val="1E28E582"/>
    <w:rsid w:val="1E3DD7A2"/>
    <w:rsid w:val="1E540D8B"/>
    <w:rsid w:val="1E569B58"/>
    <w:rsid w:val="1E918BA7"/>
    <w:rsid w:val="1EEF0186"/>
    <w:rsid w:val="1F046F5A"/>
    <w:rsid w:val="1F0AC394"/>
    <w:rsid w:val="1F0BA48C"/>
    <w:rsid w:val="1F1D30DC"/>
    <w:rsid w:val="1F268D3E"/>
    <w:rsid w:val="1F5A3761"/>
    <w:rsid w:val="1F62C2C1"/>
    <w:rsid w:val="1F7984C1"/>
    <w:rsid w:val="1F92651C"/>
    <w:rsid w:val="1FA4267E"/>
    <w:rsid w:val="1FB664D1"/>
    <w:rsid w:val="1FC9694B"/>
    <w:rsid w:val="1FD5BEE4"/>
    <w:rsid w:val="1FECB9D3"/>
    <w:rsid w:val="200C6C19"/>
    <w:rsid w:val="2032CD06"/>
    <w:rsid w:val="2041E981"/>
    <w:rsid w:val="20A6691E"/>
    <w:rsid w:val="20B297B7"/>
    <w:rsid w:val="20BEF2A6"/>
    <w:rsid w:val="20C31D50"/>
    <w:rsid w:val="20DA5293"/>
    <w:rsid w:val="20ED83BF"/>
    <w:rsid w:val="20FB32C1"/>
    <w:rsid w:val="20FD7E7A"/>
    <w:rsid w:val="2117C28C"/>
    <w:rsid w:val="21384142"/>
    <w:rsid w:val="2158273A"/>
    <w:rsid w:val="21C04AAA"/>
    <w:rsid w:val="21E1AF76"/>
    <w:rsid w:val="21FF3ACE"/>
    <w:rsid w:val="2232C1D0"/>
    <w:rsid w:val="224CE134"/>
    <w:rsid w:val="2254D19E"/>
    <w:rsid w:val="22D386DA"/>
    <w:rsid w:val="22F2991A"/>
    <w:rsid w:val="233F477E"/>
    <w:rsid w:val="23448A9E"/>
    <w:rsid w:val="235644CC"/>
    <w:rsid w:val="235D62F1"/>
    <w:rsid w:val="2378C4F3"/>
    <w:rsid w:val="2398A6ED"/>
    <w:rsid w:val="239A07B3"/>
    <w:rsid w:val="23AE526D"/>
    <w:rsid w:val="23DEA9EE"/>
    <w:rsid w:val="23E0CC67"/>
    <w:rsid w:val="23E6B957"/>
    <w:rsid w:val="23ED7C0A"/>
    <w:rsid w:val="24034CAD"/>
    <w:rsid w:val="241A68BC"/>
    <w:rsid w:val="24295323"/>
    <w:rsid w:val="2439CB4C"/>
    <w:rsid w:val="244B3197"/>
    <w:rsid w:val="24512DE2"/>
    <w:rsid w:val="2496A5AA"/>
    <w:rsid w:val="24A4676A"/>
    <w:rsid w:val="24B9D026"/>
    <w:rsid w:val="24CAA239"/>
    <w:rsid w:val="24D06CB3"/>
    <w:rsid w:val="24FF93A3"/>
    <w:rsid w:val="2516164C"/>
    <w:rsid w:val="25184FFC"/>
    <w:rsid w:val="251C247F"/>
    <w:rsid w:val="251D89F3"/>
    <w:rsid w:val="253504C2"/>
    <w:rsid w:val="25448335"/>
    <w:rsid w:val="2547DD34"/>
    <w:rsid w:val="255FFFBF"/>
    <w:rsid w:val="257845C8"/>
    <w:rsid w:val="258C1BCF"/>
    <w:rsid w:val="25A30728"/>
    <w:rsid w:val="25D3B224"/>
    <w:rsid w:val="261DB9CA"/>
    <w:rsid w:val="2649B058"/>
    <w:rsid w:val="26ABCE30"/>
    <w:rsid w:val="26E9A1E2"/>
    <w:rsid w:val="26F8EBD8"/>
    <w:rsid w:val="270FE82B"/>
    <w:rsid w:val="27179B83"/>
    <w:rsid w:val="27267975"/>
    <w:rsid w:val="272B75C0"/>
    <w:rsid w:val="2747627B"/>
    <w:rsid w:val="275A4897"/>
    <w:rsid w:val="276F3DBF"/>
    <w:rsid w:val="2777605B"/>
    <w:rsid w:val="2779840D"/>
    <w:rsid w:val="2799D609"/>
    <w:rsid w:val="279D3343"/>
    <w:rsid w:val="27C14F78"/>
    <w:rsid w:val="27EBE23D"/>
    <w:rsid w:val="280A349E"/>
    <w:rsid w:val="281056A4"/>
    <w:rsid w:val="2818F991"/>
    <w:rsid w:val="282DB103"/>
    <w:rsid w:val="2837C998"/>
    <w:rsid w:val="283859DD"/>
    <w:rsid w:val="28392917"/>
    <w:rsid w:val="2846A9CF"/>
    <w:rsid w:val="28541EA3"/>
    <w:rsid w:val="285D6CEF"/>
    <w:rsid w:val="28713C94"/>
    <w:rsid w:val="28A10318"/>
    <w:rsid w:val="28AD3D14"/>
    <w:rsid w:val="28BF26C5"/>
    <w:rsid w:val="28F8C875"/>
    <w:rsid w:val="290F2D50"/>
    <w:rsid w:val="292E80E8"/>
    <w:rsid w:val="293700CE"/>
    <w:rsid w:val="294521B4"/>
    <w:rsid w:val="29577662"/>
    <w:rsid w:val="296D2128"/>
    <w:rsid w:val="297F5C54"/>
    <w:rsid w:val="297FF73C"/>
    <w:rsid w:val="29C9E1EE"/>
    <w:rsid w:val="29DBE70E"/>
    <w:rsid w:val="29E40A87"/>
    <w:rsid w:val="29F9DC25"/>
    <w:rsid w:val="29FA6C40"/>
    <w:rsid w:val="2A1626E7"/>
    <w:rsid w:val="2A38A8B6"/>
    <w:rsid w:val="2A468855"/>
    <w:rsid w:val="2A757C2C"/>
    <w:rsid w:val="2AC360DD"/>
    <w:rsid w:val="2ADA2BDC"/>
    <w:rsid w:val="2AEF6240"/>
    <w:rsid w:val="2AEFFBB7"/>
    <w:rsid w:val="2B0FABA6"/>
    <w:rsid w:val="2B13E89C"/>
    <w:rsid w:val="2B385026"/>
    <w:rsid w:val="2B7A196C"/>
    <w:rsid w:val="2B963CA1"/>
    <w:rsid w:val="2BA05858"/>
    <w:rsid w:val="2BA2873D"/>
    <w:rsid w:val="2BB65753"/>
    <w:rsid w:val="2BB8CFCC"/>
    <w:rsid w:val="2BEBE8E4"/>
    <w:rsid w:val="2BFE1090"/>
    <w:rsid w:val="2C0B04F5"/>
    <w:rsid w:val="2C0E8A06"/>
    <w:rsid w:val="2C5B6D80"/>
    <w:rsid w:val="2C73FE65"/>
    <w:rsid w:val="2CBA5B32"/>
    <w:rsid w:val="2CD3A5F8"/>
    <w:rsid w:val="2CD9450B"/>
    <w:rsid w:val="2D3018E1"/>
    <w:rsid w:val="2D3EEC8D"/>
    <w:rsid w:val="2D4153B8"/>
    <w:rsid w:val="2D5E7A69"/>
    <w:rsid w:val="2D6139B0"/>
    <w:rsid w:val="2D9D670D"/>
    <w:rsid w:val="2DCDA1BB"/>
    <w:rsid w:val="2DDF7EA2"/>
    <w:rsid w:val="2DF3AB91"/>
    <w:rsid w:val="2DFECADD"/>
    <w:rsid w:val="2E2BF618"/>
    <w:rsid w:val="2E45ECDB"/>
    <w:rsid w:val="2E51070F"/>
    <w:rsid w:val="2E52D194"/>
    <w:rsid w:val="2E547303"/>
    <w:rsid w:val="2E793F34"/>
    <w:rsid w:val="2E86280A"/>
    <w:rsid w:val="2EB122B6"/>
    <w:rsid w:val="2ED2CB74"/>
    <w:rsid w:val="2EEA70B9"/>
    <w:rsid w:val="2EEDF815"/>
    <w:rsid w:val="2F18DE29"/>
    <w:rsid w:val="2F193F3B"/>
    <w:rsid w:val="2F4A39D1"/>
    <w:rsid w:val="2F5F2054"/>
    <w:rsid w:val="2F8DEAA0"/>
    <w:rsid w:val="2F9CC135"/>
    <w:rsid w:val="2FAF07DB"/>
    <w:rsid w:val="2FB200AB"/>
    <w:rsid w:val="3014DD36"/>
    <w:rsid w:val="3031F014"/>
    <w:rsid w:val="303E7D0C"/>
    <w:rsid w:val="3062FE7F"/>
    <w:rsid w:val="30820745"/>
    <w:rsid w:val="3089C876"/>
    <w:rsid w:val="30978689"/>
    <w:rsid w:val="309CC3C3"/>
    <w:rsid w:val="30A52AF3"/>
    <w:rsid w:val="30B2D298"/>
    <w:rsid w:val="30C7A95A"/>
    <w:rsid w:val="30E3C191"/>
    <w:rsid w:val="3117B6DC"/>
    <w:rsid w:val="3133DE2E"/>
    <w:rsid w:val="3137FB19"/>
    <w:rsid w:val="314468D3"/>
    <w:rsid w:val="314CDC50"/>
    <w:rsid w:val="31516402"/>
    <w:rsid w:val="31574DB6"/>
    <w:rsid w:val="316A229F"/>
    <w:rsid w:val="3184471B"/>
    <w:rsid w:val="31A9BF9D"/>
    <w:rsid w:val="31BA23AA"/>
    <w:rsid w:val="31D6BA3B"/>
    <w:rsid w:val="31DED997"/>
    <w:rsid w:val="31F28103"/>
    <w:rsid w:val="31FEF67D"/>
    <w:rsid w:val="320AA829"/>
    <w:rsid w:val="3213F773"/>
    <w:rsid w:val="321E6387"/>
    <w:rsid w:val="3248B2C9"/>
    <w:rsid w:val="326CB177"/>
    <w:rsid w:val="32764B03"/>
    <w:rsid w:val="32C91B6D"/>
    <w:rsid w:val="32EA1074"/>
    <w:rsid w:val="32F042DF"/>
    <w:rsid w:val="33145663"/>
    <w:rsid w:val="33EB76D6"/>
    <w:rsid w:val="341386C2"/>
    <w:rsid w:val="3470049F"/>
    <w:rsid w:val="3486AA23"/>
    <w:rsid w:val="34902B40"/>
    <w:rsid w:val="34AC7273"/>
    <w:rsid w:val="34ACA961"/>
    <w:rsid w:val="34BACAE2"/>
    <w:rsid w:val="34BAFDB3"/>
    <w:rsid w:val="34E62A35"/>
    <w:rsid w:val="34EED9AC"/>
    <w:rsid w:val="34F16962"/>
    <w:rsid w:val="351D0A3B"/>
    <w:rsid w:val="352789BC"/>
    <w:rsid w:val="354D071D"/>
    <w:rsid w:val="35779C23"/>
    <w:rsid w:val="358DCB9F"/>
    <w:rsid w:val="358F9207"/>
    <w:rsid w:val="35965552"/>
    <w:rsid w:val="35FB0CA8"/>
    <w:rsid w:val="35FDE64C"/>
    <w:rsid w:val="36308E2D"/>
    <w:rsid w:val="3646F031"/>
    <w:rsid w:val="3656BC1F"/>
    <w:rsid w:val="367D30C0"/>
    <w:rsid w:val="369CE61B"/>
    <w:rsid w:val="36B120E2"/>
    <w:rsid w:val="36C5BB38"/>
    <w:rsid w:val="36D429B2"/>
    <w:rsid w:val="3744420C"/>
    <w:rsid w:val="37775120"/>
    <w:rsid w:val="3777F330"/>
    <w:rsid w:val="378E7DFF"/>
    <w:rsid w:val="37957A5D"/>
    <w:rsid w:val="37CB2113"/>
    <w:rsid w:val="37DC389F"/>
    <w:rsid w:val="37E00CD1"/>
    <w:rsid w:val="37E8DDAA"/>
    <w:rsid w:val="37F91C62"/>
    <w:rsid w:val="3805CE57"/>
    <w:rsid w:val="381EF6A7"/>
    <w:rsid w:val="38707006"/>
    <w:rsid w:val="388736EC"/>
    <w:rsid w:val="3891B144"/>
    <w:rsid w:val="3896DF65"/>
    <w:rsid w:val="38D1E5F8"/>
    <w:rsid w:val="38D26CE9"/>
    <w:rsid w:val="38EEE56B"/>
    <w:rsid w:val="39124442"/>
    <w:rsid w:val="3913C391"/>
    <w:rsid w:val="3915B455"/>
    <w:rsid w:val="392555E0"/>
    <w:rsid w:val="39350479"/>
    <w:rsid w:val="3959D77B"/>
    <w:rsid w:val="396E540B"/>
    <w:rsid w:val="3976052F"/>
    <w:rsid w:val="398D0038"/>
    <w:rsid w:val="398E2A10"/>
    <w:rsid w:val="39F2B336"/>
    <w:rsid w:val="3A0509B2"/>
    <w:rsid w:val="3A11420D"/>
    <w:rsid w:val="3A297445"/>
    <w:rsid w:val="3A46D329"/>
    <w:rsid w:val="3A761D68"/>
    <w:rsid w:val="3A9DE8E1"/>
    <w:rsid w:val="3AABB42B"/>
    <w:rsid w:val="3AE79850"/>
    <w:rsid w:val="3AFBBEA3"/>
    <w:rsid w:val="3B1FE6F4"/>
    <w:rsid w:val="3B475810"/>
    <w:rsid w:val="3B49F25E"/>
    <w:rsid w:val="3B513CD9"/>
    <w:rsid w:val="3B56934C"/>
    <w:rsid w:val="3B6E59E8"/>
    <w:rsid w:val="3BA344F0"/>
    <w:rsid w:val="3BA96B13"/>
    <w:rsid w:val="3BC91F35"/>
    <w:rsid w:val="3BDD932F"/>
    <w:rsid w:val="3C392190"/>
    <w:rsid w:val="3C5242CA"/>
    <w:rsid w:val="3C5DFFF0"/>
    <w:rsid w:val="3C61B902"/>
    <w:rsid w:val="3CDEA818"/>
    <w:rsid w:val="3CF537CD"/>
    <w:rsid w:val="3CF986EA"/>
    <w:rsid w:val="3D08C983"/>
    <w:rsid w:val="3D11C422"/>
    <w:rsid w:val="3D121E31"/>
    <w:rsid w:val="3D13AF83"/>
    <w:rsid w:val="3D188E25"/>
    <w:rsid w:val="3D34009D"/>
    <w:rsid w:val="3D5B09D2"/>
    <w:rsid w:val="3D750D72"/>
    <w:rsid w:val="3DCCA989"/>
    <w:rsid w:val="3DCE6421"/>
    <w:rsid w:val="3DF3A2D1"/>
    <w:rsid w:val="3E40864B"/>
    <w:rsid w:val="3E6B2E45"/>
    <w:rsid w:val="3E727163"/>
    <w:rsid w:val="3E929B3F"/>
    <w:rsid w:val="3EAE4CD7"/>
    <w:rsid w:val="3EC254CD"/>
    <w:rsid w:val="3ED9EDB0"/>
    <w:rsid w:val="3EFBC7C9"/>
    <w:rsid w:val="3F19BBE5"/>
    <w:rsid w:val="3F21E6D4"/>
    <w:rsid w:val="3F2C5599"/>
    <w:rsid w:val="3F53A9B3"/>
    <w:rsid w:val="3F784A70"/>
    <w:rsid w:val="3F7C02B4"/>
    <w:rsid w:val="3F973449"/>
    <w:rsid w:val="3F97DB71"/>
    <w:rsid w:val="3F99C1BA"/>
    <w:rsid w:val="3FCE4A60"/>
    <w:rsid w:val="3FD5336F"/>
    <w:rsid w:val="3FE76DF4"/>
    <w:rsid w:val="3FE95132"/>
    <w:rsid w:val="40102515"/>
    <w:rsid w:val="40123609"/>
    <w:rsid w:val="4045CB37"/>
    <w:rsid w:val="404E527A"/>
    <w:rsid w:val="405B8AE0"/>
    <w:rsid w:val="4060F9AA"/>
    <w:rsid w:val="406A5491"/>
    <w:rsid w:val="4073D55C"/>
    <w:rsid w:val="40827BCF"/>
    <w:rsid w:val="4083FF73"/>
    <w:rsid w:val="4096DC58"/>
    <w:rsid w:val="40AC3798"/>
    <w:rsid w:val="40E77B94"/>
    <w:rsid w:val="414E5816"/>
    <w:rsid w:val="4166D299"/>
    <w:rsid w:val="417502FB"/>
    <w:rsid w:val="417F1ED6"/>
    <w:rsid w:val="419B1867"/>
    <w:rsid w:val="41B66061"/>
    <w:rsid w:val="41E3A1AE"/>
    <w:rsid w:val="41EEA803"/>
    <w:rsid w:val="41EEDB5B"/>
    <w:rsid w:val="421A4546"/>
    <w:rsid w:val="42219A59"/>
    <w:rsid w:val="4240B703"/>
    <w:rsid w:val="4243AA27"/>
    <w:rsid w:val="4273115A"/>
    <w:rsid w:val="4274D3A5"/>
    <w:rsid w:val="4287D901"/>
    <w:rsid w:val="428B3FDD"/>
    <w:rsid w:val="429CDD16"/>
    <w:rsid w:val="42D76820"/>
    <w:rsid w:val="42E9F361"/>
    <w:rsid w:val="42F943C5"/>
    <w:rsid w:val="4314C819"/>
    <w:rsid w:val="431C499B"/>
    <w:rsid w:val="43A3790F"/>
    <w:rsid w:val="43C5B8CA"/>
    <w:rsid w:val="43EC23E8"/>
    <w:rsid w:val="4413A5DF"/>
    <w:rsid w:val="4434E3D8"/>
    <w:rsid w:val="446B4C94"/>
    <w:rsid w:val="44B74FB3"/>
    <w:rsid w:val="44BDA2CB"/>
    <w:rsid w:val="44CFA368"/>
    <w:rsid w:val="44EC763E"/>
    <w:rsid w:val="45040157"/>
    <w:rsid w:val="4504134C"/>
    <w:rsid w:val="4516D47C"/>
    <w:rsid w:val="451B4788"/>
    <w:rsid w:val="4524E36E"/>
    <w:rsid w:val="45254D2D"/>
    <w:rsid w:val="455A3A7A"/>
    <w:rsid w:val="455D246C"/>
    <w:rsid w:val="4580127A"/>
    <w:rsid w:val="458A6F76"/>
    <w:rsid w:val="45A7829B"/>
    <w:rsid w:val="45D7E4B4"/>
    <w:rsid w:val="45E3EE2A"/>
    <w:rsid w:val="460DFEAC"/>
    <w:rsid w:val="461EDF74"/>
    <w:rsid w:val="4644A7C4"/>
    <w:rsid w:val="464CF9F1"/>
    <w:rsid w:val="46532D23"/>
    <w:rsid w:val="465C6E60"/>
    <w:rsid w:val="46633EEB"/>
    <w:rsid w:val="46915704"/>
    <w:rsid w:val="469D2182"/>
    <w:rsid w:val="46A95937"/>
    <w:rsid w:val="46E4FB78"/>
    <w:rsid w:val="46F244D8"/>
    <w:rsid w:val="470BD1DC"/>
    <w:rsid w:val="47152445"/>
    <w:rsid w:val="472B532D"/>
    <w:rsid w:val="473837E6"/>
    <w:rsid w:val="4745B417"/>
    <w:rsid w:val="474B7DEB"/>
    <w:rsid w:val="476073CD"/>
    <w:rsid w:val="4774EE9D"/>
    <w:rsid w:val="47A12DC5"/>
    <w:rsid w:val="4805FB6A"/>
    <w:rsid w:val="4808B6AC"/>
    <w:rsid w:val="481DB87C"/>
    <w:rsid w:val="48482648"/>
    <w:rsid w:val="484930EB"/>
    <w:rsid w:val="485863C7"/>
    <w:rsid w:val="485B8C2E"/>
    <w:rsid w:val="4889C678"/>
    <w:rsid w:val="48A41CCA"/>
    <w:rsid w:val="48FF7516"/>
    <w:rsid w:val="4903DA45"/>
    <w:rsid w:val="4975BCC1"/>
    <w:rsid w:val="497DBEAD"/>
    <w:rsid w:val="49DE46EB"/>
    <w:rsid w:val="49E52599"/>
    <w:rsid w:val="4A4CAF07"/>
    <w:rsid w:val="4A625C77"/>
    <w:rsid w:val="4A69B18A"/>
    <w:rsid w:val="4A8D3596"/>
    <w:rsid w:val="4AB637BA"/>
    <w:rsid w:val="4AEAEFF1"/>
    <w:rsid w:val="4AFB910B"/>
    <w:rsid w:val="4B1C42DE"/>
    <w:rsid w:val="4B307E58"/>
    <w:rsid w:val="4B5AB1F6"/>
    <w:rsid w:val="4B626CAB"/>
    <w:rsid w:val="4B7346F8"/>
    <w:rsid w:val="4B7FC70A"/>
    <w:rsid w:val="4BA63C07"/>
    <w:rsid w:val="4BB1E738"/>
    <w:rsid w:val="4BB348F9"/>
    <w:rsid w:val="4BBA9BC7"/>
    <w:rsid w:val="4BC946E8"/>
    <w:rsid w:val="4BFEF4BD"/>
    <w:rsid w:val="4C222D3D"/>
    <w:rsid w:val="4C2241B0"/>
    <w:rsid w:val="4C41617C"/>
    <w:rsid w:val="4C53627F"/>
    <w:rsid w:val="4C5EE672"/>
    <w:rsid w:val="4C88ED29"/>
    <w:rsid w:val="4C8FD988"/>
    <w:rsid w:val="4CF09322"/>
    <w:rsid w:val="4CF0C0DB"/>
    <w:rsid w:val="4D1B7D66"/>
    <w:rsid w:val="4D2BD4EA"/>
    <w:rsid w:val="4D2ECDC0"/>
    <w:rsid w:val="4D31326E"/>
    <w:rsid w:val="4D42D371"/>
    <w:rsid w:val="4D462FB5"/>
    <w:rsid w:val="4D470496"/>
    <w:rsid w:val="4DA0FF9A"/>
    <w:rsid w:val="4DC5CBCB"/>
    <w:rsid w:val="4DD2E01A"/>
    <w:rsid w:val="4DDC062D"/>
    <w:rsid w:val="4DE7E1EA"/>
    <w:rsid w:val="4E056D3A"/>
    <w:rsid w:val="4E606465"/>
    <w:rsid w:val="4E65277D"/>
    <w:rsid w:val="4E6D1748"/>
    <w:rsid w:val="4E8B6669"/>
    <w:rsid w:val="4E8E57A4"/>
    <w:rsid w:val="4E94C28D"/>
    <w:rsid w:val="4E9AA4E5"/>
    <w:rsid w:val="4ED19A20"/>
    <w:rsid w:val="4EE4896A"/>
    <w:rsid w:val="4EF2AF08"/>
    <w:rsid w:val="4F0F5BDD"/>
    <w:rsid w:val="4F24CBC8"/>
    <w:rsid w:val="4F26BDD2"/>
    <w:rsid w:val="4F8A6BC9"/>
    <w:rsid w:val="4FAF171E"/>
    <w:rsid w:val="4FC3A19F"/>
    <w:rsid w:val="4FFA025A"/>
    <w:rsid w:val="500C40AD"/>
    <w:rsid w:val="50118FCA"/>
    <w:rsid w:val="50509DDF"/>
    <w:rsid w:val="50555F1F"/>
    <w:rsid w:val="5055C8DE"/>
    <w:rsid w:val="5072B561"/>
    <w:rsid w:val="5088C355"/>
    <w:rsid w:val="508FAD5E"/>
    <w:rsid w:val="50A118C1"/>
    <w:rsid w:val="50DDF2B2"/>
    <w:rsid w:val="515AF461"/>
    <w:rsid w:val="5190482D"/>
    <w:rsid w:val="5195096D"/>
    <w:rsid w:val="5201A86A"/>
    <w:rsid w:val="52105E1F"/>
    <w:rsid w:val="52264C5E"/>
    <w:rsid w:val="523E8A91"/>
    <w:rsid w:val="524F4276"/>
    <w:rsid w:val="5289B3DA"/>
    <w:rsid w:val="529ABFA0"/>
    <w:rsid w:val="52A03272"/>
    <w:rsid w:val="52B368C7"/>
    <w:rsid w:val="52C2EA8B"/>
    <w:rsid w:val="52CC618E"/>
    <w:rsid w:val="52DA0A15"/>
    <w:rsid w:val="52E59510"/>
    <w:rsid w:val="52F0F736"/>
    <w:rsid w:val="5308DADC"/>
    <w:rsid w:val="5321CFCA"/>
    <w:rsid w:val="5348D1D9"/>
    <w:rsid w:val="5354CAE6"/>
    <w:rsid w:val="535A2007"/>
    <w:rsid w:val="537E8DF3"/>
    <w:rsid w:val="53D3404B"/>
    <w:rsid w:val="53D962F0"/>
    <w:rsid w:val="53F96CCC"/>
    <w:rsid w:val="541536AA"/>
    <w:rsid w:val="54189712"/>
    <w:rsid w:val="5433AC89"/>
    <w:rsid w:val="5444891B"/>
    <w:rsid w:val="54533FCF"/>
    <w:rsid w:val="5468D0C4"/>
    <w:rsid w:val="547758EC"/>
    <w:rsid w:val="54871BC8"/>
    <w:rsid w:val="5494CACA"/>
    <w:rsid w:val="54B7526D"/>
    <w:rsid w:val="54EA97E9"/>
    <w:rsid w:val="54F1FEF1"/>
    <w:rsid w:val="54F481CA"/>
    <w:rsid w:val="5528D042"/>
    <w:rsid w:val="553DCBC4"/>
    <w:rsid w:val="5544DADD"/>
    <w:rsid w:val="555A12B6"/>
    <w:rsid w:val="555D27EF"/>
    <w:rsid w:val="555FCCCA"/>
    <w:rsid w:val="55605162"/>
    <w:rsid w:val="55617E0D"/>
    <w:rsid w:val="5579B428"/>
    <w:rsid w:val="5584C89C"/>
    <w:rsid w:val="55A7E05A"/>
    <w:rsid w:val="55B176FE"/>
    <w:rsid w:val="56013C8E"/>
    <w:rsid w:val="5608C132"/>
    <w:rsid w:val="561B3174"/>
    <w:rsid w:val="56212713"/>
    <w:rsid w:val="5626254C"/>
    <w:rsid w:val="563D0F45"/>
    <w:rsid w:val="56495DE6"/>
    <w:rsid w:val="564D23E9"/>
    <w:rsid w:val="5651C006"/>
    <w:rsid w:val="566A2B10"/>
    <w:rsid w:val="5676C76C"/>
    <w:rsid w:val="56964678"/>
    <w:rsid w:val="56CDC8F8"/>
    <w:rsid w:val="56FE4670"/>
    <w:rsid w:val="571A71DF"/>
    <w:rsid w:val="5736FED3"/>
    <w:rsid w:val="5739AB16"/>
    <w:rsid w:val="573D8302"/>
    <w:rsid w:val="574532E7"/>
    <w:rsid w:val="574BA086"/>
    <w:rsid w:val="575BD7E1"/>
    <w:rsid w:val="57831B44"/>
    <w:rsid w:val="57928951"/>
    <w:rsid w:val="579C9ED0"/>
    <w:rsid w:val="57A31E0F"/>
    <w:rsid w:val="57A75A95"/>
    <w:rsid w:val="57C21AA6"/>
    <w:rsid w:val="5819B4A8"/>
    <w:rsid w:val="5824C646"/>
    <w:rsid w:val="58431EDF"/>
    <w:rsid w:val="585E7CE3"/>
    <w:rsid w:val="5861087C"/>
    <w:rsid w:val="58757C76"/>
    <w:rsid w:val="5886E2C1"/>
    <w:rsid w:val="589F40D5"/>
    <w:rsid w:val="58A50769"/>
    <w:rsid w:val="58DEBC62"/>
    <w:rsid w:val="58DFD930"/>
    <w:rsid w:val="58F088E0"/>
    <w:rsid w:val="590E4506"/>
    <w:rsid w:val="593192D5"/>
    <w:rsid w:val="593B574B"/>
    <w:rsid w:val="5941AE6C"/>
    <w:rsid w:val="594BE927"/>
    <w:rsid w:val="595D2E96"/>
    <w:rsid w:val="59650A27"/>
    <w:rsid w:val="599FCE38"/>
    <w:rsid w:val="5A06C2BE"/>
    <w:rsid w:val="5A3984FC"/>
    <w:rsid w:val="5A4E1D0D"/>
    <w:rsid w:val="5A5706B2"/>
    <w:rsid w:val="5A57F22A"/>
    <w:rsid w:val="5A70A5AB"/>
    <w:rsid w:val="5A7D786F"/>
    <w:rsid w:val="5A8B6B3C"/>
    <w:rsid w:val="5A933922"/>
    <w:rsid w:val="5AA0F8B3"/>
    <w:rsid w:val="5AB3FB2B"/>
    <w:rsid w:val="5ABBEDA3"/>
    <w:rsid w:val="5ABDBD41"/>
    <w:rsid w:val="5B35F766"/>
    <w:rsid w:val="5B5E0417"/>
    <w:rsid w:val="5B7F28DB"/>
    <w:rsid w:val="5B9454D7"/>
    <w:rsid w:val="5B96E2D6"/>
    <w:rsid w:val="5BF34BAD"/>
    <w:rsid w:val="5C262D89"/>
    <w:rsid w:val="5C2A50D6"/>
    <w:rsid w:val="5C5A6B31"/>
    <w:rsid w:val="5CA2B449"/>
    <w:rsid w:val="5CB40CDE"/>
    <w:rsid w:val="5CB442D1"/>
    <w:rsid w:val="5CC01E05"/>
    <w:rsid w:val="5CCC0CAD"/>
    <w:rsid w:val="5CCED9CC"/>
    <w:rsid w:val="5CE10A60"/>
    <w:rsid w:val="5CE4D7BB"/>
    <w:rsid w:val="5CF01A28"/>
    <w:rsid w:val="5D119E4F"/>
    <w:rsid w:val="5D152B1F"/>
    <w:rsid w:val="5D572CB6"/>
    <w:rsid w:val="5D5E1D22"/>
    <w:rsid w:val="5D852657"/>
    <w:rsid w:val="5DAD6299"/>
    <w:rsid w:val="5DBE677D"/>
    <w:rsid w:val="5DCE45AB"/>
    <w:rsid w:val="5DF2883C"/>
    <w:rsid w:val="5DF8E130"/>
    <w:rsid w:val="5E09FC26"/>
    <w:rsid w:val="5E277249"/>
    <w:rsid w:val="5E2F63EC"/>
    <w:rsid w:val="5E306EF1"/>
    <w:rsid w:val="5E68E3C5"/>
    <w:rsid w:val="5E7EA546"/>
    <w:rsid w:val="5E83787B"/>
    <w:rsid w:val="5EB65C72"/>
    <w:rsid w:val="5EB889C6"/>
    <w:rsid w:val="5EBB131A"/>
    <w:rsid w:val="5EC1A63C"/>
    <w:rsid w:val="5EDD40AE"/>
    <w:rsid w:val="5EEA7299"/>
    <w:rsid w:val="5F244826"/>
    <w:rsid w:val="5F2D078B"/>
    <w:rsid w:val="5F4ADF5D"/>
    <w:rsid w:val="5F518527"/>
    <w:rsid w:val="5F5380A5"/>
    <w:rsid w:val="5F5E5722"/>
    <w:rsid w:val="5FA587C1"/>
    <w:rsid w:val="5FD32F3C"/>
    <w:rsid w:val="5FE1FAAD"/>
    <w:rsid w:val="5FF33B43"/>
    <w:rsid w:val="5FF34300"/>
    <w:rsid w:val="5FFCFA6C"/>
    <w:rsid w:val="6014BDC8"/>
    <w:rsid w:val="6019B936"/>
    <w:rsid w:val="602C1BA0"/>
    <w:rsid w:val="60832C06"/>
    <w:rsid w:val="60CA75DF"/>
    <w:rsid w:val="60DBFCE0"/>
    <w:rsid w:val="611B7DDD"/>
    <w:rsid w:val="6135B353"/>
    <w:rsid w:val="61458607"/>
    <w:rsid w:val="6152C5CA"/>
    <w:rsid w:val="617E71A7"/>
    <w:rsid w:val="618826E9"/>
    <w:rsid w:val="618B473F"/>
    <w:rsid w:val="61A211BC"/>
    <w:rsid w:val="61C1EEA5"/>
    <w:rsid w:val="61C2D2F7"/>
    <w:rsid w:val="61D10016"/>
    <w:rsid w:val="61DAFF35"/>
    <w:rsid w:val="61EEC265"/>
    <w:rsid w:val="61FFFE37"/>
    <w:rsid w:val="6206E284"/>
    <w:rsid w:val="6259C66A"/>
    <w:rsid w:val="627F4365"/>
    <w:rsid w:val="629475D2"/>
    <w:rsid w:val="62B734F2"/>
    <w:rsid w:val="62D86743"/>
    <w:rsid w:val="62E57AB0"/>
    <w:rsid w:val="63221F72"/>
    <w:rsid w:val="6335C923"/>
    <w:rsid w:val="633F070F"/>
    <w:rsid w:val="63AA8BAE"/>
    <w:rsid w:val="63B98D9E"/>
    <w:rsid w:val="63C43CB0"/>
    <w:rsid w:val="63D844A6"/>
    <w:rsid w:val="63D993A9"/>
    <w:rsid w:val="63F37319"/>
    <w:rsid w:val="64523E6E"/>
    <w:rsid w:val="645F733D"/>
    <w:rsid w:val="6467F759"/>
    <w:rsid w:val="646DFB3D"/>
    <w:rsid w:val="6478D4F7"/>
    <w:rsid w:val="648BD4CE"/>
    <w:rsid w:val="648C026A"/>
    <w:rsid w:val="64C18440"/>
    <w:rsid w:val="64C82912"/>
    <w:rsid w:val="64D8BCC1"/>
    <w:rsid w:val="64E3573C"/>
    <w:rsid w:val="6513C354"/>
    <w:rsid w:val="652C29BB"/>
    <w:rsid w:val="65539AD7"/>
    <w:rsid w:val="656F4FAA"/>
    <w:rsid w:val="65973E0D"/>
    <w:rsid w:val="65A3A95F"/>
    <w:rsid w:val="65C6840A"/>
    <w:rsid w:val="6619F861"/>
    <w:rsid w:val="6666DE20"/>
    <w:rsid w:val="6694A3A6"/>
    <w:rsid w:val="66BB17A8"/>
    <w:rsid w:val="66CA0032"/>
    <w:rsid w:val="66EA3DF4"/>
    <w:rsid w:val="6711346B"/>
    <w:rsid w:val="672AD42D"/>
    <w:rsid w:val="672D05B7"/>
    <w:rsid w:val="6764B8AD"/>
    <w:rsid w:val="67A319E2"/>
    <w:rsid w:val="67A82673"/>
    <w:rsid w:val="67B7BCE3"/>
    <w:rsid w:val="67B85D95"/>
    <w:rsid w:val="67BC851B"/>
    <w:rsid w:val="67D3E435"/>
    <w:rsid w:val="67E6C498"/>
    <w:rsid w:val="67FB84E2"/>
    <w:rsid w:val="6801C212"/>
    <w:rsid w:val="681C9DE7"/>
    <w:rsid w:val="68255D95"/>
    <w:rsid w:val="68489F4A"/>
    <w:rsid w:val="68532963"/>
    <w:rsid w:val="685F9780"/>
    <w:rsid w:val="68733ACF"/>
    <w:rsid w:val="687EE6FB"/>
    <w:rsid w:val="68827D68"/>
    <w:rsid w:val="68838B7C"/>
    <w:rsid w:val="68839BB4"/>
    <w:rsid w:val="6892C37D"/>
    <w:rsid w:val="68AD04CC"/>
    <w:rsid w:val="68B1986C"/>
    <w:rsid w:val="68CA69AF"/>
    <w:rsid w:val="68F1A8D7"/>
    <w:rsid w:val="691CB15B"/>
    <w:rsid w:val="692E7C4D"/>
    <w:rsid w:val="6959ED95"/>
    <w:rsid w:val="6980CF8C"/>
    <w:rsid w:val="69AE8467"/>
    <w:rsid w:val="69D00553"/>
    <w:rsid w:val="69D7EB7C"/>
    <w:rsid w:val="6A129800"/>
    <w:rsid w:val="6A1ABB79"/>
    <w:rsid w:val="6A202626"/>
    <w:rsid w:val="6A59F331"/>
    <w:rsid w:val="6A647B05"/>
    <w:rsid w:val="6A715861"/>
    <w:rsid w:val="6A725BDD"/>
    <w:rsid w:val="6A9CB7B4"/>
    <w:rsid w:val="6A9D93F2"/>
    <w:rsid w:val="6AAFFA79"/>
    <w:rsid w:val="6AB84BF4"/>
    <w:rsid w:val="6AEE1E36"/>
    <w:rsid w:val="6B3A48E1"/>
    <w:rsid w:val="6B498F97"/>
    <w:rsid w:val="6B69A860"/>
    <w:rsid w:val="6B69AAA5"/>
    <w:rsid w:val="6BB1D35A"/>
    <w:rsid w:val="6BB3351B"/>
    <w:rsid w:val="6BC60389"/>
    <w:rsid w:val="6BEC5D15"/>
    <w:rsid w:val="6C08C5F1"/>
    <w:rsid w:val="6C2A0FC5"/>
    <w:rsid w:val="6C30A1EC"/>
    <w:rsid w:val="6C3B0DE0"/>
    <w:rsid w:val="6C5481AE"/>
    <w:rsid w:val="6C5E0FA8"/>
    <w:rsid w:val="6C6B069C"/>
    <w:rsid w:val="6C877F02"/>
    <w:rsid w:val="6C8A8543"/>
    <w:rsid w:val="6CA6F713"/>
    <w:rsid w:val="6CE4C463"/>
    <w:rsid w:val="6CFFE4FE"/>
    <w:rsid w:val="6D0286A9"/>
    <w:rsid w:val="6D0C67F4"/>
    <w:rsid w:val="6D2239D0"/>
    <w:rsid w:val="6D9DA801"/>
    <w:rsid w:val="6DB0207D"/>
    <w:rsid w:val="6DBE3009"/>
    <w:rsid w:val="6DCE38B5"/>
    <w:rsid w:val="6DF60F6E"/>
    <w:rsid w:val="6DF710A5"/>
    <w:rsid w:val="6DF83D61"/>
    <w:rsid w:val="6E0DF095"/>
    <w:rsid w:val="6E22D071"/>
    <w:rsid w:val="6E4B4515"/>
    <w:rsid w:val="6E598CE1"/>
    <w:rsid w:val="6E78DA0F"/>
    <w:rsid w:val="6E8E1512"/>
    <w:rsid w:val="6E9D9557"/>
    <w:rsid w:val="6EBA8950"/>
    <w:rsid w:val="6ED3D88F"/>
    <w:rsid w:val="6ED72B31"/>
    <w:rsid w:val="6EE18791"/>
    <w:rsid w:val="6F0BB692"/>
    <w:rsid w:val="6F45D798"/>
    <w:rsid w:val="6F51A8BD"/>
    <w:rsid w:val="6F64AF7C"/>
    <w:rsid w:val="6F6A0916"/>
    <w:rsid w:val="6F6A459D"/>
    <w:rsid w:val="6F8928FB"/>
    <w:rsid w:val="6FB99622"/>
    <w:rsid w:val="6FD0A138"/>
    <w:rsid w:val="6FDEC861"/>
    <w:rsid w:val="6FEAA663"/>
    <w:rsid w:val="6FEED02B"/>
    <w:rsid w:val="70005F07"/>
    <w:rsid w:val="7002438D"/>
    <w:rsid w:val="7023A54B"/>
    <w:rsid w:val="7041107A"/>
    <w:rsid w:val="704D27AF"/>
    <w:rsid w:val="7077D2E4"/>
    <w:rsid w:val="709E00D6"/>
    <w:rsid w:val="70B49882"/>
    <w:rsid w:val="70C580A7"/>
    <w:rsid w:val="70CCD6B5"/>
    <w:rsid w:val="70E1FBA6"/>
    <w:rsid w:val="70E9BCBD"/>
    <w:rsid w:val="70FEC0D2"/>
    <w:rsid w:val="71565459"/>
    <w:rsid w:val="7157293A"/>
    <w:rsid w:val="715BA9D1"/>
    <w:rsid w:val="71DCE0DB"/>
    <w:rsid w:val="71DD1B09"/>
    <w:rsid w:val="71FFF55E"/>
    <w:rsid w:val="72053A74"/>
    <w:rsid w:val="720649E1"/>
    <w:rsid w:val="7218CA4C"/>
    <w:rsid w:val="721A5743"/>
    <w:rsid w:val="7224CD22"/>
    <w:rsid w:val="72347247"/>
    <w:rsid w:val="725293F2"/>
    <w:rsid w:val="726075C5"/>
    <w:rsid w:val="72685FA9"/>
    <w:rsid w:val="7286A96A"/>
    <w:rsid w:val="7286EB9F"/>
    <w:rsid w:val="7298FD9C"/>
    <w:rsid w:val="72B1269A"/>
    <w:rsid w:val="72BE4164"/>
    <w:rsid w:val="72C006D1"/>
    <w:rsid w:val="72C88AED"/>
    <w:rsid w:val="72DA3AFD"/>
    <w:rsid w:val="72DE639E"/>
    <w:rsid w:val="72EE95A5"/>
    <w:rsid w:val="7315A21A"/>
    <w:rsid w:val="73173271"/>
    <w:rsid w:val="7333BA4D"/>
    <w:rsid w:val="7333DF82"/>
    <w:rsid w:val="73536A52"/>
    <w:rsid w:val="7354E12A"/>
    <w:rsid w:val="73A64636"/>
    <w:rsid w:val="73ADAB3C"/>
    <w:rsid w:val="73C322A1"/>
    <w:rsid w:val="73C4CB68"/>
    <w:rsid w:val="73F29995"/>
    <w:rsid w:val="7415D513"/>
    <w:rsid w:val="743BE45D"/>
    <w:rsid w:val="747D8392"/>
    <w:rsid w:val="74D84182"/>
    <w:rsid w:val="74E719FF"/>
    <w:rsid w:val="74F89139"/>
    <w:rsid w:val="75261375"/>
    <w:rsid w:val="756A2DE0"/>
    <w:rsid w:val="7578CC24"/>
    <w:rsid w:val="7588F498"/>
    <w:rsid w:val="7590F34A"/>
    <w:rsid w:val="759DDC20"/>
    <w:rsid w:val="75BB3262"/>
    <w:rsid w:val="75C545DF"/>
    <w:rsid w:val="75CD84E3"/>
    <w:rsid w:val="75D23EAE"/>
    <w:rsid w:val="75F24879"/>
    <w:rsid w:val="764FFE06"/>
    <w:rsid w:val="76647200"/>
    <w:rsid w:val="76656BDA"/>
    <w:rsid w:val="768E7B25"/>
    <w:rsid w:val="76955FFE"/>
    <w:rsid w:val="769C8ECE"/>
    <w:rsid w:val="76C1C841"/>
    <w:rsid w:val="76CCE554"/>
    <w:rsid w:val="76E99986"/>
    <w:rsid w:val="7701F555"/>
    <w:rsid w:val="770587A5"/>
    <w:rsid w:val="770B0F97"/>
    <w:rsid w:val="77182034"/>
    <w:rsid w:val="771BC207"/>
    <w:rsid w:val="7724F301"/>
    <w:rsid w:val="772766D6"/>
    <w:rsid w:val="7730F190"/>
    <w:rsid w:val="77340D1B"/>
    <w:rsid w:val="7789E3C2"/>
    <w:rsid w:val="778C0DFF"/>
    <w:rsid w:val="7793BBAB"/>
    <w:rsid w:val="77AF5C4E"/>
    <w:rsid w:val="77B83F3D"/>
    <w:rsid w:val="77BAE6CB"/>
    <w:rsid w:val="77E186E0"/>
    <w:rsid w:val="78085E7D"/>
    <w:rsid w:val="78261CA6"/>
    <w:rsid w:val="783F0FED"/>
    <w:rsid w:val="78607568"/>
    <w:rsid w:val="786ADE7F"/>
    <w:rsid w:val="78BE808F"/>
    <w:rsid w:val="790A67EA"/>
    <w:rsid w:val="790EBBD4"/>
    <w:rsid w:val="7937329B"/>
    <w:rsid w:val="7953161E"/>
    <w:rsid w:val="7976CB7C"/>
    <w:rsid w:val="79822FCC"/>
    <w:rsid w:val="79A89B6A"/>
    <w:rsid w:val="79DBDC6D"/>
    <w:rsid w:val="79DFA438"/>
    <w:rsid w:val="79E2FFAA"/>
    <w:rsid w:val="79E42767"/>
    <w:rsid w:val="7A09D60E"/>
    <w:rsid w:val="7A0F936D"/>
    <w:rsid w:val="7A24CA53"/>
    <w:rsid w:val="7A448292"/>
    <w:rsid w:val="7A634F58"/>
    <w:rsid w:val="7A787080"/>
    <w:rsid w:val="7A799B53"/>
    <w:rsid w:val="7A8949F0"/>
    <w:rsid w:val="7A897981"/>
    <w:rsid w:val="7A8C9C92"/>
    <w:rsid w:val="7AADEDE8"/>
    <w:rsid w:val="7ABF927E"/>
    <w:rsid w:val="7ACF70BD"/>
    <w:rsid w:val="7AE6043B"/>
    <w:rsid w:val="7AF40189"/>
    <w:rsid w:val="7B637FDF"/>
    <w:rsid w:val="7B6B9BFB"/>
    <w:rsid w:val="7B7E991D"/>
    <w:rsid w:val="7B84F96E"/>
    <w:rsid w:val="7B86888C"/>
    <w:rsid w:val="7BB8F1F4"/>
    <w:rsid w:val="7BBD0864"/>
    <w:rsid w:val="7BCC4AFD"/>
    <w:rsid w:val="7BFAD7F9"/>
    <w:rsid w:val="7C082159"/>
    <w:rsid w:val="7C1CC3D0"/>
    <w:rsid w:val="7C2CDF9E"/>
    <w:rsid w:val="7C2FD3FB"/>
    <w:rsid w:val="7C813D24"/>
    <w:rsid w:val="7C9EB379"/>
    <w:rsid w:val="7CBAB7ED"/>
    <w:rsid w:val="7D1AAD49"/>
    <w:rsid w:val="7D335F0A"/>
    <w:rsid w:val="7D4DF2C5"/>
    <w:rsid w:val="7D74E612"/>
    <w:rsid w:val="7D7FBD01"/>
    <w:rsid w:val="7D9417C3"/>
    <w:rsid w:val="7D9B6DB7"/>
    <w:rsid w:val="7DCD0522"/>
    <w:rsid w:val="7DF6EAC8"/>
    <w:rsid w:val="7E3418AB"/>
    <w:rsid w:val="7E383BF8"/>
    <w:rsid w:val="7E3A83DA"/>
    <w:rsid w:val="7E438E03"/>
    <w:rsid w:val="7E487770"/>
    <w:rsid w:val="7E6F80A5"/>
    <w:rsid w:val="7E8B0927"/>
    <w:rsid w:val="7EBF347E"/>
    <w:rsid w:val="7EEAC362"/>
    <w:rsid w:val="7F46A15B"/>
    <w:rsid w:val="7F7C66DD"/>
    <w:rsid w:val="7F8E7695"/>
    <w:rsid w:val="7FBDB11B"/>
    <w:rsid w:val="7FD494C0"/>
    <w:rsid w:val="7FE314E8"/>
    <w:rsid w:val="7FE4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AF0AA5"/>
  <w15:docId w15:val="{5471BB6D-BCCF-4BDD-9485-932CCA6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7A3A80"/>
    <w:pPr>
      <w:spacing w:line="480" w:lineRule="auto"/>
      <w:jc w:val="left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paragraph" w:styleId="Ttulo3">
    <w:name w:val="heading 3"/>
    <w:basedOn w:val="Normal"/>
    <w:next w:val="Normal"/>
    <w:link w:val="Ttulo3Carter"/>
    <w:unhideWhenUsed/>
    <w:qFormat/>
    <w:rsid w:val="008E73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306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7A3A80"/>
    <w:rPr>
      <w:rFonts w:ascii="Calibri" w:hAnsi="Calibri"/>
      <w:b/>
      <w:sz w:val="22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1"/>
      </w:numPr>
      <w:spacing w:line="480" w:lineRule="auto"/>
      <w:ind w:left="720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0E754F"/>
    <w:pPr>
      <w:spacing w:before="120"/>
      <w:ind w:left="1571" w:hanging="851"/>
      <w:contextualSpacing/>
    </w:pPr>
    <w:rPr>
      <w:rFonts w:eastAsia="Garamond" w:cs="Garamond"/>
      <w:b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0144C4"/>
  </w:style>
  <w:style w:type="paragraph" w:styleId="Legenda">
    <w:name w:val="caption"/>
    <w:basedOn w:val="Normal"/>
    <w:next w:val="Normal"/>
    <w:unhideWhenUsed/>
    <w:qFormat/>
    <w:rsid w:val="003760D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nfase">
    <w:name w:val="Emphasis"/>
    <w:basedOn w:val="Tipodeletrapredefinidodopargrafo"/>
    <w:qFormat/>
    <w:rsid w:val="00FB2DF7"/>
    <w:rPr>
      <w:i/>
      <w:iCs/>
    </w:rPr>
  </w:style>
  <w:style w:type="paragraph" w:styleId="Subttulo">
    <w:name w:val="Subtitle"/>
    <w:basedOn w:val="Normal"/>
    <w:next w:val="Normal"/>
    <w:link w:val="SubttuloCarter"/>
    <w:qFormat/>
    <w:rsid w:val="007F6A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7F6A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Tipodeletrapredefinidodopargrafo"/>
    <w:qFormat/>
    <w:rsid w:val="007F6AA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semiHidden/>
    <w:rsid w:val="003066D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72F0"/>
  </w:style>
  <w:style w:type="paragraph" w:styleId="Citao">
    <w:name w:val="Quote"/>
    <w:basedOn w:val="Normal"/>
    <w:next w:val="Normal"/>
    <w:link w:val="CitaoCarter"/>
    <w:uiPriority w:val="29"/>
    <w:qFormat/>
    <w:rsid w:val="00346F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6FC3"/>
    <w:rPr>
      <w:rFonts w:ascii="Calibri" w:hAnsi="Calibri" w:cs="Times , serif"/>
      <w:i/>
      <w:iCs/>
      <w:color w:val="404040" w:themeColor="text1" w:themeTint="BF"/>
      <w:sz w:val="22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6F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6FC3"/>
    <w:rPr>
      <w:rFonts w:ascii="Calibri" w:hAnsi="Calibri" w:cs="Times , serif"/>
      <w:i/>
      <w:iCs/>
      <w:color w:val="4F81BD" w:themeColor="accent1"/>
      <w:sz w:val="22"/>
      <w:szCs w:val="24"/>
    </w:rPr>
  </w:style>
  <w:style w:type="character" w:styleId="RefernciaDiscreta">
    <w:name w:val="Subtle Reference"/>
    <w:basedOn w:val="Tipodeletrapredefinidodopargrafo"/>
    <w:uiPriority w:val="31"/>
    <w:qFormat/>
    <w:rsid w:val="00346FC3"/>
    <w:rPr>
      <w:smallCaps/>
      <w:color w:val="5A5A5A" w:themeColor="text1" w:themeTint="A5"/>
    </w:rPr>
  </w:style>
  <w:style w:type="character" w:customStyle="1" w:styleId="Ttulo3Carter">
    <w:name w:val="Título 3 Caráter"/>
    <w:basedOn w:val="Tipodeletrapredefinidodopargrafo"/>
    <w:link w:val="Ttulo3"/>
    <w:rsid w:val="008E7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5">
    <w:name w:val="Plain Table 5"/>
    <w:basedOn w:val="Tabelanormal"/>
    <w:uiPriority w:val="45"/>
    <w:rsid w:val="00870F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2">
    <w:name w:val="List Table 2"/>
    <w:basedOn w:val="Tabelanormal"/>
    <w:uiPriority w:val="47"/>
    <w:rsid w:val="00870FD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27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bdronego@isep.ipp.p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bdronego@isep.ip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FFE274D-E3A7-4B31-9A9C-BFB9F28E95A4}">
  <we:reference id="72b45444-814d-4fe3-a3e7-14ccf7af1e8c" version="1.0.0.0" store="EXCatalog" storeType="EXCatalog"/>
  <we:alternateReferences>
    <we:reference id="WA200005121" version="1.0.0.0" store="pt-PT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EEE67EC-2004-4008-AA94-6E7204E80D97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F267138CFC43A9F8B2C0F9A2BB3B" ma:contentTypeVersion="16" ma:contentTypeDescription="Create a new document." ma:contentTypeScope="" ma:versionID="4e37f9bfe9e882aad04dbc4d0864886d">
  <xsd:schema xmlns:xsd="http://www.w3.org/2001/XMLSchema" xmlns:xs="http://www.w3.org/2001/XMLSchema" xmlns:p="http://schemas.microsoft.com/office/2006/metadata/properties" xmlns:ns3="0dd636aa-bbc7-4318-b95f-f67fbd250cf8" xmlns:ns4="91413790-e005-4a2b-8858-24e293c40389" targetNamespace="http://schemas.microsoft.com/office/2006/metadata/properties" ma:root="true" ma:fieldsID="b181ac0334b67fcda8c25a7a4acd6637" ns3:_="" ns4:_="">
    <xsd:import namespace="0dd636aa-bbc7-4318-b95f-f67fbd250cf8"/>
    <xsd:import namespace="91413790-e005-4a2b-8858-24e293c403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636aa-bbc7-4318-b95f-f67fbd250c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3790-e005-4a2b-8858-24e293c40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413790-e005-4a2b-8858-24e293c4038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Pet23</b:Tag>
    <b:SourceType>InternetSite</b:SourceType>
    <b:Guid>{8ABA1EB6-1312-4063-8D9E-8CB5C65213EE}</b:Guid>
    <b:Title>Petrobras</b:Title>
    <b:YearAccessed>2023</b:YearAccessed>
    <b:MonthAccessed>Setembro</b:MonthAccessed>
    <b:DayAccessed>27</b:DayAccessed>
    <b:URL>https://petrobras.com.br/pt/</b:URL>
    <b:Author>
      <b:Author>
        <b:NameList>
          <b:Person>
            <b:Last>Petrobras</b:Last>
          </b:Person>
        </b:NameList>
      </b:Author>
    </b:Author>
    <b:InternetSiteTitle>Petrobras</b:InternetSiteTitle>
    <b:RefOrder>7</b:RefOrder>
  </b:Source>
  <b:Source>
    <b:Tag>Sit19</b:Tag>
    <b:SourceType>InternetSite</b:SourceType>
    <b:Guid>{9B5CBE4B-2527-4919-8A89-8E8BFA7ADB18}</b:Guid>
    <b:Author>
      <b:Author>
        <b:NameList>
          <b:Person>
            <b:Last>Siteware</b:Last>
          </b:Person>
        </b:NameList>
      </b:Author>
    </b:Author>
    <b:Title>Tipos de planejamento estratégico: conheça os 3 principais e como aplicar em sua empresa</b:Title>
    <b:InternetSiteTitle>siteware</b:InternetSiteTitle>
    <b:Year>2019</b:Year>
    <b:Month>Janeiro</b:Month>
    <b:Day>17</b:Day>
    <b:URL>https://www.siteware.com.br/gestao-estrategica/quais-tipos-planejamento-estrategico/</b:URL>
    <b:YearAccessed>2023</b:YearAccessed>
    <b:MonthAccessed>Setembro</b:MonthAccessed>
    <b:DayAccessed>27</b:DayAccessed>
    <b:RefOrder>3</b:RefOrder>
  </b:Source>
  <b:Source>
    <b:Tag>Ped23</b:Tag>
    <b:SourceType>InternetSite</b:SourceType>
    <b:Guid>{3BF836B9-9F3D-4562-9DF9-C985E5DAA207}</b:Guid>
    <b:Author>
      <b:Author>
        <b:NameList>
          <b:Person>
            <b:Last>Pedra</b:Last>
            <b:First>David</b:First>
          </b:Person>
        </b:NameList>
      </b:Author>
    </b:Author>
    <b:Title>Entenda o que é modelo VRIO e como usá-lo para identificar vantagens competitivas na empresa</b:Title>
    <b:InternetSiteTitle>siteware</b:InternetSiteTitle>
    <b:Year>2023</b:Year>
    <b:Month>Fevereiro</b:Month>
    <b:Day>23</b:Day>
    <b:URL>https://www.siteware.com.br/gestao-estrategica/o-que-e-modelo-vrio/</b:URL>
    <b:YearAccessed>2023</b:YearAccessed>
    <b:MonthAccessed>Setembro</b:MonthAccessed>
    <b:DayAccessed>27</b:DayAccessed>
    <b:RefOrder>8</b:RefOrder>
  </b:Source>
  <b:Source>
    <b:Tag>pet1</b:Tag>
    <b:SourceType>InternetSite</b:SourceType>
    <b:Guid>{7AB3112F-B863-4781-A2E3-9D9528BCB15F}</b:Guid>
    <b:Title>Sobre a Petrobras</b:Title>
    <b:InternetSiteTitle>transparencia petrobras</b:InternetSiteTitle>
    <b:URL>https://transparencia.petrobras.com.br/institucional/sobre-petrobras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9</b:RefOrder>
  </b:Source>
  <b:Source>
    <b:Tag>pet23</b:Tag>
    <b:SourceType>InternetSite</b:SourceType>
    <b:Guid>{1FC72C94-A877-4347-985A-43626B75439E}</b:Guid>
    <b:Title>Estratégia 2024-2028</b:Title>
    <b:InternetSiteTitle>petrobras</b:InternetSiteTitle>
    <b:URL>https://petrobras.com.br/pt/quem-somos/plano-estrategico/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4</b:RefOrder>
  </b:Source>
  <b:Source>
    <b:Tag>Pet</b:Tag>
    <b:SourceType>InternetSite</b:SourceType>
    <b:Guid>{23E04C3D-CF20-4347-BEB0-2E31BDDE8BA0}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10</b:RefOrder>
  </b:Source>
  <b:Source>
    <b:Tag>Pet1</b:Tag>
    <b:SourceType>InternetSite</b:SourceType>
    <b:Guid>{AA57A988-3A59-464D-BB71-2F2EF2EDF2E7}</b:Guid>
    <b:Title>Principais Operações</b:Title>
    <b:InternetSiteTitle>petrobras</b:InternetSiteTitle>
    <b:URL>https://petrobras.com.br/pt/nossas-atividades/principais-operacoes/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11</b:RefOrder>
  </b:Source>
  <b:Source>
    <b:Tag>Pet2</b:Tag>
    <b:SourceType>InternetSite</b:SourceType>
    <b:Guid>{CE4696B2-1A45-40E7-BAFD-2059C8EE32E9}</b:Guid>
    <b:Title>Nossas Atividades</b:Title>
    <b:InternetSiteTitle>petrobras</b:InternetSiteTitle>
    <b:URL>https://petrobras.com.br/pt/nossas-atividades/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12</b:RefOrder>
  </b:Source>
  <b:Source>
    <b:Tag>Emb09</b:Tag>
    <b:SourceType>InternetSite</b:SourceType>
    <b:Guid>{D1AF1DC4-C577-4B59-A4F8-DD264EA60CA5}</b:Guid>
    <b:Title>The October 2009 Petrobras Bond Issue (C) Porter Value Chain Analysis &amp; Solution/ MBA Resources</b:Title>
    <b:InternetSiteTitle>embapro</b:InternetSiteTitle>
    <b:Year>2009</b:Year>
    <b:Month>Outubro</b:Month>
    <b:URL>https://embapro.com/frontpage/portervaluechainanalysis/288-petrobras-bond</b:URL>
    <b:YearAccessed>2023</b:YearAccessed>
    <b:MonthAccessed>Setembro</b:MonthAccessed>
    <b:DayAccessed>27</b:DayAccessed>
    <b:Author>
      <b:Author>
        <b:NameList>
          <b:Person>
            <b:Last>Embapro</b:Last>
          </b:Person>
        </b:NameList>
      </b:Author>
    </b:Author>
    <b:RefOrder>13</b:RefOrder>
  </b:Source>
  <b:Source>
    <b:Tag>inv</b:Tag>
    <b:SourceType>InternetSite</b:SourceType>
    <b:Guid>{F650FE34-25D0-4A9D-8F9E-A2762B56C118}</b:Guid>
    <b:Title>Serviços ao Investidor</b:Title>
    <b:InternetSiteTitle>investidorpetrobras</b:InternetSiteTitle>
    <b:URL>https://www.investidorpetrobras.com.br/visao-geral/indicadores/producao-e-comercializacao-3/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</b:RefOrder>
  </b:Source>
  <b:Source>
    <b:Tag>pet</b:Tag>
    <b:SourceType>InternetSite</b:SourceType>
    <b:Guid>{419C3AF5-A395-40EF-9F73-8C962622011A}</b:Guid>
    <b:Title>Presença Global</b:Title>
    <b:InternetSiteTitle>Petrobras</b:InternetSiteTitle>
    <b:URL>https://petrobras.com.br/pt/presenca-global/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RefOrder>14</b:RefOrder>
  </b:Source>
  <b:Source>
    <b:Tag>Petr23</b:Tag>
    <b:SourceType>Book</b:SourceType>
    <b:Guid>{75038115-3E3C-4A80-A706-C8657F51223F}</b:Guid>
    <b:Author>
      <b:Author>
        <b:NameList>
          <b:Person>
            <b:Last>Petrobras</b:Last>
          </b:Person>
        </b:NameList>
      </b:Author>
    </b:Author>
    <b:Title>Plano Estratégico </b:Title>
    <b:Year>2023</b:Year>
    <b:RefOrder>15</b:RefOrder>
  </b:Source>
  <b:Source>
    <b:Tag>pet231</b:Tag>
    <b:SourceType>Report</b:SourceType>
    <b:Guid>{8A903CA5-4DFE-401A-A179-983821C0E486}</b:Guid>
    <b:Title>Plano Estratégico 2023-2027</b:Title>
    <b:InternetSiteTitle>petrobras</b:InternetSiteTitle>
    <b:URL>https://api.mziq.com/mzfilemanager/v2/d/25fdf098-34f5-4608-b7fa-17d60b2de47d/58e08d23-0a80-c619-035f-e4745f71cea6?origin=1</b:URL>
    <b:YearAccessed>2023</b:YearAccessed>
    <b:MonthAccessed>Setembro</b:MonthAccessed>
    <b:DayAccessed>27</b:DayAccessed>
    <b:Author>
      <b:Author>
        <b:NameList>
          <b:Person>
            <b:Last>Petrobras</b:Last>
          </b:Person>
        </b:NameList>
      </b:Author>
    </b:Author>
    <b:Year>2023</b:Year>
    <b:RefOrder>5</b:RefOrder>
  </b:Source>
  <b:Source>
    <b:Tag>Petestr</b:Tag>
    <b:SourceType>InternetSite</b:SourceType>
    <b:Guid>{39734A0F-9241-48C3-BD42-16CF88468917}</b:Guid>
    <b:Title>Estratégia</b:Title>
    <b:Author>
      <b:Author>
        <b:NameList>
          <b:Person>
            <b:Last>Petrobras</b:Last>
          </b:Person>
        </b:NameList>
      </b:Author>
    </b:Author>
    <b:InternetSiteTitle>Petrobras</b:InternetSiteTitle>
    <b:URL>https://petrobras.com.br/pt/quem-somos/estrategia</b:URL>
    <b:RefOrder>6</b:RefOrder>
  </b:Source>
  <b:Source>
    <b:Tag>PetRegr</b:Tag>
    <b:SourceType>Report</b:SourceType>
    <b:Guid>{8B97BD3A-6663-439D-B09C-F099DE46ED42}</b:Guid>
    <b:Title>CONJUNTO DE REQUISITOS DE SEGURANÇA, MEIO AMBIENTE E SAÚDE PARA CONTRATAÇÃO</b:Title>
    <b:Author>
      <b:Author>
        <b:NameList>
          <b:Person>
            <b:Last>Petrobras</b:Last>
          </b:Person>
        </b:NameList>
      </b:Author>
    </b:Author>
    <b:RefOrder>2</b:RefOrder>
  </b:Source>
  <b:Source>
    <b:Tag>CRA21</b:Tag>
    <b:SourceType>InternetSite</b:SourceType>
    <b:Guid>{5474D774-B4D4-4673-AD84-5EF23CDEE104}</b:Guid>
    <b:Title>O que é PEST? | EXPLICA ADM #6</b:Title>
    <b:InternetSiteTitle>Youtube</b:InternetSiteTitle>
    <b:Year>2021</b:Year>
    <b:Month>Abril</b:Month>
    <b:Day>26</b:Day>
    <b:URL>https://www.youtube.com/watch?v=wbcLQne1AJg&amp;t=36s</b:URL>
    <b:City>São Paulo</b:City>
    <b:StateProvince>São Paulo</b:StateProvince>
    <b:CountryRegion>Brazil</b:CountryRegion>
    <b:YearAccessed>2023</b:YearAccessed>
    <b:MonthAccessed>Outubro</b:MonthAccessed>
    <b:DayAccessed>28</b:DayAccessed>
    <b:Author>
      <b:Author>
        <b:NameList>
          <b:Person>
            <b:Last>CRA-SP</b:Last>
            <b:First>Conselho</b:First>
            <b:Middle>Regional de Administração de São Paulo –</b:Middle>
          </b:Person>
        </b:NameList>
      </b:Author>
    </b:Author>
    <b:PublicationTitle>O que é PEST? | EXPLICA ADM #6</b:PublicationTitle>
    <b:Publisher>Youtube</b:Publisher>
    <b:RefOrder>16</b:RefOrder>
  </b:Source>
</b:Sources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C32FA-5220-46A2-954F-ABA02BDF6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636aa-bbc7-4318-b95f-f67fbd250cf8"/>
    <ds:schemaRef ds:uri="91413790-e005-4a2b-8858-24e293c40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91413790-e005-4a2b-8858-24e293c40389"/>
  </ds:schemaRefs>
</ds:datastoreItem>
</file>

<file path=customXml/itemProps4.xml><?xml version="1.0" encoding="utf-8"?>
<ds:datastoreItem xmlns:ds="http://schemas.openxmlformats.org/officeDocument/2006/customXml" ds:itemID="{A8D56036-4E9C-4A0D-9FFE-3C63579D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410</TotalTime>
  <Pages>1</Pages>
  <Words>748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Sousa</dc:creator>
  <cp:keywords/>
  <cp:lastModifiedBy>Rúben Amorim (1191362)</cp:lastModifiedBy>
  <cp:revision>16</cp:revision>
  <cp:lastPrinted>2020-09-24T06:56:00Z</cp:lastPrinted>
  <dcterms:created xsi:type="dcterms:W3CDTF">2023-10-11T10:22:00Z</dcterms:created>
  <dcterms:modified xsi:type="dcterms:W3CDTF">2023-11-24T20:23:00Z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0x010100523CF267138CFC43A9F8B2C0F9A2BB3B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b45c324b-e925-3c4e-a880-a97e54e30473</vt:lpwstr>
  </property>
  <property fmtid="{D5CDD505-2E9C-101B-9397-08002B2CF9AE}" pid="6" name="Mendeley Citation Style_1">
    <vt:lpwstr>http://www.zotero.org/styles/ieee</vt:lpwstr>
  </property>
</Properties>
</file>