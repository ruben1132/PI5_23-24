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006A" w14:textId="77777777" w:rsidR="00E32082" w:rsidRDefault="00E32082">
      <w:pPr>
        <w:pStyle w:val="Corpodetexto"/>
      </w:pPr>
      <w:bookmarkStart w:id="0" w:name="_Toc471979356"/>
      <w:bookmarkStart w:id="1" w:name="bkRunHead"/>
      <w:bookmarkEnd w:id="0"/>
    </w:p>
    <w:p w14:paraId="723BB168" w14:textId="25D19CAD" w:rsidR="00E32082" w:rsidRDefault="000D422E">
      <w:pPr>
        <w:pStyle w:val="Corpodetexto"/>
      </w:pPr>
      <w:r>
        <w:t xml:space="preserve"> </w:t>
      </w:r>
    </w:p>
    <w:p w14:paraId="7711C6E2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37E1D" wp14:editId="2ED9FF0B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3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7BFB8" w14:textId="77777777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7C1A2109" wp14:editId="11724085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3C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3C8EE5C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E6CFE96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766F9F0C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33359868" w14:textId="530DB484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>Relatório</w:t>
      </w:r>
      <w:r w:rsid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de</w:t>
      </w: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893787">
        <w:rPr>
          <w:rFonts w:asciiTheme="minorHAnsi" w:hAnsiTheme="minorHAnsi" w:cstheme="minorHAnsi"/>
          <w:b/>
          <w:color w:val="000000"/>
          <w:sz w:val="36"/>
          <w:szCs w:val="36"/>
        </w:rPr>
        <w:t>ALGAV</w:t>
      </w:r>
    </w:p>
    <w:p w14:paraId="56C743E7" w14:textId="61297614" w:rsidR="00E32082" w:rsidRPr="00B731BA" w:rsidRDefault="00E32082" w:rsidP="00893787">
      <w:pPr>
        <w:rPr>
          <w:rFonts w:asciiTheme="minorHAnsi" w:hAnsiTheme="minorHAnsi" w:cstheme="minorHAnsi"/>
        </w:rPr>
      </w:pPr>
    </w:p>
    <w:bookmarkEnd w:id="1"/>
    <w:p w14:paraId="3584EB3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7410901" w14:textId="4C134984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3DD</w:t>
      </w:r>
      <w:r w:rsidR="00CA01E1" w:rsidRPr="00B731BA"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893787">
        <w:rPr>
          <w:rFonts w:asciiTheme="minorHAnsi" w:hAnsiTheme="minorHAnsi" w:cstheme="minorHAnsi"/>
          <w:b/>
          <w:sz w:val="24"/>
          <w:szCs w:val="24"/>
        </w:rPr>
        <w:t>100</w:t>
      </w:r>
    </w:p>
    <w:p w14:paraId="25034BA6" w14:textId="717C696C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1191256 André Reis</w:t>
      </w:r>
    </w:p>
    <w:p w14:paraId="0A79E272" w14:textId="4E3EFCE5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1191362 Rúben Amorim</w:t>
      </w:r>
    </w:p>
    <w:p w14:paraId="036013E4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17E7BB9A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3014D3C2" w14:textId="1094795D" w:rsidR="00B731BA" w:rsidRDefault="00445BE2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2" w:name="_Toc448847918"/>
      <w:r w:rsidRPr="00B731BA">
        <w:rPr>
          <w:rFonts w:asciiTheme="minorHAnsi" w:eastAsia="Arial Narrow" w:hAnsiTheme="minorHAnsi" w:cstheme="minorHAnsi"/>
          <w:b/>
        </w:rPr>
        <w:t xml:space="preserve">Data: </w:t>
      </w:r>
      <w:r w:rsidR="00146C9A">
        <w:rPr>
          <w:rFonts w:asciiTheme="minorHAnsi" w:eastAsia="Arial Narrow" w:hAnsiTheme="minorHAnsi" w:cstheme="minorHAnsi"/>
          <w:b/>
        </w:rPr>
        <w:t>02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146C9A">
        <w:rPr>
          <w:rFonts w:asciiTheme="minorHAnsi" w:eastAsia="Arial Narrow" w:hAnsiTheme="minorHAnsi" w:cstheme="minorHAnsi"/>
          <w:b/>
        </w:rPr>
        <w:t>01</w:t>
      </w:r>
      <w:r w:rsidRP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202</w:t>
      </w:r>
      <w:r w:rsidR="00146C9A">
        <w:rPr>
          <w:rFonts w:asciiTheme="minorHAnsi" w:eastAsia="Arial Narrow" w:hAnsiTheme="minorHAnsi" w:cstheme="minorHAnsi"/>
          <w:b/>
        </w:rPr>
        <w:t>4</w:t>
      </w:r>
    </w:p>
    <w:p w14:paraId="2A0C7C47" w14:textId="77777777" w:rsidR="00B731BA" w:rsidRDefault="00B731BA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br w:type="page"/>
      </w:r>
    </w:p>
    <w:p w14:paraId="325E5AD6" w14:textId="62D92D02" w:rsidR="00146C9A" w:rsidRDefault="00146C9A" w:rsidP="00146C9A">
      <w:pPr>
        <w:pStyle w:val="Ttulo1"/>
        <w:jc w:val="both"/>
      </w:pPr>
      <w:bookmarkStart w:id="3" w:name="_Toc471979348"/>
      <w:bookmarkEnd w:id="2"/>
      <w:r>
        <w:lastRenderedPageBreak/>
        <w:t>Geração de todas as sequências de tarefas e escolha da melhor (por permutações)</w:t>
      </w:r>
    </w:p>
    <w:p w14:paraId="5334CABD" w14:textId="70254C9D" w:rsidR="00273FE5" w:rsidRPr="00273FE5" w:rsidRDefault="00273FE5" w:rsidP="00273FE5">
      <w:pPr>
        <w:pStyle w:val="BodyText1"/>
      </w:pPr>
      <w:r>
        <w:t>Gera todas as sequências possíveis com base nas tarefas na base de conhecimento. Cada sequência tem um custo associado (custo da movimentação entre o destino de uma tarefa e a outra), ordenando por ordem crescente de custo. Por fim seleciona a tarefa que esteja no topo da lista.</w:t>
      </w:r>
    </w:p>
    <w:p w14:paraId="6CB61819" w14:textId="56811DBA" w:rsidR="00A36966" w:rsidRDefault="00A36966" w:rsidP="229FFC18">
      <w:pPr>
        <w:pStyle w:val="BodyText1"/>
      </w:pPr>
      <w:r>
        <w:rPr>
          <w:noProof/>
        </w:rPr>
        <mc:AlternateContent>
          <mc:Choice Requires="wps">
            <w:drawing>
              <wp:inline distT="0" distB="0" distL="0" distR="0" wp14:anchorId="4381E90A" wp14:editId="39BA6E60">
                <wp:extent cx="6130290" cy="1286733"/>
                <wp:effectExtent l="0" t="0" r="22860" b="16510"/>
                <wp:docPr id="1081707975" name="Caixa de texto 1081707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1286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1B7A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gera_permutacoes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MelhorSequencia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 :-</w:t>
                            </w:r>
                          </w:p>
                          <w:p w14:paraId="6FCFC865" w14:textId="324E3581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findall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Tarefa,tarefa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(Tarefa,_,_),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ListaTarefas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1147C9EC" w14:textId="6667AC69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findall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Seq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permutation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ListaTarefas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Seq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),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TodasSequencias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0A1A26B3" w14:textId="02893FF8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avalia_populacao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TodasSequencias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TodasSequenciasAvaliadas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284B4AD7" w14:textId="1620C744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ordena_populacao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TodasSequenciasAvaliadas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TodasSequenciasAvaliadasOrdenadas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1A70CF7F" w14:textId="50515A62" w:rsidR="00D647BC" w:rsidRPr="004F2C0C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select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MelhorSequencia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TodasSequenciasAvaliadasOrdenadas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, _).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81E90A" id="_x0000_t202" coordsize="21600,21600" o:spt="202" path="m,l,21600r21600,l21600,xe">
                <v:stroke joinstyle="miter"/>
                <v:path gradientshapeok="t" o:connecttype="rect"/>
              </v:shapetype>
              <v:shape id="Caixa de texto 1081707975" o:spid="_x0000_s1026" type="#_x0000_t202" style="width:482.7pt;height:10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">
                <v:textbox style="mso-fit-shape-to-text:t">
                  <w:txbxContent>
                    <w:p w14:paraId="1EE91B7A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0404F8">
                        <w:rPr>
                          <w:rFonts w:ascii="Consolas" w:hAnsi="Consolas"/>
                        </w:rPr>
                        <w:t>gera_permutacoes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MelhorSequencia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 :-</w:t>
                      </w:r>
                    </w:p>
                    <w:p w14:paraId="6FCFC865" w14:textId="324E3581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findall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Tarefa,tarefa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(Tarefa,_,_),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ListaTarefas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),</w:t>
                      </w:r>
                    </w:p>
                    <w:p w14:paraId="1147C9EC" w14:textId="6667AC69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findall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Seq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permutation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ListaTarefas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Seq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),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TodasSequencias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),</w:t>
                      </w:r>
                    </w:p>
                    <w:p w14:paraId="0A1A26B3" w14:textId="02893FF8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avalia_populacao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TodasSequencias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TodasSequenciasAvaliadas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),</w:t>
                      </w:r>
                    </w:p>
                    <w:p w14:paraId="284B4AD7" w14:textId="1620C744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ordena_populacao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TodasSequenciasAvaliadas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TodasSequenciasAvaliadasOrdenadas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),</w:t>
                      </w:r>
                    </w:p>
                    <w:p w14:paraId="1A70CF7F" w14:textId="50515A62" w:rsidR="00D647BC" w:rsidRPr="004F2C0C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select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MelhorSequencia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TodasSequenciasAvaliadasOrdenadas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, _).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8124C8" w14:textId="046CE167" w:rsidR="00146C9A" w:rsidRDefault="00146C9A">
      <w:pPr>
        <w:spacing w:line="240" w:lineRule="auto"/>
        <w:jc w:val="left"/>
      </w:pPr>
      <w:r>
        <w:br w:type="page"/>
      </w:r>
    </w:p>
    <w:p w14:paraId="4EB46505" w14:textId="0D4D337D" w:rsidR="00146C9A" w:rsidRDefault="00146C9A" w:rsidP="00146C9A">
      <w:pPr>
        <w:pStyle w:val="Ttulo1"/>
        <w:jc w:val="left"/>
      </w:pPr>
      <w:r>
        <w:lastRenderedPageBreak/>
        <w:t>Seleção da nova geração da população do AG, garantindo que pelo menos os 2 melhores</w:t>
      </w:r>
      <w:r>
        <w:t xml:space="preserve"> </w:t>
      </w:r>
      <w:r>
        <w:t>elementos entre os da geração anterior e os descendentes gerados passem para a geração seguinte, mas que o método não seja puramente elitista</w:t>
      </w:r>
      <w:r w:rsidR="003D658E">
        <w:t>.</w:t>
      </w:r>
    </w:p>
    <w:p w14:paraId="1D4E95D9" w14:textId="56C5A393" w:rsidR="003D658E" w:rsidRDefault="003D658E" w:rsidP="003D658E">
      <w:r>
        <w:t>Para a população gerada este começa por ordenar pelo custo. Seleciona os 20% melhores de N (número de elementos da população) e remove da população geral, passando para a geração seguinte. Nos restantes elementos da população, é associado um produto da avaliação</w:t>
      </w:r>
      <w:r w:rsidR="003A177F">
        <w:t xml:space="preserve"> (custo * nº aleatório entre 0 e 1)</w:t>
      </w:r>
      <w:r>
        <w:t xml:space="preserve">. Ordena por ordem crescente pelo produto da avaliação e seleciona os N-P primeiros (P é o nº dos melhores elementos selecionados anteriormente). Remove </w:t>
      </w:r>
      <w:r w:rsidR="003A177F">
        <w:t>o produto da avaliação aos elementos selecionados no passo anterior. Por fim, junta os elementos selecionados inicialmente com os restantes melhores.</w:t>
      </w:r>
    </w:p>
    <w:p w14:paraId="3ED3639F" w14:textId="77777777" w:rsidR="003A177F" w:rsidRPr="003D658E" w:rsidRDefault="003A177F" w:rsidP="003D658E"/>
    <w:p w14:paraId="44E32027" w14:textId="01B04DA9" w:rsidR="003A177F" w:rsidRDefault="000404F8" w:rsidP="000404F8">
      <w:r>
        <w:rPr>
          <w:noProof/>
        </w:rPr>
        <mc:AlternateContent>
          <mc:Choice Requires="wps">
            <w:drawing>
              <wp:inline distT="0" distB="0" distL="0" distR="0" wp14:anchorId="69E16B9D" wp14:editId="07EA4FC3">
                <wp:extent cx="5943600" cy="2000286"/>
                <wp:effectExtent l="0" t="0" r="19050" b="13335"/>
                <wp:docPr id="844390035" name="Caixa de texto 844390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0002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C4723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gera_geracao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N,G,Pop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501213BB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ab/>
                              <w:t>...</w:t>
                            </w:r>
                          </w:p>
                          <w:p w14:paraId="608BDD40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seleciona_melhores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PopOrdenada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, Melhores),</w:t>
                            </w:r>
                          </w:p>
                          <w:p w14:paraId="70B3C4CD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remove_melhores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PopOrdenada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, Melhores,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PopRestantes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3B91E389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associa_produto_avaliacao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PopRestantes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PopComProduto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66D2CA5F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ordena_populacao_produto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PopComProduto,PopOrdenadaComProduto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3FAA82EA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restantes_melhores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PopOrdenadaComProduto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, Pop, Melhores,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RMelhoresComProd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0B6D3423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remover_produtos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RMelhoresComProd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RMelhores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7775D01E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append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(Melhores,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RMelhores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PopNova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7DBE11F2" w14:textId="77777777" w:rsidR="000404F8" w:rsidRPr="004F2C0C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ab/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E16B9D" id="Caixa de texto 844390035" o:spid="_x0000_s1027" type="#_x0000_t202" style="width:468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">
                <v:textbox style="mso-fit-shape-to-text:t">
                  <w:txbxContent>
                    <w:p w14:paraId="760C4723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0404F8">
                        <w:rPr>
                          <w:rFonts w:ascii="Consolas" w:hAnsi="Consolas"/>
                        </w:rPr>
                        <w:t>gera_geracao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N,G,Pop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):-</w:t>
                      </w:r>
                    </w:p>
                    <w:p w14:paraId="501213BB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ab/>
                        <w:t>...</w:t>
                      </w:r>
                    </w:p>
                    <w:p w14:paraId="608BDD40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seleciona_melhores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PopOrdenada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, Melhores),</w:t>
                      </w:r>
                    </w:p>
                    <w:p w14:paraId="70B3C4CD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remove_melhores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PopOrdenada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, Melhores,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PopRestantes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),</w:t>
                      </w:r>
                    </w:p>
                    <w:p w14:paraId="3B91E389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associa_produto_avaliacao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PopRestantes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PopComProduto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),</w:t>
                      </w:r>
                    </w:p>
                    <w:p w14:paraId="66D2CA5F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ordena_populacao_produto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PopComProduto,PopOrdenadaComProduto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),</w:t>
                      </w:r>
                    </w:p>
                    <w:p w14:paraId="3FAA82EA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restantes_melhores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PopOrdenadaComProduto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, Pop, Melhores,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RMelhoresComProd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),</w:t>
                      </w:r>
                    </w:p>
                    <w:p w14:paraId="0B6D3423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remover_produtos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RMelhoresComProd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RMelhores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),</w:t>
                      </w:r>
                    </w:p>
                    <w:p w14:paraId="7775D01E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append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(Melhores,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RMelhores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PopNova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),</w:t>
                      </w:r>
                    </w:p>
                    <w:p w14:paraId="7DBE11F2" w14:textId="77777777" w:rsidR="000404F8" w:rsidRPr="004F2C0C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ab/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9FEB1D" w14:textId="77777777" w:rsidR="003A177F" w:rsidRDefault="003A177F">
      <w:pPr>
        <w:spacing w:line="240" w:lineRule="auto"/>
        <w:jc w:val="left"/>
      </w:pPr>
      <w:r>
        <w:br w:type="page"/>
      </w:r>
    </w:p>
    <w:p w14:paraId="1E8C9941" w14:textId="77777777" w:rsidR="000404F8" w:rsidRDefault="000404F8" w:rsidP="000404F8"/>
    <w:p w14:paraId="58554FD5" w14:textId="77777777" w:rsidR="000404F8" w:rsidRDefault="000404F8" w:rsidP="000404F8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302AAA1" wp14:editId="5858C491">
                <wp:extent cx="5943600" cy="2799080"/>
                <wp:effectExtent l="0" t="0" r="19050" b="20320"/>
                <wp:docPr id="1761890707" name="Caixa de texto 1761890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79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36546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seleciona_melhores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PopOrdenada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MelhoresPop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 :-</w:t>
                            </w:r>
                          </w:p>
                          <w:p w14:paraId="06113215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length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PopOrdenada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, T),</w:t>
                            </w:r>
                          </w:p>
                          <w:p w14:paraId="5CBB08A6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0404F8">
                              <w:rPr>
                                <w:rFonts w:ascii="Consolas" w:hAnsi="Consolas"/>
                                <w:lang w:val="en-US"/>
                              </w:rPr>
                              <w:t>P1 is max(1, round(0.2 * T)),</w:t>
                            </w:r>
                          </w:p>
                          <w:p w14:paraId="0E47AAEA" w14:textId="77777777" w:rsidR="000404F8" w:rsidRPr="004F2C0C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r w:rsidRPr="000404F8">
                              <w:rPr>
                                <w:rFonts w:ascii="Consolas" w:hAnsi="Consolas"/>
                              </w:rPr>
                              <w:t>sublista2(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PopOrdenada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, 1, P1,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MelhoresPop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02AAA1" id="Caixa de texto 1761890707" o:spid="_x0000_s1028" type="#_x0000_t202" style="width:468pt;height:2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">
                <v:textbox style="mso-fit-shape-to-text:t">
                  <w:txbxContent>
                    <w:p w14:paraId="7FC36546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0404F8">
                        <w:rPr>
                          <w:rFonts w:ascii="Consolas" w:hAnsi="Consolas"/>
                        </w:rPr>
                        <w:t>seleciona_melhores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PopOrdenada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MelhoresPop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 :-</w:t>
                      </w:r>
                    </w:p>
                    <w:p w14:paraId="06113215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length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PopOrdenada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, T),</w:t>
                      </w:r>
                    </w:p>
                    <w:p w14:paraId="5CBB08A6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 xml:space="preserve">    </w:t>
                      </w:r>
                      <w:r w:rsidRPr="000404F8">
                        <w:rPr>
                          <w:rFonts w:ascii="Consolas" w:hAnsi="Consolas"/>
                          <w:lang w:val="en-US"/>
                        </w:rPr>
                        <w:t>P1 is max(1, round(0.2 * T)),</w:t>
                      </w:r>
                    </w:p>
                    <w:p w14:paraId="0E47AAEA" w14:textId="77777777" w:rsidR="000404F8" w:rsidRPr="004F2C0C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  <w:lang w:val="en-US"/>
                        </w:rPr>
                        <w:t xml:space="preserve">    </w:t>
                      </w:r>
                      <w:r w:rsidRPr="000404F8">
                        <w:rPr>
                          <w:rFonts w:ascii="Consolas" w:hAnsi="Consolas"/>
                        </w:rPr>
                        <w:t>sublista2(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PopOrdenada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, 1, P1,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MelhoresPop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E48C26" w14:textId="77777777" w:rsidR="000404F8" w:rsidRDefault="000404F8" w:rsidP="000404F8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6079E5F6" wp14:editId="3F77EECD">
                <wp:extent cx="5943600" cy="345440"/>
                <wp:effectExtent l="0" t="0" r="19050" b="16510"/>
                <wp:docPr id="121609353" name="Caixa de texto 121609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487FB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restantes_melhores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PopOrdenadaComProduto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, Pop, Melhores,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NovaPopulacao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 :-</w:t>
                            </w:r>
                          </w:p>
                          <w:p w14:paraId="07919223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0404F8">
                              <w:rPr>
                                <w:rFonts w:ascii="Consolas" w:hAnsi="Consolas"/>
                                <w:lang w:val="en-US"/>
                              </w:rPr>
                              <w:t>length(Pop, N),</w:t>
                            </w:r>
                          </w:p>
                          <w:p w14:paraId="769FF631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  <w:lang w:val="en-US"/>
                              </w:rPr>
                              <w:t xml:space="preserve">    length(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  <w:lang w:val="en-US"/>
                              </w:rPr>
                              <w:t>Melhores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  <w:lang w:val="en-US"/>
                              </w:rPr>
                              <w:t>, P),</w:t>
                            </w:r>
                          </w:p>
                          <w:p w14:paraId="71B4BFD1" w14:textId="77777777" w:rsidR="000404F8" w:rsidRPr="000404F8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0404F8">
                              <w:rPr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r w:rsidRPr="000404F8">
                              <w:rPr>
                                <w:rFonts w:ascii="Consolas" w:hAnsi="Consolas"/>
                              </w:rPr>
                              <w:t xml:space="preserve">R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is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 N - P,</w:t>
                            </w:r>
                          </w:p>
                          <w:p w14:paraId="3E2FA53E" w14:textId="77777777" w:rsidR="000404F8" w:rsidRPr="004F2C0C" w:rsidRDefault="000404F8" w:rsidP="000404F8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0404F8">
                              <w:rPr>
                                <w:rFonts w:ascii="Consolas" w:hAnsi="Consolas"/>
                              </w:rPr>
                              <w:t>sublista2(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PopOrdenadaComProduto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 xml:space="preserve">, 1, R, </w:t>
                            </w:r>
                            <w:proofErr w:type="spellStart"/>
                            <w:r w:rsidRPr="000404F8">
                              <w:rPr>
                                <w:rFonts w:ascii="Consolas" w:hAnsi="Consolas"/>
                              </w:rPr>
                              <w:t>NovaPopulacao</w:t>
                            </w:r>
                            <w:proofErr w:type="spellEnd"/>
                            <w:r w:rsidRPr="000404F8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79E5F6" id="Caixa de texto 121609353" o:spid="_x0000_s1029" type="#_x0000_t202" style="width:468pt;height:2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">
                <v:textbox style="mso-fit-shape-to-text:t">
                  <w:txbxContent>
                    <w:p w14:paraId="6E7487FB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0404F8">
                        <w:rPr>
                          <w:rFonts w:ascii="Consolas" w:hAnsi="Consolas"/>
                        </w:rPr>
                        <w:t>restantes_melhores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PopOrdenadaComProduto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, Pop, Melhores,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NovaPopulacao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 :-</w:t>
                      </w:r>
                    </w:p>
                    <w:p w14:paraId="07919223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0404F8">
                        <w:rPr>
                          <w:rFonts w:ascii="Consolas" w:hAnsi="Consolas"/>
                        </w:rPr>
                        <w:t xml:space="preserve">    </w:t>
                      </w:r>
                      <w:r w:rsidRPr="000404F8">
                        <w:rPr>
                          <w:rFonts w:ascii="Consolas" w:hAnsi="Consolas"/>
                          <w:lang w:val="en-US"/>
                        </w:rPr>
                        <w:t>length(Pop, N),</w:t>
                      </w:r>
                    </w:p>
                    <w:p w14:paraId="769FF631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  <w:lang w:val="en-US"/>
                        </w:rPr>
                      </w:pPr>
                      <w:r w:rsidRPr="000404F8">
                        <w:rPr>
                          <w:rFonts w:ascii="Consolas" w:hAnsi="Consolas"/>
                          <w:lang w:val="en-US"/>
                        </w:rPr>
                        <w:t xml:space="preserve">    length(</w:t>
                      </w:r>
                      <w:proofErr w:type="spellStart"/>
                      <w:r w:rsidRPr="000404F8">
                        <w:rPr>
                          <w:rFonts w:ascii="Consolas" w:hAnsi="Consolas"/>
                          <w:lang w:val="en-US"/>
                        </w:rPr>
                        <w:t>Melhores</w:t>
                      </w:r>
                      <w:proofErr w:type="spellEnd"/>
                      <w:r w:rsidRPr="000404F8">
                        <w:rPr>
                          <w:rFonts w:ascii="Consolas" w:hAnsi="Consolas"/>
                          <w:lang w:val="en-US"/>
                        </w:rPr>
                        <w:t>, P),</w:t>
                      </w:r>
                    </w:p>
                    <w:p w14:paraId="71B4BFD1" w14:textId="77777777" w:rsidR="000404F8" w:rsidRPr="000404F8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0404F8">
                        <w:rPr>
                          <w:rFonts w:ascii="Consolas" w:hAnsi="Consolas"/>
                          <w:lang w:val="en-US"/>
                        </w:rPr>
                        <w:t xml:space="preserve">    </w:t>
                      </w:r>
                      <w:r w:rsidRPr="000404F8">
                        <w:rPr>
                          <w:rFonts w:ascii="Consolas" w:hAnsi="Consolas"/>
                        </w:rPr>
                        <w:t xml:space="preserve">R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is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 N - P,</w:t>
                      </w:r>
                    </w:p>
                    <w:p w14:paraId="3E2FA53E" w14:textId="77777777" w:rsidR="000404F8" w:rsidRPr="004F2C0C" w:rsidRDefault="000404F8" w:rsidP="000404F8">
                      <w:pPr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0404F8">
                        <w:rPr>
                          <w:rFonts w:ascii="Consolas" w:hAnsi="Consolas"/>
                        </w:rPr>
                        <w:t>sublista2(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PopOrdenadaComProduto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 xml:space="preserve">, 1, R, </w:t>
                      </w:r>
                      <w:proofErr w:type="spellStart"/>
                      <w:r w:rsidRPr="000404F8">
                        <w:rPr>
                          <w:rFonts w:ascii="Consolas" w:hAnsi="Consolas"/>
                        </w:rPr>
                        <w:t>NovaPopulacao</w:t>
                      </w:r>
                      <w:proofErr w:type="spellEnd"/>
                      <w:r w:rsidRPr="000404F8">
                        <w:rPr>
                          <w:rFonts w:ascii="Consolas" w:hAnsi="Consolas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A1013B" w14:textId="77777777" w:rsidR="000404F8" w:rsidRDefault="000404F8">
      <w:pPr>
        <w:spacing w:line="240" w:lineRule="auto"/>
        <w:jc w:val="left"/>
        <w:rPr>
          <w:rFonts w:cs="Times New Roman"/>
          <w:b/>
        </w:rPr>
      </w:pPr>
      <w:r>
        <w:br w:type="page"/>
      </w:r>
    </w:p>
    <w:p w14:paraId="514FEE30" w14:textId="4873A117" w:rsidR="00146C9A" w:rsidRDefault="00146C9A" w:rsidP="00146C9A">
      <w:pPr>
        <w:pStyle w:val="Ttulo1"/>
        <w:jc w:val="left"/>
      </w:pPr>
      <w:r>
        <w:lastRenderedPageBreak/>
        <w:t>Parametrização da condição de término do AG (pelo menos mais uma para além do nº de</w:t>
      </w:r>
      <w:r w:rsidR="003A177F">
        <w:t xml:space="preserve"> </w:t>
      </w:r>
      <w:r>
        <w:t xml:space="preserve">gerações) </w:t>
      </w:r>
    </w:p>
    <w:p w14:paraId="27321C47" w14:textId="5B440AEE" w:rsidR="003A177F" w:rsidRPr="003A177F" w:rsidRDefault="003A177F" w:rsidP="003A177F">
      <w:r>
        <w:t>A cada geração verifica se a geração tem um indivíduo que tem um custo igual ou inferior a um custo ideal dado. Como pode nunca tingir esse custo ideal dado, também verifica se o tempo de execução do algoritmo não ultrapassou o tempo limite dado para a execução.</w:t>
      </w:r>
    </w:p>
    <w:p w14:paraId="791103D5" w14:textId="56067DFC" w:rsidR="000404F8" w:rsidRDefault="000404F8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21C14D9" wp14:editId="5DA0A4A9">
                <wp:extent cx="6144768" cy="2063115"/>
                <wp:effectExtent l="0" t="0" r="27940" b="25400"/>
                <wp:docPr id="1330662712" name="Caixa de texto 1330662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768" cy="206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A305B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gera_geracao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N,G,Pop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1837554A" w14:textId="465B938A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</w:t>
                            </w:r>
                            <w:r w:rsidRPr="00273FE5">
                              <w:rPr>
                                <w:rFonts w:ascii="Consolas" w:hAnsi="Consolas"/>
                              </w:rPr>
                              <w:t>...</w:t>
                            </w:r>
                          </w:p>
                          <w:p w14:paraId="59743D65" w14:textId="1477E2F3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273FE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verifica_condicao_termino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(Pop,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IndivAv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), termina(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IndivAv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), ! ;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true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329D4255" w14:textId="2DC73ED8" w:rsidR="000404F8" w:rsidRPr="004F2C0C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273FE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verifica_tempo_limite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(Pop,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IndivAv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), termina(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IndivAv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), ! ;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true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1C14D9" id="Caixa de texto 1330662712" o:spid="_x0000_s1030" type="#_x0000_t202" style="width:483.85pt;height:16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">
                <v:textbox style="mso-fit-shape-to-text:t">
                  <w:txbxContent>
                    <w:p w14:paraId="7F1A305B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273FE5">
                        <w:rPr>
                          <w:rFonts w:ascii="Consolas" w:hAnsi="Consolas"/>
                        </w:rPr>
                        <w:t>gera_geracao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N,G,Pop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):-</w:t>
                      </w:r>
                    </w:p>
                    <w:p w14:paraId="1837554A" w14:textId="465B938A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</w:t>
                      </w:r>
                      <w:r w:rsidRPr="00273FE5">
                        <w:rPr>
                          <w:rFonts w:ascii="Consolas" w:hAnsi="Consolas"/>
                        </w:rPr>
                        <w:t>...</w:t>
                      </w:r>
                    </w:p>
                    <w:p w14:paraId="59743D65" w14:textId="1477E2F3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</w:t>
                      </w:r>
                      <w:r w:rsidRPr="00273FE5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verifica_condicao_termino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(Pop,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IndivAv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), termina(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IndivAv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), ! ;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true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),</w:t>
                      </w:r>
                    </w:p>
                    <w:p w14:paraId="329D4255" w14:textId="2DC73ED8" w:rsidR="000404F8" w:rsidRPr="004F2C0C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r w:rsidRPr="00273FE5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verifica_tempo_limite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(Pop,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IndivAv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), termina(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IndivAv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), ! ;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true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D3A0B7" w14:textId="77777777" w:rsidR="00273FE5" w:rsidRDefault="00273FE5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3F1A15E" wp14:editId="7F60F1C5">
                <wp:extent cx="5943600" cy="1046703"/>
                <wp:effectExtent l="0" t="0" r="19050" b="25400"/>
                <wp:docPr id="721807054" name="Caixa de texto 721807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46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1F5D3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verifica_condicao_termino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(Pop, Individuo*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Avaliacao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 :-</w:t>
                            </w:r>
                          </w:p>
                          <w:p w14:paraId="38E076F2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solucao_ideal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(SI),</w:t>
                            </w:r>
                          </w:p>
                          <w:p w14:paraId="163FECD8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member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(Individuo*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Avaliacao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, Pop),</w:t>
                            </w:r>
                          </w:p>
                          <w:p w14:paraId="11A912CC" w14:textId="2D6DE686" w:rsidR="00273FE5" w:rsidRPr="004F2C0C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Avaliacao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 =&lt; 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F1A15E" id="Caixa de texto 721807054" o:spid="_x0000_s1031" type="#_x0000_t202" style="width:468pt;height:8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oCnFQIAACc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">
                <v:textbox style="mso-fit-shape-to-text:t">
                  <w:txbxContent>
                    <w:p w14:paraId="3321F5D3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273FE5">
                        <w:rPr>
                          <w:rFonts w:ascii="Consolas" w:hAnsi="Consolas"/>
                        </w:rPr>
                        <w:t>verifica_condicao_termino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(Pop, Individuo*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Avaliacao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 :-</w:t>
                      </w:r>
                    </w:p>
                    <w:p w14:paraId="38E076F2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solucao_ideal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(SI),</w:t>
                      </w:r>
                    </w:p>
                    <w:p w14:paraId="163FECD8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member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(Individuo*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Avaliacao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, Pop),</w:t>
                      </w:r>
                    </w:p>
                    <w:p w14:paraId="11A912CC" w14:textId="2D6DE686" w:rsidR="00273FE5" w:rsidRPr="004F2C0C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Avaliacao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 =&lt; SI.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4DF55B" w14:textId="0AC9558A" w:rsidR="00273FE5" w:rsidRDefault="00273FE5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69FF419E" wp14:editId="36F32D3C">
                <wp:extent cx="5943600" cy="1046703"/>
                <wp:effectExtent l="0" t="0" r="19050" b="25400"/>
                <wp:docPr id="1744344749" name="Caixa de texto 1744344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46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62FC9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verifica_tempo_limite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(Pop,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IndivAv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 :-</w:t>
                            </w:r>
                          </w:p>
                          <w:p w14:paraId="0043F42F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tempo_decorrido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TempoDecorrido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49FB7176" w14:textId="005A5FB6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tempo_limite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(Limite),</w:t>
                            </w:r>
                          </w:p>
                          <w:p w14:paraId="4E3C9329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TempoDecorrido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 &gt;= Limite,!,</w:t>
                            </w:r>
                          </w:p>
                          <w:p w14:paraId="75C4A0CB" w14:textId="75DD2C5D" w:rsidR="00273FE5" w:rsidRPr="004F2C0C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select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IndivAv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, Pop, _).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FF419E" id="Caixa de texto 1744344749" o:spid="_x0000_s1032" type="#_x0000_t202" style="width:468pt;height:8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">
                <v:textbox style="mso-fit-shape-to-text:t">
                  <w:txbxContent>
                    <w:p w14:paraId="19662FC9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273FE5">
                        <w:rPr>
                          <w:rFonts w:ascii="Consolas" w:hAnsi="Consolas"/>
                        </w:rPr>
                        <w:t>verifica_tempo_limite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(Pop,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IndivAv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 :-</w:t>
                      </w:r>
                    </w:p>
                    <w:p w14:paraId="0043F42F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tempo_decorrido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TempoDecorrido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),</w:t>
                      </w:r>
                    </w:p>
                    <w:p w14:paraId="49FB7176" w14:textId="005A5FB6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tempo_limite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(Limite),</w:t>
                      </w:r>
                    </w:p>
                    <w:p w14:paraId="4E3C9329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TempoDecorrido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 &gt;= Limite,!,</w:t>
                      </w:r>
                    </w:p>
                    <w:p w14:paraId="75C4A0CB" w14:textId="75DD2C5D" w:rsidR="00273FE5" w:rsidRPr="004F2C0C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select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IndivAv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, Pop, _).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0F4FB0" w14:textId="4237DE0A" w:rsidR="00146C9A" w:rsidRDefault="00146C9A">
      <w:pPr>
        <w:spacing w:line="240" w:lineRule="auto"/>
        <w:jc w:val="left"/>
        <w:rPr>
          <w:rFonts w:cs="Times New Roman"/>
          <w:b/>
        </w:rPr>
      </w:pPr>
      <w:r>
        <w:br w:type="page"/>
      </w:r>
    </w:p>
    <w:p w14:paraId="48DE6241" w14:textId="54423B48" w:rsidR="00146C9A" w:rsidRDefault="00146C9A" w:rsidP="00146C9A">
      <w:pPr>
        <w:pStyle w:val="Ttulo1"/>
        <w:jc w:val="left"/>
      </w:pPr>
      <w:r>
        <w:lastRenderedPageBreak/>
        <w:t>Adaptação do Algoritmo Genético para o problema do Planeamento da Trajetória do Robot dentro</w:t>
      </w:r>
      <w:r w:rsidR="00273FE5">
        <w:t xml:space="preserve"> </w:t>
      </w:r>
      <w:r>
        <w:t xml:space="preserve">de edifícios conectados considerando várias tarefas </w:t>
      </w:r>
    </w:p>
    <w:p w14:paraId="0B26723D" w14:textId="796EA48F" w:rsidR="003A177F" w:rsidRPr="003A177F" w:rsidRDefault="003A177F" w:rsidP="003A177F">
      <w:pPr>
        <w:pStyle w:val="BodyText1"/>
      </w:pPr>
      <w:r>
        <w:t>A adaptação foi que em vez do custo ser o custo da própria tarefa, ser o custo da deslocação de uma tarefa para a outra. Foi feita também a otimização de em vez de o cálculo desse custo ser feito durante a execução do algoritmo, ser calculado o custo de todas as combinações de tarefas antes da execução do algoritmo</w:t>
      </w:r>
      <w:r w:rsidR="00084E0B">
        <w:t>, s</w:t>
      </w:r>
      <w:r>
        <w:t>endo gravado numa base de conhecimento dinâmica.</w:t>
      </w:r>
    </w:p>
    <w:p w14:paraId="23220F0B" w14:textId="53070269" w:rsidR="00146C9A" w:rsidRDefault="000404F8" w:rsidP="00146C9A">
      <w:r>
        <w:rPr>
          <w:noProof/>
        </w:rPr>
        <mc:AlternateContent>
          <mc:Choice Requires="wps">
            <w:drawing>
              <wp:inline distT="0" distB="0" distL="0" distR="0" wp14:anchorId="27A3F862" wp14:editId="4099455E">
                <wp:extent cx="5943600" cy="345440"/>
                <wp:effectExtent l="0" t="0" r="19050" b="16510"/>
                <wp:docPr id="21609941" name="Caixa de texto 21609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AE39E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>avalia(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List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Eval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056AE597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avalia_aux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List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, 0,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Eval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70F68661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3C8E1DBE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avalia_aux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([_], Total, Total).</w:t>
                            </w:r>
                          </w:p>
                          <w:p w14:paraId="3317C815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3263A11A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avalia_aux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([T1, T2 |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Res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],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Acc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Eval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):-</w:t>
                            </w:r>
                          </w:p>
                          <w:p w14:paraId="33282342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tarefa(T1, _, _),</w:t>
                            </w:r>
                          </w:p>
                          <w:p w14:paraId="25DD7963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tarefa(T2, _, _),</w:t>
                            </w:r>
                          </w:p>
                          <w:p w14:paraId="3C869FB6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transita(T1, T2, Eval1),</w:t>
                            </w:r>
                          </w:p>
                          <w:p w14:paraId="7435E80C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NewAcc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is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Acc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 + Eval1,</w:t>
                            </w:r>
                          </w:p>
                          <w:p w14:paraId="225A75BF" w14:textId="531415D6" w:rsidR="000404F8" w:rsidRPr="004F2C0C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avalia_aux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([T2 |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Res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],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NewAcc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Eval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3F862" id="Caixa de texto 21609941" o:spid="_x0000_s1033" type="#_x0000_t202" style="width:468pt;height:2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">
                <v:textbox style="mso-fit-shape-to-text:t">
                  <w:txbxContent>
                    <w:p w14:paraId="212AE39E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>avalia(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List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Eval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):-</w:t>
                      </w:r>
                    </w:p>
                    <w:p w14:paraId="056AE597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avalia_aux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List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, 0,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Eval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).</w:t>
                      </w:r>
                    </w:p>
                    <w:p w14:paraId="70F68661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3C8E1DBE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273FE5">
                        <w:rPr>
                          <w:rFonts w:ascii="Consolas" w:hAnsi="Consolas"/>
                        </w:rPr>
                        <w:t>avalia_aux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([_], Total, Total).</w:t>
                      </w:r>
                    </w:p>
                    <w:p w14:paraId="3317C815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3263A11A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273FE5">
                        <w:rPr>
                          <w:rFonts w:ascii="Consolas" w:hAnsi="Consolas"/>
                        </w:rPr>
                        <w:t>avalia_aux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([T1, T2 |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Res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],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Acc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Eval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):-</w:t>
                      </w:r>
                    </w:p>
                    <w:p w14:paraId="33282342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tarefa(T1, _, _),</w:t>
                      </w:r>
                    </w:p>
                    <w:p w14:paraId="25DD7963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tarefa(T2, _, _),</w:t>
                      </w:r>
                    </w:p>
                    <w:p w14:paraId="3C869FB6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transita(T1, T2, Eval1),</w:t>
                      </w:r>
                    </w:p>
                    <w:p w14:paraId="7435E80C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NewAcc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is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Acc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 + Eval1,</w:t>
                      </w:r>
                    </w:p>
                    <w:p w14:paraId="225A75BF" w14:textId="531415D6" w:rsidR="000404F8" w:rsidRPr="004F2C0C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avalia_aux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([T2 |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Res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],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NewAcc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Eval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A672DE" w14:textId="1151173D" w:rsidR="00C10830" w:rsidRDefault="00273FE5">
      <w:pPr>
        <w:spacing w:line="240" w:lineRule="auto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EF52E83" wp14:editId="3A94EF70">
                <wp:extent cx="5943600" cy="2799080"/>
                <wp:effectExtent l="0" t="0" r="19050" b="20320"/>
                <wp:docPr id="1772216952" name="Caixa de texto 1772216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79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F9809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gera_transicoes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 :-</w:t>
                            </w:r>
                          </w:p>
                          <w:p w14:paraId="17A861F8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findall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IdOrigem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IdDestino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Avaliacao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31C3329F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        (tarefa(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IdOrigem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, _, Destino1),</w:t>
                            </w:r>
                          </w:p>
                          <w:p w14:paraId="2879DB33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         tarefa(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IdDestino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, Origem2, _),</w:t>
                            </w:r>
                          </w:p>
                          <w:p w14:paraId="65DAFA68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      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IdOrigem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 \=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IdDestino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</w:p>
                          <w:p w14:paraId="7E6501CB" w14:textId="77777777" w:rsid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         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find_caminho_entidades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astar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, Destino1, Origem2, _, _,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1CC5618B" w14:textId="04AF25C5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    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Avaliacao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) -&gt;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true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fail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)),</w:t>
                            </w:r>
                          </w:p>
                          <w:p w14:paraId="5B3BCB57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Transicoes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),</w:t>
                            </w:r>
                          </w:p>
                          <w:p w14:paraId="1FF4AB23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retractall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(transita(_, _, _)),</w:t>
                            </w:r>
                          </w:p>
                          <w:p w14:paraId="08563216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assert_transicoes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Transicoes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).</w:t>
                            </w:r>
                          </w:p>
                          <w:p w14:paraId="6DCC3DB2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14:paraId="4F67CF59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assert_transicoes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([]).</w:t>
                            </w:r>
                          </w:p>
                          <w:p w14:paraId="5C8A6292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assert_transicoes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([(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IdOrigem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IdDestino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Eval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 | Resto]) :-</w:t>
                            </w:r>
                          </w:p>
                          <w:p w14:paraId="43F461B1" w14:textId="77777777" w:rsidR="00273FE5" w:rsidRPr="00273FE5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assertz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(transita(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IdOrigem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IdDestino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Eval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)),</w:t>
                            </w:r>
                          </w:p>
                          <w:p w14:paraId="05A577AC" w14:textId="1154974C" w:rsidR="00273FE5" w:rsidRPr="004F2C0C" w:rsidRDefault="00273FE5" w:rsidP="00273FE5">
                            <w:pPr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273FE5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273FE5">
                              <w:rPr>
                                <w:rFonts w:ascii="Consolas" w:hAnsi="Consolas"/>
                              </w:rPr>
                              <w:t>assert_transicoes</w:t>
                            </w:r>
                            <w:proofErr w:type="spellEnd"/>
                            <w:r w:rsidRPr="00273FE5">
                              <w:rPr>
                                <w:rFonts w:ascii="Consolas" w:hAnsi="Consolas"/>
                              </w:rPr>
                              <w:t>(Resto).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52E83" id="Caixa de texto 1772216952" o:spid="_x0000_s1034" type="#_x0000_t202" style="width:468pt;height:2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">
                <v:textbox style="mso-fit-shape-to-text:t">
                  <w:txbxContent>
                    <w:p w14:paraId="19EF9809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273FE5">
                        <w:rPr>
                          <w:rFonts w:ascii="Consolas" w:hAnsi="Consolas"/>
                        </w:rPr>
                        <w:t>gera_transicoes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 :-</w:t>
                      </w:r>
                    </w:p>
                    <w:p w14:paraId="17A861F8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findall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IdOrigem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IdDestino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Avaliacao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),</w:t>
                      </w:r>
                    </w:p>
                    <w:p w14:paraId="31C3329F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        (tarefa(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IdOrigem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, _, Destino1),</w:t>
                      </w:r>
                    </w:p>
                    <w:p w14:paraId="2879DB33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         tarefa(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IdDestino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, Origem2, _),</w:t>
                      </w:r>
                    </w:p>
                    <w:p w14:paraId="65DAFA68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      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IdOrigem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 \=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IdDestino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, </w:t>
                      </w:r>
                    </w:p>
                    <w:p w14:paraId="7E6501CB" w14:textId="77777777" w:rsid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         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find_caminho_entidades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astar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, Destino1, Origem2, _, _, </w:t>
                      </w:r>
                      <w:r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1CC5618B" w14:textId="04AF25C5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    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Avaliacao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) -&gt;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true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;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fail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)),</w:t>
                      </w:r>
                    </w:p>
                    <w:p w14:paraId="5B3BCB57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Transicoes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),</w:t>
                      </w:r>
                    </w:p>
                    <w:p w14:paraId="1FF4AB23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retractall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(transita(_, _, _)),</w:t>
                      </w:r>
                    </w:p>
                    <w:p w14:paraId="08563216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assert_transicoes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Transicoes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).</w:t>
                      </w:r>
                    </w:p>
                    <w:p w14:paraId="6DCC3DB2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</w:p>
                    <w:p w14:paraId="4F67CF59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273FE5">
                        <w:rPr>
                          <w:rFonts w:ascii="Consolas" w:hAnsi="Consolas"/>
                        </w:rPr>
                        <w:t>assert_transicoes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([]).</w:t>
                      </w:r>
                    </w:p>
                    <w:p w14:paraId="5C8A6292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273FE5">
                        <w:rPr>
                          <w:rFonts w:ascii="Consolas" w:hAnsi="Consolas"/>
                        </w:rPr>
                        <w:t>assert_transicoes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([(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IdOrigem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IdDestino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Eval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 | Resto]) :-</w:t>
                      </w:r>
                    </w:p>
                    <w:p w14:paraId="43F461B1" w14:textId="77777777" w:rsidR="00273FE5" w:rsidRPr="00273FE5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assertz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(transita(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IdOrigem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IdDestino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Eval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)),</w:t>
                      </w:r>
                    </w:p>
                    <w:p w14:paraId="05A577AC" w14:textId="1154974C" w:rsidR="00273FE5" w:rsidRPr="004F2C0C" w:rsidRDefault="00273FE5" w:rsidP="00273FE5">
                      <w:pPr>
                        <w:jc w:val="left"/>
                        <w:rPr>
                          <w:rFonts w:ascii="Consolas" w:hAnsi="Consolas"/>
                        </w:rPr>
                      </w:pPr>
                      <w:r w:rsidRPr="00273FE5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273FE5">
                        <w:rPr>
                          <w:rFonts w:ascii="Consolas" w:hAnsi="Consolas"/>
                        </w:rPr>
                        <w:t>assert_transicoes</w:t>
                      </w:r>
                      <w:proofErr w:type="spellEnd"/>
                      <w:r w:rsidRPr="00273FE5">
                        <w:rPr>
                          <w:rFonts w:ascii="Consolas" w:hAnsi="Consolas"/>
                        </w:rPr>
                        <w:t>(Resto).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46C9A">
        <w:br w:type="page"/>
      </w:r>
    </w:p>
    <w:bookmarkEnd w:id="3"/>
    <w:p w14:paraId="76E8BC7D" w14:textId="749062BA" w:rsidR="00C10830" w:rsidRDefault="00C10830" w:rsidP="00C10830">
      <w:pPr>
        <w:pStyle w:val="Ttulo1"/>
        <w:jc w:val="left"/>
        <w:rPr>
          <w:lang w:bidi="pt-PT"/>
        </w:rPr>
      </w:pPr>
      <w:r w:rsidRPr="00C10830">
        <w:rPr>
          <w:lang w:bidi="pt-PT"/>
        </w:rPr>
        <w:lastRenderedPageBreak/>
        <w:t>Conclusões</w:t>
      </w:r>
    </w:p>
    <w:p w14:paraId="68CF1ADB" w14:textId="7C5D2A73" w:rsidR="00090A51" w:rsidRPr="00090A51" w:rsidRDefault="00084E0B" w:rsidP="00090A51">
      <w:pPr>
        <w:pStyle w:val="BodyText1"/>
        <w:rPr>
          <w:lang w:bidi="pt-PT"/>
        </w:rPr>
      </w:pPr>
      <w:r w:rsidRPr="00084E0B">
        <w:rPr>
          <w:lang w:bidi="pt-PT"/>
        </w:rPr>
        <w:t>Em resumo, este estudo demonstrou a importância da geração de sequências de tarefas por permutações e da seleção criteriosa na evolução de Algoritmos Genéticos para o planeamento da trajetória do robô em ambientes conectados. Ao equilibrar a exploração de novas soluções com a preservação de elementos valiosos, alcançamos avanços significativos. O estudo aprofundado dos métodos atuais e o uso de ferramentas de IA Generativa enriqueceram nossa compreensão, abrindo caminho para melhorias na eficiência do movimento robótico em espaços desafiadores. Este trabalho estabelece bases sólidas para futuras pesquisas, incentivando a busca por estratégias ainda mais eficazes para o planeamento de trajetória do robô em ambientes complexos.</w:t>
      </w:r>
    </w:p>
    <w:sectPr w:rsidR="00090A51" w:rsidRPr="00090A51" w:rsidSect="00386789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45C1" w14:textId="77777777" w:rsidR="001F246A" w:rsidRDefault="001F246A">
      <w:r>
        <w:separator/>
      </w:r>
    </w:p>
  </w:endnote>
  <w:endnote w:type="continuationSeparator" w:id="0">
    <w:p w14:paraId="2FABF5E5" w14:textId="77777777" w:rsidR="001F246A" w:rsidRDefault="001F246A">
      <w:r>
        <w:continuationSeparator/>
      </w:r>
    </w:p>
  </w:endnote>
  <w:endnote w:type="continuationNotice" w:id="1">
    <w:p w14:paraId="2712909E" w14:textId="77777777" w:rsidR="001F246A" w:rsidRDefault="001F24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6F61DE4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3F662A0F" w14:textId="1EEC29C8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212267">
            <w:rPr>
              <w:sz w:val="20"/>
              <w:szCs w:val="20"/>
            </w:rPr>
            <w:t>100</w:t>
          </w:r>
          <w:r w:rsidR="00CA01E1">
            <w:rPr>
              <w:sz w:val="20"/>
              <w:szCs w:val="20"/>
            </w:rPr>
            <w:t xml:space="preserve"> Turma </w:t>
          </w:r>
          <w:r w:rsidR="00151CCE">
            <w:rPr>
              <w:sz w:val="20"/>
              <w:szCs w:val="20"/>
            </w:rPr>
            <w:t>3DD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4D68579E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1AE59756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ACD0C" w14:textId="77777777" w:rsidR="001F246A" w:rsidRDefault="001F246A">
      <w:r>
        <w:separator/>
      </w:r>
    </w:p>
  </w:footnote>
  <w:footnote w:type="continuationSeparator" w:id="0">
    <w:p w14:paraId="540D8A87" w14:textId="77777777" w:rsidR="001F246A" w:rsidRDefault="001F246A">
      <w:r>
        <w:continuationSeparator/>
      </w:r>
    </w:p>
  </w:footnote>
  <w:footnote w:type="continuationNotice" w:id="1">
    <w:p w14:paraId="54E1B46D" w14:textId="77777777" w:rsidR="001F246A" w:rsidRDefault="001F246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D86743" w14:paraId="3BA66C2F" w14:textId="77777777" w:rsidTr="62D86743">
      <w:trPr>
        <w:trHeight w:val="300"/>
      </w:trPr>
      <w:tc>
        <w:tcPr>
          <w:tcW w:w="3120" w:type="dxa"/>
        </w:tcPr>
        <w:p w14:paraId="58554326" w14:textId="4EE16E5A" w:rsidR="62D86743" w:rsidRDefault="62D86743" w:rsidP="62D86743">
          <w:pPr>
            <w:pStyle w:val="Cabealho"/>
            <w:ind w:left="-115"/>
            <w:jc w:val="left"/>
          </w:pPr>
        </w:p>
      </w:tc>
      <w:tc>
        <w:tcPr>
          <w:tcW w:w="3120" w:type="dxa"/>
        </w:tcPr>
        <w:p w14:paraId="767B1DD2" w14:textId="592A9DFE" w:rsidR="62D86743" w:rsidRDefault="62D86743" w:rsidP="62D86743">
          <w:pPr>
            <w:pStyle w:val="Cabealho"/>
            <w:jc w:val="center"/>
          </w:pPr>
        </w:p>
      </w:tc>
      <w:tc>
        <w:tcPr>
          <w:tcW w:w="3120" w:type="dxa"/>
        </w:tcPr>
        <w:p w14:paraId="690A94B6" w14:textId="6E822FD9" w:rsidR="62D86743" w:rsidRDefault="62D86743" w:rsidP="62D86743">
          <w:pPr>
            <w:pStyle w:val="Cabealho"/>
            <w:ind w:right="-115"/>
            <w:jc w:val="right"/>
          </w:pPr>
        </w:p>
      </w:tc>
    </w:tr>
  </w:tbl>
  <w:p w14:paraId="033E2C62" w14:textId="192F4F4E" w:rsidR="002D466E" w:rsidRDefault="002D466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fQrGBF0wgxsqU" int2:id="W3wZQFvS">
      <int2:state int2:value="Rejected" int2:type="AugLoop_Text_Critique"/>
    </int2:textHash>
    <int2:textHash int2:hashCode="CEuyCmHwrVRrBA" int2:id="i7ogH6Xo">
      <int2:state int2:value="Rejected" int2:type="AugLoop_Text_Critique"/>
    </int2:textHash>
    <int2:textHash int2:hashCode="nC2VQ7GcJxx6br" int2:id="tQ4elZm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528B"/>
    <w:multiLevelType w:val="hybridMultilevel"/>
    <w:tmpl w:val="8F7E3A32"/>
    <w:lvl w:ilvl="0" w:tplc="0FAEF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8E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6B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AF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65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0F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8D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B4FCF"/>
    <w:multiLevelType w:val="hybridMultilevel"/>
    <w:tmpl w:val="0CA8E3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1447D"/>
    <w:multiLevelType w:val="hybridMultilevel"/>
    <w:tmpl w:val="FFFFFFFF"/>
    <w:lvl w:ilvl="0" w:tplc="96EEA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240B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0BC9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AE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EFF38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A7A2A18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425C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74DA4E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8676E82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076715D4"/>
    <w:multiLevelType w:val="hybridMultilevel"/>
    <w:tmpl w:val="FFFFFFFF"/>
    <w:lvl w:ilvl="0" w:tplc="43429C2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C7C5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0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44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40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82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2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EE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60C"/>
    <w:multiLevelType w:val="multilevel"/>
    <w:tmpl w:val="CCF0A2EC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A1F5E78"/>
    <w:multiLevelType w:val="hybridMultilevel"/>
    <w:tmpl w:val="9948F2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6E29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7" w15:restartNumberingAfterBreak="0">
    <w:nsid w:val="311B8192"/>
    <w:multiLevelType w:val="hybridMultilevel"/>
    <w:tmpl w:val="FFFFFFFF"/>
    <w:lvl w:ilvl="0" w:tplc="076E75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06E3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281B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3602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E2D4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4495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D699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225B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2E72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652A7C"/>
    <w:multiLevelType w:val="hybridMultilevel"/>
    <w:tmpl w:val="49801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AF0B1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10" w15:restartNumberingAfterBreak="0">
    <w:nsid w:val="389BE7D9"/>
    <w:multiLevelType w:val="hybridMultilevel"/>
    <w:tmpl w:val="89ECC5BA"/>
    <w:lvl w:ilvl="0" w:tplc="15687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88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6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6D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2A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0D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C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1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EC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BCB97"/>
    <w:multiLevelType w:val="hybridMultilevel"/>
    <w:tmpl w:val="FFFFFFFF"/>
    <w:lvl w:ilvl="0" w:tplc="CF101B2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7383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EA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C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C5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01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CD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EF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2E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AEE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45470267"/>
    <w:multiLevelType w:val="hybridMultilevel"/>
    <w:tmpl w:val="FFFFFFFF"/>
    <w:lvl w:ilvl="0" w:tplc="C534D9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6CA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0F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04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3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F1694"/>
    <w:multiLevelType w:val="hybridMultilevel"/>
    <w:tmpl w:val="A2482A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1B4CE"/>
    <w:multiLevelType w:val="hybridMultilevel"/>
    <w:tmpl w:val="FFFFFFFF"/>
    <w:lvl w:ilvl="0" w:tplc="40CC59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366A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E202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7493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B4D7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58FE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8E8E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2E87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861C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103643"/>
    <w:multiLevelType w:val="hybridMultilevel"/>
    <w:tmpl w:val="BBD8D0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049E1"/>
    <w:multiLevelType w:val="multilevel"/>
    <w:tmpl w:val="A70AA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5CF1454"/>
    <w:multiLevelType w:val="hybridMultilevel"/>
    <w:tmpl w:val="D99838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35567"/>
    <w:multiLevelType w:val="hybridMultilevel"/>
    <w:tmpl w:val="FFFFFFFF"/>
    <w:lvl w:ilvl="0" w:tplc="78C46FF4">
      <w:start w:val="1"/>
      <w:numFmt w:val="decimal"/>
      <w:lvlText w:val="%1."/>
      <w:lvlJc w:val="left"/>
      <w:pPr>
        <w:ind w:left="720" w:hanging="360"/>
      </w:pPr>
    </w:lvl>
    <w:lvl w:ilvl="1" w:tplc="5482749A">
      <w:start w:val="1"/>
      <w:numFmt w:val="lowerLetter"/>
      <w:lvlText w:val="%2."/>
      <w:lvlJc w:val="left"/>
      <w:pPr>
        <w:ind w:left="1440" w:hanging="360"/>
      </w:pPr>
    </w:lvl>
    <w:lvl w:ilvl="2" w:tplc="B16033A0">
      <w:start w:val="1"/>
      <w:numFmt w:val="lowerRoman"/>
      <w:lvlText w:val="%3."/>
      <w:lvlJc w:val="right"/>
      <w:pPr>
        <w:ind w:left="2160" w:hanging="180"/>
      </w:pPr>
    </w:lvl>
    <w:lvl w:ilvl="3" w:tplc="E648F8A4">
      <w:start w:val="1"/>
      <w:numFmt w:val="decimal"/>
      <w:lvlText w:val="%4."/>
      <w:lvlJc w:val="left"/>
      <w:pPr>
        <w:ind w:left="2880" w:hanging="360"/>
      </w:pPr>
    </w:lvl>
    <w:lvl w:ilvl="4" w:tplc="622A6F54">
      <w:start w:val="1"/>
      <w:numFmt w:val="lowerLetter"/>
      <w:lvlText w:val="%5."/>
      <w:lvlJc w:val="left"/>
      <w:pPr>
        <w:ind w:left="3600" w:hanging="360"/>
      </w:pPr>
    </w:lvl>
    <w:lvl w:ilvl="5" w:tplc="598EFDC8">
      <w:start w:val="1"/>
      <w:numFmt w:val="lowerRoman"/>
      <w:lvlText w:val="%6."/>
      <w:lvlJc w:val="right"/>
      <w:pPr>
        <w:ind w:left="4320" w:hanging="180"/>
      </w:pPr>
    </w:lvl>
    <w:lvl w:ilvl="6" w:tplc="8DAC9EB0">
      <w:start w:val="1"/>
      <w:numFmt w:val="decimal"/>
      <w:lvlText w:val="%7."/>
      <w:lvlJc w:val="left"/>
      <w:pPr>
        <w:ind w:left="5040" w:hanging="360"/>
      </w:pPr>
    </w:lvl>
    <w:lvl w:ilvl="7" w:tplc="697E7CFA">
      <w:start w:val="1"/>
      <w:numFmt w:val="lowerLetter"/>
      <w:lvlText w:val="%8."/>
      <w:lvlJc w:val="left"/>
      <w:pPr>
        <w:ind w:left="5760" w:hanging="360"/>
      </w:pPr>
    </w:lvl>
    <w:lvl w:ilvl="8" w:tplc="0D6C2B6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62DF5"/>
    <w:multiLevelType w:val="hybridMultilevel"/>
    <w:tmpl w:val="8CD44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28390"/>
    <w:multiLevelType w:val="hybridMultilevel"/>
    <w:tmpl w:val="FFFFFFFF"/>
    <w:lvl w:ilvl="0" w:tplc="4058C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E8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0EC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26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4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C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8F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42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0E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35A9A"/>
    <w:multiLevelType w:val="multilevel"/>
    <w:tmpl w:val="65C847A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4" w15:restartNumberingAfterBreak="0">
    <w:nsid w:val="78CE41DA"/>
    <w:multiLevelType w:val="hybridMultilevel"/>
    <w:tmpl w:val="FFFFFFFF"/>
    <w:lvl w:ilvl="0" w:tplc="E62CA4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6AB8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3C0B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E8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2AC3A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CA50E774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7891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528C584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6BBA389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2615751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092489">
    <w:abstractNumId w:val="18"/>
  </w:num>
  <w:num w:numId="3" w16cid:durableId="219904805">
    <w:abstractNumId w:val="4"/>
  </w:num>
  <w:num w:numId="4" w16cid:durableId="1187213843">
    <w:abstractNumId w:val="23"/>
  </w:num>
  <w:num w:numId="5" w16cid:durableId="1172258574">
    <w:abstractNumId w:val="22"/>
  </w:num>
  <w:num w:numId="6" w16cid:durableId="894005451">
    <w:abstractNumId w:val="21"/>
  </w:num>
  <w:num w:numId="7" w16cid:durableId="8484797">
    <w:abstractNumId w:val="10"/>
  </w:num>
  <w:num w:numId="8" w16cid:durableId="1819109133">
    <w:abstractNumId w:val="0"/>
  </w:num>
  <w:num w:numId="9" w16cid:durableId="1862892155">
    <w:abstractNumId w:val="11"/>
  </w:num>
  <w:num w:numId="10" w16cid:durableId="691616547">
    <w:abstractNumId w:val="3"/>
  </w:num>
  <w:num w:numId="11" w16cid:durableId="557936715">
    <w:abstractNumId w:val="24"/>
  </w:num>
  <w:num w:numId="12" w16cid:durableId="659118147">
    <w:abstractNumId w:val="13"/>
  </w:num>
  <w:num w:numId="13" w16cid:durableId="976298181">
    <w:abstractNumId w:val="2"/>
  </w:num>
  <w:num w:numId="14" w16cid:durableId="221327435">
    <w:abstractNumId w:val="15"/>
  </w:num>
  <w:num w:numId="15" w16cid:durableId="1896770240">
    <w:abstractNumId w:val="7"/>
  </w:num>
  <w:num w:numId="16" w16cid:durableId="490102136">
    <w:abstractNumId w:val="20"/>
  </w:num>
  <w:num w:numId="17" w16cid:durableId="962275410">
    <w:abstractNumId w:val="9"/>
  </w:num>
  <w:num w:numId="18" w16cid:durableId="330840808">
    <w:abstractNumId w:val="6"/>
  </w:num>
  <w:num w:numId="19" w16cid:durableId="979111442">
    <w:abstractNumId w:val="12"/>
  </w:num>
  <w:num w:numId="20" w16cid:durableId="831144729">
    <w:abstractNumId w:val="19"/>
  </w:num>
  <w:num w:numId="21" w16cid:durableId="380441328">
    <w:abstractNumId w:val="14"/>
  </w:num>
  <w:num w:numId="22" w16cid:durableId="1350135218">
    <w:abstractNumId w:val="5"/>
  </w:num>
  <w:num w:numId="23" w16cid:durableId="1301423721">
    <w:abstractNumId w:val="16"/>
  </w:num>
  <w:num w:numId="24" w16cid:durableId="1374422410">
    <w:abstractNumId w:val="8"/>
  </w:num>
  <w:num w:numId="25" w16cid:durableId="76391801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00286"/>
    <w:rsid w:val="00002105"/>
    <w:rsid w:val="000024C6"/>
    <w:rsid w:val="0000267D"/>
    <w:rsid w:val="00002E43"/>
    <w:rsid w:val="00003CEB"/>
    <w:rsid w:val="00004A7F"/>
    <w:rsid w:val="000057F2"/>
    <w:rsid w:val="0000636F"/>
    <w:rsid w:val="0000658C"/>
    <w:rsid w:val="00006DB4"/>
    <w:rsid w:val="00007DC6"/>
    <w:rsid w:val="00010A2D"/>
    <w:rsid w:val="00010E2B"/>
    <w:rsid w:val="00011B7E"/>
    <w:rsid w:val="0001309C"/>
    <w:rsid w:val="0001328D"/>
    <w:rsid w:val="000144C4"/>
    <w:rsid w:val="000148D8"/>
    <w:rsid w:val="00014D72"/>
    <w:rsid w:val="00016AD2"/>
    <w:rsid w:val="00017029"/>
    <w:rsid w:val="00017383"/>
    <w:rsid w:val="00017732"/>
    <w:rsid w:val="00017799"/>
    <w:rsid w:val="00017FDC"/>
    <w:rsid w:val="000200DD"/>
    <w:rsid w:val="000201E5"/>
    <w:rsid w:val="0002121A"/>
    <w:rsid w:val="000218F7"/>
    <w:rsid w:val="00023490"/>
    <w:rsid w:val="0002408E"/>
    <w:rsid w:val="00024A18"/>
    <w:rsid w:val="00025124"/>
    <w:rsid w:val="000256A6"/>
    <w:rsid w:val="000259CD"/>
    <w:rsid w:val="00026117"/>
    <w:rsid w:val="0002663D"/>
    <w:rsid w:val="000266C3"/>
    <w:rsid w:val="00026C14"/>
    <w:rsid w:val="0003078F"/>
    <w:rsid w:val="00031C69"/>
    <w:rsid w:val="00031D9D"/>
    <w:rsid w:val="000321B5"/>
    <w:rsid w:val="000328A9"/>
    <w:rsid w:val="000339D4"/>
    <w:rsid w:val="00034658"/>
    <w:rsid w:val="00034666"/>
    <w:rsid w:val="00034A1D"/>
    <w:rsid w:val="00034C3B"/>
    <w:rsid w:val="00034C64"/>
    <w:rsid w:val="00034D13"/>
    <w:rsid w:val="00034D5C"/>
    <w:rsid w:val="00035D4D"/>
    <w:rsid w:val="00036AD7"/>
    <w:rsid w:val="000404F8"/>
    <w:rsid w:val="00040748"/>
    <w:rsid w:val="00041C4C"/>
    <w:rsid w:val="00041E25"/>
    <w:rsid w:val="000449A8"/>
    <w:rsid w:val="00046184"/>
    <w:rsid w:val="000502AC"/>
    <w:rsid w:val="000502B4"/>
    <w:rsid w:val="00050F9F"/>
    <w:rsid w:val="00051FA7"/>
    <w:rsid w:val="00052E69"/>
    <w:rsid w:val="000530BB"/>
    <w:rsid w:val="000539F0"/>
    <w:rsid w:val="00054159"/>
    <w:rsid w:val="0005512A"/>
    <w:rsid w:val="00055551"/>
    <w:rsid w:val="000567DD"/>
    <w:rsid w:val="00056D14"/>
    <w:rsid w:val="00056D65"/>
    <w:rsid w:val="000570D6"/>
    <w:rsid w:val="00060A4F"/>
    <w:rsid w:val="000623C5"/>
    <w:rsid w:val="00063D35"/>
    <w:rsid w:val="00063FFB"/>
    <w:rsid w:val="000640F8"/>
    <w:rsid w:val="000646FB"/>
    <w:rsid w:val="00064802"/>
    <w:rsid w:val="00064A3F"/>
    <w:rsid w:val="00065B73"/>
    <w:rsid w:val="00066309"/>
    <w:rsid w:val="00066411"/>
    <w:rsid w:val="00066AE1"/>
    <w:rsid w:val="00070499"/>
    <w:rsid w:val="00072B46"/>
    <w:rsid w:val="00074C7C"/>
    <w:rsid w:val="000759D7"/>
    <w:rsid w:val="0007746E"/>
    <w:rsid w:val="000807FA"/>
    <w:rsid w:val="00080DF5"/>
    <w:rsid w:val="00082F8C"/>
    <w:rsid w:val="00082F91"/>
    <w:rsid w:val="0008366A"/>
    <w:rsid w:val="000840D4"/>
    <w:rsid w:val="00084E0B"/>
    <w:rsid w:val="00084FA0"/>
    <w:rsid w:val="0008508D"/>
    <w:rsid w:val="0008619F"/>
    <w:rsid w:val="00086A55"/>
    <w:rsid w:val="00087268"/>
    <w:rsid w:val="00090A51"/>
    <w:rsid w:val="000919BA"/>
    <w:rsid w:val="000925C8"/>
    <w:rsid w:val="00092DB9"/>
    <w:rsid w:val="00093087"/>
    <w:rsid w:val="00093264"/>
    <w:rsid w:val="000960A8"/>
    <w:rsid w:val="000965A1"/>
    <w:rsid w:val="000A01DF"/>
    <w:rsid w:val="000A0820"/>
    <w:rsid w:val="000A092E"/>
    <w:rsid w:val="000A13D8"/>
    <w:rsid w:val="000A1843"/>
    <w:rsid w:val="000A26C7"/>
    <w:rsid w:val="000A32B2"/>
    <w:rsid w:val="000A3ABD"/>
    <w:rsid w:val="000A46C1"/>
    <w:rsid w:val="000A4D9A"/>
    <w:rsid w:val="000A4DEA"/>
    <w:rsid w:val="000A634C"/>
    <w:rsid w:val="000A6400"/>
    <w:rsid w:val="000A6828"/>
    <w:rsid w:val="000A6E84"/>
    <w:rsid w:val="000A7ECF"/>
    <w:rsid w:val="000B0240"/>
    <w:rsid w:val="000B0815"/>
    <w:rsid w:val="000B171A"/>
    <w:rsid w:val="000B1AA4"/>
    <w:rsid w:val="000B1DE6"/>
    <w:rsid w:val="000B2C01"/>
    <w:rsid w:val="000B3336"/>
    <w:rsid w:val="000B4426"/>
    <w:rsid w:val="000B4DD7"/>
    <w:rsid w:val="000B5CC8"/>
    <w:rsid w:val="000B6C80"/>
    <w:rsid w:val="000B73A3"/>
    <w:rsid w:val="000C0109"/>
    <w:rsid w:val="000C088D"/>
    <w:rsid w:val="000C0D1C"/>
    <w:rsid w:val="000C0D50"/>
    <w:rsid w:val="000C0E34"/>
    <w:rsid w:val="000C2392"/>
    <w:rsid w:val="000C3787"/>
    <w:rsid w:val="000C391A"/>
    <w:rsid w:val="000C3A9B"/>
    <w:rsid w:val="000C4113"/>
    <w:rsid w:val="000C4872"/>
    <w:rsid w:val="000C48E7"/>
    <w:rsid w:val="000C6745"/>
    <w:rsid w:val="000C70E0"/>
    <w:rsid w:val="000C7E1C"/>
    <w:rsid w:val="000D0032"/>
    <w:rsid w:val="000D1353"/>
    <w:rsid w:val="000D209C"/>
    <w:rsid w:val="000D2441"/>
    <w:rsid w:val="000D24C2"/>
    <w:rsid w:val="000D36BA"/>
    <w:rsid w:val="000D4000"/>
    <w:rsid w:val="000D41EB"/>
    <w:rsid w:val="000D422E"/>
    <w:rsid w:val="000D44A8"/>
    <w:rsid w:val="000D450F"/>
    <w:rsid w:val="000D5596"/>
    <w:rsid w:val="000D6BF0"/>
    <w:rsid w:val="000D7B9B"/>
    <w:rsid w:val="000E2F97"/>
    <w:rsid w:val="000E32D2"/>
    <w:rsid w:val="000E33C6"/>
    <w:rsid w:val="000E3EE4"/>
    <w:rsid w:val="000E55CE"/>
    <w:rsid w:val="000E591E"/>
    <w:rsid w:val="000E5A7A"/>
    <w:rsid w:val="000E7002"/>
    <w:rsid w:val="000E754F"/>
    <w:rsid w:val="000E78B5"/>
    <w:rsid w:val="000E7FA6"/>
    <w:rsid w:val="000F0A2B"/>
    <w:rsid w:val="000F2693"/>
    <w:rsid w:val="000F2C83"/>
    <w:rsid w:val="000F36EC"/>
    <w:rsid w:val="000F4382"/>
    <w:rsid w:val="000F5411"/>
    <w:rsid w:val="000F58ED"/>
    <w:rsid w:val="0010033C"/>
    <w:rsid w:val="001013D7"/>
    <w:rsid w:val="00103120"/>
    <w:rsid w:val="00103ADE"/>
    <w:rsid w:val="00104840"/>
    <w:rsid w:val="00106090"/>
    <w:rsid w:val="001062F0"/>
    <w:rsid w:val="00107ED8"/>
    <w:rsid w:val="00110D53"/>
    <w:rsid w:val="0011117E"/>
    <w:rsid w:val="00111214"/>
    <w:rsid w:val="00111989"/>
    <w:rsid w:val="001122A0"/>
    <w:rsid w:val="00113010"/>
    <w:rsid w:val="00113407"/>
    <w:rsid w:val="001156BA"/>
    <w:rsid w:val="00116FA5"/>
    <w:rsid w:val="00117679"/>
    <w:rsid w:val="001177B1"/>
    <w:rsid w:val="00117A35"/>
    <w:rsid w:val="0012033F"/>
    <w:rsid w:val="00120736"/>
    <w:rsid w:val="0012174A"/>
    <w:rsid w:val="00122C0B"/>
    <w:rsid w:val="0012377C"/>
    <w:rsid w:val="00123FD2"/>
    <w:rsid w:val="00124616"/>
    <w:rsid w:val="0012599F"/>
    <w:rsid w:val="00126802"/>
    <w:rsid w:val="00126D81"/>
    <w:rsid w:val="0013069D"/>
    <w:rsid w:val="00130BC4"/>
    <w:rsid w:val="00133374"/>
    <w:rsid w:val="001342FB"/>
    <w:rsid w:val="00134B7D"/>
    <w:rsid w:val="0013551C"/>
    <w:rsid w:val="00135717"/>
    <w:rsid w:val="0013581A"/>
    <w:rsid w:val="00135E63"/>
    <w:rsid w:val="00136498"/>
    <w:rsid w:val="00136A7E"/>
    <w:rsid w:val="00140AC1"/>
    <w:rsid w:val="00140C00"/>
    <w:rsid w:val="00140E94"/>
    <w:rsid w:val="00141187"/>
    <w:rsid w:val="00142AA3"/>
    <w:rsid w:val="00143EB1"/>
    <w:rsid w:val="00145AA4"/>
    <w:rsid w:val="00145D23"/>
    <w:rsid w:val="00146C9A"/>
    <w:rsid w:val="0014707A"/>
    <w:rsid w:val="00147CCE"/>
    <w:rsid w:val="0015145E"/>
    <w:rsid w:val="00151CCE"/>
    <w:rsid w:val="00152A85"/>
    <w:rsid w:val="001534CB"/>
    <w:rsid w:val="0015383E"/>
    <w:rsid w:val="00154188"/>
    <w:rsid w:val="00154502"/>
    <w:rsid w:val="00154A8A"/>
    <w:rsid w:val="00155453"/>
    <w:rsid w:val="00155465"/>
    <w:rsid w:val="0015569E"/>
    <w:rsid w:val="001564FD"/>
    <w:rsid w:val="00156B87"/>
    <w:rsid w:val="0015741B"/>
    <w:rsid w:val="001578AD"/>
    <w:rsid w:val="0016021F"/>
    <w:rsid w:val="00161017"/>
    <w:rsid w:val="001613DC"/>
    <w:rsid w:val="00162649"/>
    <w:rsid w:val="00163A8F"/>
    <w:rsid w:val="00164749"/>
    <w:rsid w:val="001648C3"/>
    <w:rsid w:val="00164CFC"/>
    <w:rsid w:val="00164F74"/>
    <w:rsid w:val="001706CE"/>
    <w:rsid w:val="00172154"/>
    <w:rsid w:val="001721DE"/>
    <w:rsid w:val="00172564"/>
    <w:rsid w:val="00172904"/>
    <w:rsid w:val="0017349E"/>
    <w:rsid w:val="001739AF"/>
    <w:rsid w:val="0017471D"/>
    <w:rsid w:val="00174A71"/>
    <w:rsid w:val="00174D41"/>
    <w:rsid w:val="0017532E"/>
    <w:rsid w:val="00175F92"/>
    <w:rsid w:val="00177C82"/>
    <w:rsid w:val="00181034"/>
    <w:rsid w:val="001823DF"/>
    <w:rsid w:val="001824E5"/>
    <w:rsid w:val="00182F95"/>
    <w:rsid w:val="00183E51"/>
    <w:rsid w:val="00183FF2"/>
    <w:rsid w:val="00184BD6"/>
    <w:rsid w:val="0018513A"/>
    <w:rsid w:val="00185A6C"/>
    <w:rsid w:val="00186BDE"/>
    <w:rsid w:val="001877EA"/>
    <w:rsid w:val="001901A9"/>
    <w:rsid w:val="0019031B"/>
    <w:rsid w:val="00190AAD"/>
    <w:rsid w:val="001918B0"/>
    <w:rsid w:val="00191CEB"/>
    <w:rsid w:val="00192026"/>
    <w:rsid w:val="0019303E"/>
    <w:rsid w:val="00193770"/>
    <w:rsid w:val="0019469E"/>
    <w:rsid w:val="00194B6C"/>
    <w:rsid w:val="00194FA2"/>
    <w:rsid w:val="00195802"/>
    <w:rsid w:val="001965ED"/>
    <w:rsid w:val="00196689"/>
    <w:rsid w:val="00196A9B"/>
    <w:rsid w:val="001970AC"/>
    <w:rsid w:val="001973B7"/>
    <w:rsid w:val="001A0806"/>
    <w:rsid w:val="001A12B3"/>
    <w:rsid w:val="001A15EA"/>
    <w:rsid w:val="001A1893"/>
    <w:rsid w:val="001A1D90"/>
    <w:rsid w:val="001A25D4"/>
    <w:rsid w:val="001A282E"/>
    <w:rsid w:val="001A3267"/>
    <w:rsid w:val="001A4A86"/>
    <w:rsid w:val="001A5C72"/>
    <w:rsid w:val="001A647A"/>
    <w:rsid w:val="001A7256"/>
    <w:rsid w:val="001B0088"/>
    <w:rsid w:val="001B032B"/>
    <w:rsid w:val="001B0BEC"/>
    <w:rsid w:val="001B0CD9"/>
    <w:rsid w:val="001B0D8D"/>
    <w:rsid w:val="001B27B0"/>
    <w:rsid w:val="001B495C"/>
    <w:rsid w:val="001B534B"/>
    <w:rsid w:val="001B5DFE"/>
    <w:rsid w:val="001B6063"/>
    <w:rsid w:val="001B699E"/>
    <w:rsid w:val="001B709E"/>
    <w:rsid w:val="001B7499"/>
    <w:rsid w:val="001B7732"/>
    <w:rsid w:val="001C0E50"/>
    <w:rsid w:val="001C3740"/>
    <w:rsid w:val="001C3F56"/>
    <w:rsid w:val="001C4AC2"/>
    <w:rsid w:val="001C56AD"/>
    <w:rsid w:val="001C57E2"/>
    <w:rsid w:val="001C5FB3"/>
    <w:rsid w:val="001C68C7"/>
    <w:rsid w:val="001C6989"/>
    <w:rsid w:val="001C799E"/>
    <w:rsid w:val="001D0751"/>
    <w:rsid w:val="001D0DF8"/>
    <w:rsid w:val="001D2566"/>
    <w:rsid w:val="001D2B24"/>
    <w:rsid w:val="001D3B20"/>
    <w:rsid w:val="001D4194"/>
    <w:rsid w:val="001D4DE2"/>
    <w:rsid w:val="001D50A0"/>
    <w:rsid w:val="001D51D6"/>
    <w:rsid w:val="001D745A"/>
    <w:rsid w:val="001D7647"/>
    <w:rsid w:val="001D79E3"/>
    <w:rsid w:val="001D7EE7"/>
    <w:rsid w:val="001E08B1"/>
    <w:rsid w:val="001E100A"/>
    <w:rsid w:val="001E1403"/>
    <w:rsid w:val="001E1475"/>
    <w:rsid w:val="001E1FB1"/>
    <w:rsid w:val="001E20E1"/>
    <w:rsid w:val="001E24A1"/>
    <w:rsid w:val="001E4679"/>
    <w:rsid w:val="001E551F"/>
    <w:rsid w:val="001E5622"/>
    <w:rsid w:val="001E605A"/>
    <w:rsid w:val="001E68AA"/>
    <w:rsid w:val="001E74F1"/>
    <w:rsid w:val="001E7CFE"/>
    <w:rsid w:val="001F0E34"/>
    <w:rsid w:val="001F0F93"/>
    <w:rsid w:val="001F1989"/>
    <w:rsid w:val="001F1C04"/>
    <w:rsid w:val="001F246A"/>
    <w:rsid w:val="001F282B"/>
    <w:rsid w:val="001F3DE2"/>
    <w:rsid w:val="001F464E"/>
    <w:rsid w:val="001F50D7"/>
    <w:rsid w:val="001F5434"/>
    <w:rsid w:val="001F56DC"/>
    <w:rsid w:val="001F5F0C"/>
    <w:rsid w:val="001F656B"/>
    <w:rsid w:val="001F715F"/>
    <w:rsid w:val="001F771A"/>
    <w:rsid w:val="002000FF"/>
    <w:rsid w:val="00200619"/>
    <w:rsid w:val="00201ED2"/>
    <w:rsid w:val="00201F4F"/>
    <w:rsid w:val="00202970"/>
    <w:rsid w:val="0020366C"/>
    <w:rsid w:val="00203C0E"/>
    <w:rsid w:val="00205322"/>
    <w:rsid w:val="00205CE5"/>
    <w:rsid w:val="00206417"/>
    <w:rsid w:val="00206AB1"/>
    <w:rsid w:val="00207DCA"/>
    <w:rsid w:val="00211E0A"/>
    <w:rsid w:val="00212267"/>
    <w:rsid w:val="00212823"/>
    <w:rsid w:val="00212F96"/>
    <w:rsid w:val="00215925"/>
    <w:rsid w:val="00216449"/>
    <w:rsid w:val="002164B7"/>
    <w:rsid w:val="00216B28"/>
    <w:rsid w:val="0021703D"/>
    <w:rsid w:val="002203F8"/>
    <w:rsid w:val="00220C30"/>
    <w:rsid w:val="00221265"/>
    <w:rsid w:val="00221A04"/>
    <w:rsid w:val="00221A08"/>
    <w:rsid w:val="002225E1"/>
    <w:rsid w:val="00223B8B"/>
    <w:rsid w:val="002252D0"/>
    <w:rsid w:val="002265AF"/>
    <w:rsid w:val="00226B0B"/>
    <w:rsid w:val="0022782B"/>
    <w:rsid w:val="0022795D"/>
    <w:rsid w:val="00230F69"/>
    <w:rsid w:val="00231AED"/>
    <w:rsid w:val="00233B49"/>
    <w:rsid w:val="00233B9F"/>
    <w:rsid w:val="002365CA"/>
    <w:rsid w:val="0023669F"/>
    <w:rsid w:val="00236B9C"/>
    <w:rsid w:val="0023745E"/>
    <w:rsid w:val="002375CD"/>
    <w:rsid w:val="00237F85"/>
    <w:rsid w:val="002406E6"/>
    <w:rsid w:val="002415D6"/>
    <w:rsid w:val="00242ADF"/>
    <w:rsid w:val="00242B6F"/>
    <w:rsid w:val="002439CC"/>
    <w:rsid w:val="0024535E"/>
    <w:rsid w:val="00245FEB"/>
    <w:rsid w:val="00246696"/>
    <w:rsid w:val="00247230"/>
    <w:rsid w:val="0024732C"/>
    <w:rsid w:val="00247479"/>
    <w:rsid w:val="002500D1"/>
    <w:rsid w:val="00250A3C"/>
    <w:rsid w:val="00251972"/>
    <w:rsid w:val="00251A65"/>
    <w:rsid w:val="00251B8A"/>
    <w:rsid w:val="00252117"/>
    <w:rsid w:val="00252E27"/>
    <w:rsid w:val="00253CBC"/>
    <w:rsid w:val="00253FC6"/>
    <w:rsid w:val="00254326"/>
    <w:rsid w:val="00254968"/>
    <w:rsid w:val="00254989"/>
    <w:rsid w:val="002563BA"/>
    <w:rsid w:val="0025701C"/>
    <w:rsid w:val="00257EAB"/>
    <w:rsid w:val="00262359"/>
    <w:rsid w:val="00262D2D"/>
    <w:rsid w:val="0026339D"/>
    <w:rsid w:val="0026380C"/>
    <w:rsid w:val="00266B14"/>
    <w:rsid w:val="002670E9"/>
    <w:rsid w:val="002677EA"/>
    <w:rsid w:val="0026796C"/>
    <w:rsid w:val="00270171"/>
    <w:rsid w:val="00270F5A"/>
    <w:rsid w:val="0027176A"/>
    <w:rsid w:val="00272B7E"/>
    <w:rsid w:val="00273048"/>
    <w:rsid w:val="0027387F"/>
    <w:rsid w:val="00273D09"/>
    <w:rsid w:val="00273FE5"/>
    <w:rsid w:val="002740CC"/>
    <w:rsid w:val="00277E59"/>
    <w:rsid w:val="00280EEC"/>
    <w:rsid w:val="00281844"/>
    <w:rsid w:val="00281918"/>
    <w:rsid w:val="002830C4"/>
    <w:rsid w:val="00283654"/>
    <w:rsid w:val="002837C0"/>
    <w:rsid w:val="002837D0"/>
    <w:rsid w:val="00285705"/>
    <w:rsid w:val="002867CE"/>
    <w:rsid w:val="00286F5A"/>
    <w:rsid w:val="00287680"/>
    <w:rsid w:val="00290868"/>
    <w:rsid w:val="00290B75"/>
    <w:rsid w:val="00291B1A"/>
    <w:rsid w:val="002928AD"/>
    <w:rsid w:val="00292CCB"/>
    <w:rsid w:val="002953D4"/>
    <w:rsid w:val="00296348"/>
    <w:rsid w:val="00296BC8"/>
    <w:rsid w:val="002A041A"/>
    <w:rsid w:val="002A06BB"/>
    <w:rsid w:val="002A12D5"/>
    <w:rsid w:val="002A1893"/>
    <w:rsid w:val="002A1C79"/>
    <w:rsid w:val="002A2578"/>
    <w:rsid w:val="002A2CDA"/>
    <w:rsid w:val="002A342C"/>
    <w:rsid w:val="002A3B77"/>
    <w:rsid w:val="002A4502"/>
    <w:rsid w:val="002A494F"/>
    <w:rsid w:val="002A66DB"/>
    <w:rsid w:val="002A6A40"/>
    <w:rsid w:val="002A7000"/>
    <w:rsid w:val="002B1162"/>
    <w:rsid w:val="002B1655"/>
    <w:rsid w:val="002B195F"/>
    <w:rsid w:val="002B36FE"/>
    <w:rsid w:val="002B414D"/>
    <w:rsid w:val="002B4D67"/>
    <w:rsid w:val="002B5A3D"/>
    <w:rsid w:val="002C0DF8"/>
    <w:rsid w:val="002C34E8"/>
    <w:rsid w:val="002C5452"/>
    <w:rsid w:val="002C56A8"/>
    <w:rsid w:val="002C6F36"/>
    <w:rsid w:val="002C7008"/>
    <w:rsid w:val="002C72B7"/>
    <w:rsid w:val="002C744F"/>
    <w:rsid w:val="002C7D4C"/>
    <w:rsid w:val="002C7E64"/>
    <w:rsid w:val="002D008C"/>
    <w:rsid w:val="002D086F"/>
    <w:rsid w:val="002D0CD4"/>
    <w:rsid w:val="002D0F0D"/>
    <w:rsid w:val="002D1024"/>
    <w:rsid w:val="002D1DEA"/>
    <w:rsid w:val="002D2583"/>
    <w:rsid w:val="002D2B0C"/>
    <w:rsid w:val="002D466E"/>
    <w:rsid w:val="002D6CA3"/>
    <w:rsid w:val="002D75CD"/>
    <w:rsid w:val="002E3615"/>
    <w:rsid w:val="002E405C"/>
    <w:rsid w:val="002E5BDD"/>
    <w:rsid w:val="002E68AB"/>
    <w:rsid w:val="002F084B"/>
    <w:rsid w:val="002F0D4A"/>
    <w:rsid w:val="002F1471"/>
    <w:rsid w:val="002F14EA"/>
    <w:rsid w:val="002F15AA"/>
    <w:rsid w:val="002F1C18"/>
    <w:rsid w:val="002F268A"/>
    <w:rsid w:val="002F271B"/>
    <w:rsid w:val="002F35B0"/>
    <w:rsid w:val="002F524F"/>
    <w:rsid w:val="002F6EF2"/>
    <w:rsid w:val="002F7825"/>
    <w:rsid w:val="002F789A"/>
    <w:rsid w:val="002F7EC7"/>
    <w:rsid w:val="0030029A"/>
    <w:rsid w:val="003007F9"/>
    <w:rsid w:val="003028E7"/>
    <w:rsid w:val="00303BED"/>
    <w:rsid w:val="00304849"/>
    <w:rsid w:val="00304BD6"/>
    <w:rsid w:val="00305D22"/>
    <w:rsid w:val="003061B8"/>
    <w:rsid w:val="003066D2"/>
    <w:rsid w:val="003079EB"/>
    <w:rsid w:val="00310571"/>
    <w:rsid w:val="00310B92"/>
    <w:rsid w:val="003115CA"/>
    <w:rsid w:val="00311E1B"/>
    <w:rsid w:val="00312A5D"/>
    <w:rsid w:val="00314584"/>
    <w:rsid w:val="003149E2"/>
    <w:rsid w:val="00314D1F"/>
    <w:rsid w:val="00315514"/>
    <w:rsid w:val="00316F7E"/>
    <w:rsid w:val="003170E6"/>
    <w:rsid w:val="0031720F"/>
    <w:rsid w:val="00317A92"/>
    <w:rsid w:val="00320312"/>
    <w:rsid w:val="0032090B"/>
    <w:rsid w:val="00320B13"/>
    <w:rsid w:val="00320D3D"/>
    <w:rsid w:val="003214B7"/>
    <w:rsid w:val="00323E7E"/>
    <w:rsid w:val="00323F96"/>
    <w:rsid w:val="00323FB1"/>
    <w:rsid w:val="00324248"/>
    <w:rsid w:val="003246BE"/>
    <w:rsid w:val="0032523A"/>
    <w:rsid w:val="0032554D"/>
    <w:rsid w:val="0032586D"/>
    <w:rsid w:val="00325CBC"/>
    <w:rsid w:val="00325E44"/>
    <w:rsid w:val="00326002"/>
    <w:rsid w:val="00326908"/>
    <w:rsid w:val="00326998"/>
    <w:rsid w:val="003273D2"/>
    <w:rsid w:val="00327613"/>
    <w:rsid w:val="00327E9B"/>
    <w:rsid w:val="003307D1"/>
    <w:rsid w:val="00330943"/>
    <w:rsid w:val="00331AE4"/>
    <w:rsid w:val="00331B72"/>
    <w:rsid w:val="00332B42"/>
    <w:rsid w:val="00333300"/>
    <w:rsid w:val="0033416D"/>
    <w:rsid w:val="0033461A"/>
    <w:rsid w:val="00334660"/>
    <w:rsid w:val="0033543D"/>
    <w:rsid w:val="003366FE"/>
    <w:rsid w:val="003376D1"/>
    <w:rsid w:val="00340942"/>
    <w:rsid w:val="0034204F"/>
    <w:rsid w:val="0034268D"/>
    <w:rsid w:val="00342A70"/>
    <w:rsid w:val="003442BD"/>
    <w:rsid w:val="00344D9D"/>
    <w:rsid w:val="0034512D"/>
    <w:rsid w:val="00345366"/>
    <w:rsid w:val="00345835"/>
    <w:rsid w:val="00346B34"/>
    <w:rsid w:val="00346FC3"/>
    <w:rsid w:val="00351349"/>
    <w:rsid w:val="00352FBD"/>
    <w:rsid w:val="0035349D"/>
    <w:rsid w:val="00354DC1"/>
    <w:rsid w:val="00355117"/>
    <w:rsid w:val="003559A8"/>
    <w:rsid w:val="003566F8"/>
    <w:rsid w:val="00356FCC"/>
    <w:rsid w:val="00357483"/>
    <w:rsid w:val="0036161E"/>
    <w:rsid w:val="0036286C"/>
    <w:rsid w:val="00362AD1"/>
    <w:rsid w:val="00362CFE"/>
    <w:rsid w:val="003635B7"/>
    <w:rsid w:val="003636E8"/>
    <w:rsid w:val="00363BAC"/>
    <w:rsid w:val="0036471A"/>
    <w:rsid w:val="0036507A"/>
    <w:rsid w:val="00367CEE"/>
    <w:rsid w:val="003703FD"/>
    <w:rsid w:val="0037265D"/>
    <w:rsid w:val="003727DF"/>
    <w:rsid w:val="003729D4"/>
    <w:rsid w:val="003735D6"/>
    <w:rsid w:val="00373A83"/>
    <w:rsid w:val="003745F3"/>
    <w:rsid w:val="003755B1"/>
    <w:rsid w:val="003760D8"/>
    <w:rsid w:val="0037667D"/>
    <w:rsid w:val="0037753F"/>
    <w:rsid w:val="0037768A"/>
    <w:rsid w:val="00377CCE"/>
    <w:rsid w:val="00380AE0"/>
    <w:rsid w:val="00381C51"/>
    <w:rsid w:val="003838E1"/>
    <w:rsid w:val="00384AF2"/>
    <w:rsid w:val="00385B08"/>
    <w:rsid w:val="00386789"/>
    <w:rsid w:val="00386CB6"/>
    <w:rsid w:val="00387FE1"/>
    <w:rsid w:val="00391A20"/>
    <w:rsid w:val="00393710"/>
    <w:rsid w:val="00393899"/>
    <w:rsid w:val="00393915"/>
    <w:rsid w:val="00393F0D"/>
    <w:rsid w:val="003941D2"/>
    <w:rsid w:val="00394F16"/>
    <w:rsid w:val="003951AC"/>
    <w:rsid w:val="003956BF"/>
    <w:rsid w:val="00395A1B"/>
    <w:rsid w:val="00397BE1"/>
    <w:rsid w:val="00397DB9"/>
    <w:rsid w:val="003A177F"/>
    <w:rsid w:val="003A195C"/>
    <w:rsid w:val="003A23C4"/>
    <w:rsid w:val="003A3056"/>
    <w:rsid w:val="003A3F49"/>
    <w:rsid w:val="003A4AED"/>
    <w:rsid w:val="003A4BF7"/>
    <w:rsid w:val="003A6004"/>
    <w:rsid w:val="003A705C"/>
    <w:rsid w:val="003B1967"/>
    <w:rsid w:val="003B1F02"/>
    <w:rsid w:val="003B1F11"/>
    <w:rsid w:val="003B263F"/>
    <w:rsid w:val="003B2E01"/>
    <w:rsid w:val="003B38A3"/>
    <w:rsid w:val="003B593D"/>
    <w:rsid w:val="003B6EE5"/>
    <w:rsid w:val="003C1A24"/>
    <w:rsid w:val="003C2268"/>
    <w:rsid w:val="003C283D"/>
    <w:rsid w:val="003C2E8C"/>
    <w:rsid w:val="003C3BD2"/>
    <w:rsid w:val="003C4409"/>
    <w:rsid w:val="003C4E0D"/>
    <w:rsid w:val="003C5F22"/>
    <w:rsid w:val="003C66CC"/>
    <w:rsid w:val="003C6995"/>
    <w:rsid w:val="003C703E"/>
    <w:rsid w:val="003C77C4"/>
    <w:rsid w:val="003C7B5D"/>
    <w:rsid w:val="003D01EA"/>
    <w:rsid w:val="003D0799"/>
    <w:rsid w:val="003D0D7C"/>
    <w:rsid w:val="003D0FAA"/>
    <w:rsid w:val="003D1779"/>
    <w:rsid w:val="003D1891"/>
    <w:rsid w:val="003D2144"/>
    <w:rsid w:val="003D308C"/>
    <w:rsid w:val="003D504A"/>
    <w:rsid w:val="003D5644"/>
    <w:rsid w:val="003D643A"/>
    <w:rsid w:val="003D658E"/>
    <w:rsid w:val="003D6CE9"/>
    <w:rsid w:val="003D7074"/>
    <w:rsid w:val="003D7418"/>
    <w:rsid w:val="003D74EA"/>
    <w:rsid w:val="003E07E4"/>
    <w:rsid w:val="003E41E5"/>
    <w:rsid w:val="003E4354"/>
    <w:rsid w:val="003E5F47"/>
    <w:rsid w:val="003E6A4B"/>
    <w:rsid w:val="003F135E"/>
    <w:rsid w:val="003F210C"/>
    <w:rsid w:val="003F251B"/>
    <w:rsid w:val="003F3BC4"/>
    <w:rsid w:val="003F48A6"/>
    <w:rsid w:val="003F4AC9"/>
    <w:rsid w:val="003F560B"/>
    <w:rsid w:val="003F6169"/>
    <w:rsid w:val="003F6909"/>
    <w:rsid w:val="003F6C42"/>
    <w:rsid w:val="003F6CAE"/>
    <w:rsid w:val="003F6D76"/>
    <w:rsid w:val="003F7AA8"/>
    <w:rsid w:val="003F7E94"/>
    <w:rsid w:val="00400FFA"/>
    <w:rsid w:val="004016AF"/>
    <w:rsid w:val="004017AA"/>
    <w:rsid w:val="00401A66"/>
    <w:rsid w:val="0040303E"/>
    <w:rsid w:val="00403911"/>
    <w:rsid w:val="00403F4D"/>
    <w:rsid w:val="004040D6"/>
    <w:rsid w:val="00404208"/>
    <w:rsid w:val="004046DA"/>
    <w:rsid w:val="00404BF8"/>
    <w:rsid w:val="00405B4C"/>
    <w:rsid w:val="00407394"/>
    <w:rsid w:val="00407C46"/>
    <w:rsid w:val="00407F3D"/>
    <w:rsid w:val="0041086E"/>
    <w:rsid w:val="00410A93"/>
    <w:rsid w:val="00411019"/>
    <w:rsid w:val="004128D1"/>
    <w:rsid w:val="00413A36"/>
    <w:rsid w:val="0041420B"/>
    <w:rsid w:val="00414369"/>
    <w:rsid w:val="00414785"/>
    <w:rsid w:val="004152EC"/>
    <w:rsid w:val="004158BD"/>
    <w:rsid w:val="00415950"/>
    <w:rsid w:val="00416B09"/>
    <w:rsid w:val="00417CFC"/>
    <w:rsid w:val="00420376"/>
    <w:rsid w:val="004205D3"/>
    <w:rsid w:val="004210AE"/>
    <w:rsid w:val="0042136A"/>
    <w:rsid w:val="00422043"/>
    <w:rsid w:val="00423850"/>
    <w:rsid w:val="0042480A"/>
    <w:rsid w:val="00425434"/>
    <w:rsid w:val="004262AF"/>
    <w:rsid w:val="00427C39"/>
    <w:rsid w:val="0043000F"/>
    <w:rsid w:val="00430600"/>
    <w:rsid w:val="00431426"/>
    <w:rsid w:val="00431566"/>
    <w:rsid w:val="004316A4"/>
    <w:rsid w:val="004316B0"/>
    <w:rsid w:val="00432321"/>
    <w:rsid w:val="00432AE4"/>
    <w:rsid w:val="00432CB2"/>
    <w:rsid w:val="00432EDE"/>
    <w:rsid w:val="00433544"/>
    <w:rsid w:val="00434258"/>
    <w:rsid w:val="004357E9"/>
    <w:rsid w:val="004417A7"/>
    <w:rsid w:val="00441BD2"/>
    <w:rsid w:val="0044231C"/>
    <w:rsid w:val="00443089"/>
    <w:rsid w:val="00445BE2"/>
    <w:rsid w:val="0044726F"/>
    <w:rsid w:val="00447655"/>
    <w:rsid w:val="00450A3F"/>
    <w:rsid w:val="00451417"/>
    <w:rsid w:val="00451A1B"/>
    <w:rsid w:val="004521F4"/>
    <w:rsid w:val="004550EB"/>
    <w:rsid w:val="00456B2F"/>
    <w:rsid w:val="00460400"/>
    <w:rsid w:val="00462932"/>
    <w:rsid w:val="00463B48"/>
    <w:rsid w:val="00464070"/>
    <w:rsid w:val="00464B3E"/>
    <w:rsid w:val="00464B55"/>
    <w:rsid w:val="00464DC4"/>
    <w:rsid w:val="00466A01"/>
    <w:rsid w:val="00467091"/>
    <w:rsid w:val="0047003D"/>
    <w:rsid w:val="0047010E"/>
    <w:rsid w:val="00470136"/>
    <w:rsid w:val="004702C4"/>
    <w:rsid w:val="004707AB"/>
    <w:rsid w:val="00470846"/>
    <w:rsid w:val="0047134A"/>
    <w:rsid w:val="00471E7C"/>
    <w:rsid w:val="00472654"/>
    <w:rsid w:val="00473FFD"/>
    <w:rsid w:val="00474809"/>
    <w:rsid w:val="0047690A"/>
    <w:rsid w:val="004805E0"/>
    <w:rsid w:val="00480B4E"/>
    <w:rsid w:val="00481A98"/>
    <w:rsid w:val="00482EC8"/>
    <w:rsid w:val="00483887"/>
    <w:rsid w:val="00483BCC"/>
    <w:rsid w:val="00484D97"/>
    <w:rsid w:val="00486833"/>
    <w:rsid w:val="004920C0"/>
    <w:rsid w:val="004923F4"/>
    <w:rsid w:val="0049265B"/>
    <w:rsid w:val="00492BE2"/>
    <w:rsid w:val="00492F53"/>
    <w:rsid w:val="00493246"/>
    <w:rsid w:val="00494743"/>
    <w:rsid w:val="00494B78"/>
    <w:rsid w:val="0049525A"/>
    <w:rsid w:val="00495271"/>
    <w:rsid w:val="004956DC"/>
    <w:rsid w:val="00496296"/>
    <w:rsid w:val="004972FB"/>
    <w:rsid w:val="004976E1"/>
    <w:rsid w:val="004A015E"/>
    <w:rsid w:val="004A11EA"/>
    <w:rsid w:val="004A130A"/>
    <w:rsid w:val="004A1846"/>
    <w:rsid w:val="004A2035"/>
    <w:rsid w:val="004A2C0A"/>
    <w:rsid w:val="004A3AEC"/>
    <w:rsid w:val="004A5F68"/>
    <w:rsid w:val="004A6046"/>
    <w:rsid w:val="004A6267"/>
    <w:rsid w:val="004A6D0B"/>
    <w:rsid w:val="004A6D3B"/>
    <w:rsid w:val="004A6EF6"/>
    <w:rsid w:val="004A6F4A"/>
    <w:rsid w:val="004A724D"/>
    <w:rsid w:val="004B0C73"/>
    <w:rsid w:val="004B27B7"/>
    <w:rsid w:val="004B2BA7"/>
    <w:rsid w:val="004B44A9"/>
    <w:rsid w:val="004B46C6"/>
    <w:rsid w:val="004B4915"/>
    <w:rsid w:val="004B6756"/>
    <w:rsid w:val="004B75A7"/>
    <w:rsid w:val="004C115C"/>
    <w:rsid w:val="004C287F"/>
    <w:rsid w:val="004C2C86"/>
    <w:rsid w:val="004C2F9C"/>
    <w:rsid w:val="004C30C1"/>
    <w:rsid w:val="004C46A5"/>
    <w:rsid w:val="004C5A00"/>
    <w:rsid w:val="004C5F86"/>
    <w:rsid w:val="004C6254"/>
    <w:rsid w:val="004C6B16"/>
    <w:rsid w:val="004C6F90"/>
    <w:rsid w:val="004C7729"/>
    <w:rsid w:val="004D0AA8"/>
    <w:rsid w:val="004D17EE"/>
    <w:rsid w:val="004D1F79"/>
    <w:rsid w:val="004D2F08"/>
    <w:rsid w:val="004D3870"/>
    <w:rsid w:val="004D532B"/>
    <w:rsid w:val="004D5FEC"/>
    <w:rsid w:val="004D6351"/>
    <w:rsid w:val="004D74A4"/>
    <w:rsid w:val="004E0BEA"/>
    <w:rsid w:val="004E10DF"/>
    <w:rsid w:val="004E18A7"/>
    <w:rsid w:val="004E1964"/>
    <w:rsid w:val="004E2260"/>
    <w:rsid w:val="004E22D8"/>
    <w:rsid w:val="004E241B"/>
    <w:rsid w:val="004E2F5B"/>
    <w:rsid w:val="004E39EF"/>
    <w:rsid w:val="004E4866"/>
    <w:rsid w:val="004E6958"/>
    <w:rsid w:val="004E6A98"/>
    <w:rsid w:val="004E7608"/>
    <w:rsid w:val="004F055D"/>
    <w:rsid w:val="004F0D36"/>
    <w:rsid w:val="004F1469"/>
    <w:rsid w:val="004F17C5"/>
    <w:rsid w:val="004F2426"/>
    <w:rsid w:val="004F2C0C"/>
    <w:rsid w:val="004F3077"/>
    <w:rsid w:val="004F3909"/>
    <w:rsid w:val="004F4468"/>
    <w:rsid w:val="004F497F"/>
    <w:rsid w:val="004F4A4C"/>
    <w:rsid w:val="004F560F"/>
    <w:rsid w:val="004F679A"/>
    <w:rsid w:val="004F6C4E"/>
    <w:rsid w:val="004F6CCC"/>
    <w:rsid w:val="00500247"/>
    <w:rsid w:val="005010FA"/>
    <w:rsid w:val="00501E32"/>
    <w:rsid w:val="005037D4"/>
    <w:rsid w:val="005038F5"/>
    <w:rsid w:val="0050487D"/>
    <w:rsid w:val="00505EBF"/>
    <w:rsid w:val="00507933"/>
    <w:rsid w:val="0051020F"/>
    <w:rsid w:val="00510BFD"/>
    <w:rsid w:val="00510F1E"/>
    <w:rsid w:val="005124B4"/>
    <w:rsid w:val="00512DE0"/>
    <w:rsid w:val="00514902"/>
    <w:rsid w:val="00517A78"/>
    <w:rsid w:val="0052017C"/>
    <w:rsid w:val="005208DE"/>
    <w:rsid w:val="0052233A"/>
    <w:rsid w:val="005224A0"/>
    <w:rsid w:val="00522E7C"/>
    <w:rsid w:val="0052304D"/>
    <w:rsid w:val="00523D92"/>
    <w:rsid w:val="00524230"/>
    <w:rsid w:val="0052466C"/>
    <w:rsid w:val="00524A36"/>
    <w:rsid w:val="005253EC"/>
    <w:rsid w:val="005256CB"/>
    <w:rsid w:val="00526528"/>
    <w:rsid w:val="00526B1F"/>
    <w:rsid w:val="00527385"/>
    <w:rsid w:val="00527B8C"/>
    <w:rsid w:val="00527DD4"/>
    <w:rsid w:val="00530078"/>
    <w:rsid w:val="0053150E"/>
    <w:rsid w:val="00531818"/>
    <w:rsid w:val="0053233C"/>
    <w:rsid w:val="00533052"/>
    <w:rsid w:val="00533069"/>
    <w:rsid w:val="00533496"/>
    <w:rsid w:val="0053438F"/>
    <w:rsid w:val="00534F2D"/>
    <w:rsid w:val="00535464"/>
    <w:rsid w:val="005358CF"/>
    <w:rsid w:val="00535B33"/>
    <w:rsid w:val="00535EF4"/>
    <w:rsid w:val="005363C6"/>
    <w:rsid w:val="00536570"/>
    <w:rsid w:val="00536CBB"/>
    <w:rsid w:val="00536DE1"/>
    <w:rsid w:val="005370BC"/>
    <w:rsid w:val="005416AE"/>
    <w:rsid w:val="00541D13"/>
    <w:rsid w:val="005423BB"/>
    <w:rsid w:val="00543F5B"/>
    <w:rsid w:val="0054411A"/>
    <w:rsid w:val="00544C2B"/>
    <w:rsid w:val="005455B0"/>
    <w:rsid w:val="0054582C"/>
    <w:rsid w:val="00545F52"/>
    <w:rsid w:val="0054733C"/>
    <w:rsid w:val="00547A93"/>
    <w:rsid w:val="0055027D"/>
    <w:rsid w:val="00550B18"/>
    <w:rsid w:val="0055200F"/>
    <w:rsid w:val="00553402"/>
    <w:rsid w:val="00554850"/>
    <w:rsid w:val="0055530B"/>
    <w:rsid w:val="00555791"/>
    <w:rsid w:val="00556FB3"/>
    <w:rsid w:val="00560109"/>
    <w:rsid w:val="00560AB1"/>
    <w:rsid w:val="005613AC"/>
    <w:rsid w:val="005627CB"/>
    <w:rsid w:val="0056453C"/>
    <w:rsid w:val="00564D83"/>
    <w:rsid w:val="00566010"/>
    <w:rsid w:val="00567D63"/>
    <w:rsid w:val="005706AD"/>
    <w:rsid w:val="00572132"/>
    <w:rsid w:val="005735F8"/>
    <w:rsid w:val="005754AA"/>
    <w:rsid w:val="00575ABE"/>
    <w:rsid w:val="0057673F"/>
    <w:rsid w:val="00577CBF"/>
    <w:rsid w:val="00577D61"/>
    <w:rsid w:val="005819F9"/>
    <w:rsid w:val="00581AFB"/>
    <w:rsid w:val="00581D2E"/>
    <w:rsid w:val="00581ED8"/>
    <w:rsid w:val="00582D06"/>
    <w:rsid w:val="0058323F"/>
    <w:rsid w:val="00583A53"/>
    <w:rsid w:val="005842CA"/>
    <w:rsid w:val="005864FB"/>
    <w:rsid w:val="00586BBF"/>
    <w:rsid w:val="005877DC"/>
    <w:rsid w:val="00587C13"/>
    <w:rsid w:val="005901E6"/>
    <w:rsid w:val="00590D59"/>
    <w:rsid w:val="00591511"/>
    <w:rsid w:val="00591582"/>
    <w:rsid w:val="00592750"/>
    <w:rsid w:val="00592A16"/>
    <w:rsid w:val="005948FF"/>
    <w:rsid w:val="00594931"/>
    <w:rsid w:val="0059655B"/>
    <w:rsid w:val="00596AEB"/>
    <w:rsid w:val="00597005"/>
    <w:rsid w:val="005976F3"/>
    <w:rsid w:val="00597E4B"/>
    <w:rsid w:val="005A07DD"/>
    <w:rsid w:val="005A0F5B"/>
    <w:rsid w:val="005A0FA0"/>
    <w:rsid w:val="005A1E03"/>
    <w:rsid w:val="005A291C"/>
    <w:rsid w:val="005A3340"/>
    <w:rsid w:val="005A41BB"/>
    <w:rsid w:val="005A6338"/>
    <w:rsid w:val="005A73EE"/>
    <w:rsid w:val="005A7C3D"/>
    <w:rsid w:val="005B035A"/>
    <w:rsid w:val="005B128E"/>
    <w:rsid w:val="005B14A5"/>
    <w:rsid w:val="005B22C8"/>
    <w:rsid w:val="005B4874"/>
    <w:rsid w:val="005B48F4"/>
    <w:rsid w:val="005B4F2D"/>
    <w:rsid w:val="005B53EB"/>
    <w:rsid w:val="005B5F0C"/>
    <w:rsid w:val="005B62CD"/>
    <w:rsid w:val="005B646A"/>
    <w:rsid w:val="005B661B"/>
    <w:rsid w:val="005B7A80"/>
    <w:rsid w:val="005C0ABD"/>
    <w:rsid w:val="005C20CD"/>
    <w:rsid w:val="005C2116"/>
    <w:rsid w:val="005C437C"/>
    <w:rsid w:val="005C4CA6"/>
    <w:rsid w:val="005C57A6"/>
    <w:rsid w:val="005C5AB2"/>
    <w:rsid w:val="005C5BF9"/>
    <w:rsid w:val="005C7895"/>
    <w:rsid w:val="005C7A66"/>
    <w:rsid w:val="005D026B"/>
    <w:rsid w:val="005D0EA9"/>
    <w:rsid w:val="005D3090"/>
    <w:rsid w:val="005D37F8"/>
    <w:rsid w:val="005D3994"/>
    <w:rsid w:val="005D6A90"/>
    <w:rsid w:val="005D6B01"/>
    <w:rsid w:val="005D6EA3"/>
    <w:rsid w:val="005D7113"/>
    <w:rsid w:val="005D7961"/>
    <w:rsid w:val="005E05E6"/>
    <w:rsid w:val="005E1240"/>
    <w:rsid w:val="005E147B"/>
    <w:rsid w:val="005E21BA"/>
    <w:rsid w:val="005E2CB8"/>
    <w:rsid w:val="005E4306"/>
    <w:rsid w:val="005E470B"/>
    <w:rsid w:val="005E4E6C"/>
    <w:rsid w:val="005E6C70"/>
    <w:rsid w:val="005E6DB1"/>
    <w:rsid w:val="005E73A0"/>
    <w:rsid w:val="005E76C0"/>
    <w:rsid w:val="005F1DCA"/>
    <w:rsid w:val="005F2F03"/>
    <w:rsid w:val="005F330E"/>
    <w:rsid w:val="005F3EB3"/>
    <w:rsid w:val="005F407D"/>
    <w:rsid w:val="005F4E7B"/>
    <w:rsid w:val="005F5586"/>
    <w:rsid w:val="005F5802"/>
    <w:rsid w:val="005F726E"/>
    <w:rsid w:val="005F750D"/>
    <w:rsid w:val="00600881"/>
    <w:rsid w:val="0060132F"/>
    <w:rsid w:val="00601508"/>
    <w:rsid w:val="00602361"/>
    <w:rsid w:val="006026B9"/>
    <w:rsid w:val="00602D7E"/>
    <w:rsid w:val="00602F4C"/>
    <w:rsid w:val="00604384"/>
    <w:rsid w:val="006067E4"/>
    <w:rsid w:val="00607878"/>
    <w:rsid w:val="0061035A"/>
    <w:rsid w:val="00610472"/>
    <w:rsid w:val="00610F99"/>
    <w:rsid w:val="00612168"/>
    <w:rsid w:val="00612B3D"/>
    <w:rsid w:val="00613342"/>
    <w:rsid w:val="00614F7E"/>
    <w:rsid w:val="006168EC"/>
    <w:rsid w:val="0061697A"/>
    <w:rsid w:val="00616C03"/>
    <w:rsid w:val="0061727B"/>
    <w:rsid w:val="00617518"/>
    <w:rsid w:val="0062043B"/>
    <w:rsid w:val="00622688"/>
    <w:rsid w:val="006233E6"/>
    <w:rsid w:val="006244B5"/>
    <w:rsid w:val="00626A1B"/>
    <w:rsid w:val="00630BDE"/>
    <w:rsid w:val="00630CF6"/>
    <w:rsid w:val="00632297"/>
    <w:rsid w:val="0063269D"/>
    <w:rsid w:val="00634251"/>
    <w:rsid w:val="0063441F"/>
    <w:rsid w:val="00634657"/>
    <w:rsid w:val="00635688"/>
    <w:rsid w:val="00635C27"/>
    <w:rsid w:val="006360A1"/>
    <w:rsid w:val="00636131"/>
    <w:rsid w:val="006367E0"/>
    <w:rsid w:val="00636E8C"/>
    <w:rsid w:val="0063767B"/>
    <w:rsid w:val="006410E0"/>
    <w:rsid w:val="006412DE"/>
    <w:rsid w:val="00642C82"/>
    <w:rsid w:val="006439A0"/>
    <w:rsid w:val="006460F4"/>
    <w:rsid w:val="0064624B"/>
    <w:rsid w:val="00646A73"/>
    <w:rsid w:val="00647E76"/>
    <w:rsid w:val="006512A5"/>
    <w:rsid w:val="0065270A"/>
    <w:rsid w:val="00652959"/>
    <w:rsid w:val="00654116"/>
    <w:rsid w:val="0065416F"/>
    <w:rsid w:val="00656FB6"/>
    <w:rsid w:val="0065720C"/>
    <w:rsid w:val="00660C45"/>
    <w:rsid w:val="006611AE"/>
    <w:rsid w:val="00661A92"/>
    <w:rsid w:val="0066321B"/>
    <w:rsid w:val="006634D5"/>
    <w:rsid w:val="00663640"/>
    <w:rsid w:val="00663DE0"/>
    <w:rsid w:val="00664961"/>
    <w:rsid w:val="006655F4"/>
    <w:rsid w:val="006658D7"/>
    <w:rsid w:val="00665C2D"/>
    <w:rsid w:val="0066683C"/>
    <w:rsid w:val="00666F4B"/>
    <w:rsid w:val="00670979"/>
    <w:rsid w:val="00671144"/>
    <w:rsid w:val="006725C7"/>
    <w:rsid w:val="006734DB"/>
    <w:rsid w:val="00673DC1"/>
    <w:rsid w:val="0067468E"/>
    <w:rsid w:val="00674FF1"/>
    <w:rsid w:val="006755B4"/>
    <w:rsid w:val="00675855"/>
    <w:rsid w:val="00675DBA"/>
    <w:rsid w:val="00675DE1"/>
    <w:rsid w:val="00676088"/>
    <w:rsid w:val="006761BB"/>
    <w:rsid w:val="00677055"/>
    <w:rsid w:val="0067769C"/>
    <w:rsid w:val="0067792B"/>
    <w:rsid w:val="006812D4"/>
    <w:rsid w:val="006812D6"/>
    <w:rsid w:val="00681924"/>
    <w:rsid w:val="00681C24"/>
    <w:rsid w:val="00683BEF"/>
    <w:rsid w:val="00683D18"/>
    <w:rsid w:val="00683DE1"/>
    <w:rsid w:val="006927C7"/>
    <w:rsid w:val="0069305C"/>
    <w:rsid w:val="00693297"/>
    <w:rsid w:val="00694255"/>
    <w:rsid w:val="00694387"/>
    <w:rsid w:val="0069449B"/>
    <w:rsid w:val="0069451D"/>
    <w:rsid w:val="006950EA"/>
    <w:rsid w:val="00695D25"/>
    <w:rsid w:val="00696C1E"/>
    <w:rsid w:val="00696EFA"/>
    <w:rsid w:val="006970D4"/>
    <w:rsid w:val="00697518"/>
    <w:rsid w:val="0069765F"/>
    <w:rsid w:val="00697D3C"/>
    <w:rsid w:val="006A2265"/>
    <w:rsid w:val="006A2872"/>
    <w:rsid w:val="006A28E5"/>
    <w:rsid w:val="006A2A2C"/>
    <w:rsid w:val="006A351C"/>
    <w:rsid w:val="006A396D"/>
    <w:rsid w:val="006A5BF5"/>
    <w:rsid w:val="006B0392"/>
    <w:rsid w:val="006B1165"/>
    <w:rsid w:val="006B1195"/>
    <w:rsid w:val="006B1562"/>
    <w:rsid w:val="006B1BCF"/>
    <w:rsid w:val="006B1CB4"/>
    <w:rsid w:val="006B3668"/>
    <w:rsid w:val="006B38FF"/>
    <w:rsid w:val="006B40C8"/>
    <w:rsid w:val="006B44B3"/>
    <w:rsid w:val="006B5B35"/>
    <w:rsid w:val="006C0A48"/>
    <w:rsid w:val="006C1802"/>
    <w:rsid w:val="006C274C"/>
    <w:rsid w:val="006C2C1B"/>
    <w:rsid w:val="006C3977"/>
    <w:rsid w:val="006C4EF5"/>
    <w:rsid w:val="006C583D"/>
    <w:rsid w:val="006C630B"/>
    <w:rsid w:val="006C64E6"/>
    <w:rsid w:val="006C6B76"/>
    <w:rsid w:val="006C7210"/>
    <w:rsid w:val="006D07BE"/>
    <w:rsid w:val="006D0C6C"/>
    <w:rsid w:val="006D1839"/>
    <w:rsid w:val="006D33A3"/>
    <w:rsid w:val="006D36BA"/>
    <w:rsid w:val="006D46E2"/>
    <w:rsid w:val="006D491F"/>
    <w:rsid w:val="006D58E7"/>
    <w:rsid w:val="006D5C89"/>
    <w:rsid w:val="006D6257"/>
    <w:rsid w:val="006D6320"/>
    <w:rsid w:val="006D6B9A"/>
    <w:rsid w:val="006D7806"/>
    <w:rsid w:val="006E1507"/>
    <w:rsid w:val="006E17A5"/>
    <w:rsid w:val="006E233F"/>
    <w:rsid w:val="006E26AB"/>
    <w:rsid w:val="006E30E8"/>
    <w:rsid w:val="006E382F"/>
    <w:rsid w:val="006E4AD8"/>
    <w:rsid w:val="006E4B3C"/>
    <w:rsid w:val="006E5DDA"/>
    <w:rsid w:val="006E6958"/>
    <w:rsid w:val="006E6C18"/>
    <w:rsid w:val="006E77C7"/>
    <w:rsid w:val="006E7C16"/>
    <w:rsid w:val="006F027D"/>
    <w:rsid w:val="006F0C62"/>
    <w:rsid w:val="006F0E1C"/>
    <w:rsid w:val="006F1F83"/>
    <w:rsid w:val="006F2EB8"/>
    <w:rsid w:val="006F3200"/>
    <w:rsid w:val="006F3628"/>
    <w:rsid w:val="006F3672"/>
    <w:rsid w:val="006F38F8"/>
    <w:rsid w:val="006F489C"/>
    <w:rsid w:val="006F50B5"/>
    <w:rsid w:val="006F5119"/>
    <w:rsid w:val="006F5F68"/>
    <w:rsid w:val="006F6014"/>
    <w:rsid w:val="006F65C9"/>
    <w:rsid w:val="006F7DD6"/>
    <w:rsid w:val="00700787"/>
    <w:rsid w:val="00700F56"/>
    <w:rsid w:val="00701B22"/>
    <w:rsid w:val="00702043"/>
    <w:rsid w:val="00703368"/>
    <w:rsid w:val="00703F5C"/>
    <w:rsid w:val="007040FC"/>
    <w:rsid w:val="007044C9"/>
    <w:rsid w:val="00705068"/>
    <w:rsid w:val="007056B7"/>
    <w:rsid w:val="007057B2"/>
    <w:rsid w:val="00705DA9"/>
    <w:rsid w:val="00706965"/>
    <w:rsid w:val="00706B3A"/>
    <w:rsid w:val="00706F26"/>
    <w:rsid w:val="007112E3"/>
    <w:rsid w:val="00711919"/>
    <w:rsid w:val="007131ED"/>
    <w:rsid w:val="007134A7"/>
    <w:rsid w:val="00714269"/>
    <w:rsid w:val="007173DD"/>
    <w:rsid w:val="0071765D"/>
    <w:rsid w:val="00717963"/>
    <w:rsid w:val="00717B75"/>
    <w:rsid w:val="00717B95"/>
    <w:rsid w:val="00717EEB"/>
    <w:rsid w:val="00720812"/>
    <w:rsid w:val="00721199"/>
    <w:rsid w:val="0072214A"/>
    <w:rsid w:val="00722A13"/>
    <w:rsid w:val="00722A99"/>
    <w:rsid w:val="00722BDE"/>
    <w:rsid w:val="00723B58"/>
    <w:rsid w:val="00723BB2"/>
    <w:rsid w:val="00724EC3"/>
    <w:rsid w:val="007300D7"/>
    <w:rsid w:val="00730EDC"/>
    <w:rsid w:val="0073137C"/>
    <w:rsid w:val="00731BFD"/>
    <w:rsid w:val="00731FB3"/>
    <w:rsid w:val="00732DDC"/>
    <w:rsid w:val="00734213"/>
    <w:rsid w:val="007346BE"/>
    <w:rsid w:val="0073541F"/>
    <w:rsid w:val="007360B5"/>
    <w:rsid w:val="0073721D"/>
    <w:rsid w:val="00737391"/>
    <w:rsid w:val="007376D0"/>
    <w:rsid w:val="0074047B"/>
    <w:rsid w:val="007408AC"/>
    <w:rsid w:val="00740E27"/>
    <w:rsid w:val="00740E91"/>
    <w:rsid w:val="00741C12"/>
    <w:rsid w:val="00742743"/>
    <w:rsid w:val="00742949"/>
    <w:rsid w:val="00743337"/>
    <w:rsid w:val="007434AE"/>
    <w:rsid w:val="007451F2"/>
    <w:rsid w:val="00745228"/>
    <w:rsid w:val="007453EF"/>
    <w:rsid w:val="00745DA8"/>
    <w:rsid w:val="00745E23"/>
    <w:rsid w:val="007462FE"/>
    <w:rsid w:val="00747604"/>
    <w:rsid w:val="007504A1"/>
    <w:rsid w:val="00751F53"/>
    <w:rsid w:val="00752559"/>
    <w:rsid w:val="0075259F"/>
    <w:rsid w:val="00752D87"/>
    <w:rsid w:val="00752DBF"/>
    <w:rsid w:val="00752EA0"/>
    <w:rsid w:val="0075308E"/>
    <w:rsid w:val="0075316F"/>
    <w:rsid w:val="00753AE5"/>
    <w:rsid w:val="00753DCB"/>
    <w:rsid w:val="007555CF"/>
    <w:rsid w:val="007555D5"/>
    <w:rsid w:val="00756234"/>
    <w:rsid w:val="00756ABB"/>
    <w:rsid w:val="0075737A"/>
    <w:rsid w:val="00760710"/>
    <w:rsid w:val="00760E40"/>
    <w:rsid w:val="0076113E"/>
    <w:rsid w:val="00762052"/>
    <w:rsid w:val="00763687"/>
    <w:rsid w:val="00763AC9"/>
    <w:rsid w:val="00763D1C"/>
    <w:rsid w:val="00763EDB"/>
    <w:rsid w:val="0076456A"/>
    <w:rsid w:val="007645C9"/>
    <w:rsid w:val="00765102"/>
    <w:rsid w:val="00765B72"/>
    <w:rsid w:val="00766EF3"/>
    <w:rsid w:val="0076734D"/>
    <w:rsid w:val="007677DD"/>
    <w:rsid w:val="007707AE"/>
    <w:rsid w:val="007729A3"/>
    <w:rsid w:val="00772D10"/>
    <w:rsid w:val="007734BB"/>
    <w:rsid w:val="0077374E"/>
    <w:rsid w:val="00773CDA"/>
    <w:rsid w:val="00774085"/>
    <w:rsid w:val="00774087"/>
    <w:rsid w:val="00774271"/>
    <w:rsid w:val="007754E6"/>
    <w:rsid w:val="007762C4"/>
    <w:rsid w:val="0078029C"/>
    <w:rsid w:val="00780542"/>
    <w:rsid w:val="0078063B"/>
    <w:rsid w:val="00781EB3"/>
    <w:rsid w:val="0078241D"/>
    <w:rsid w:val="00783190"/>
    <w:rsid w:val="00785CBA"/>
    <w:rsid w:val="00786850"/>
    <w:rsid w:val="00786E41"/>
    <w:rsid w:val="0078783D"/>
    <w:rsid w:val="00790D3E"/>
    <w:rsid w:val="0079108D"/>
    <w:rsid w:val="00792105"/>
    <w:rsid w:val="007922AF"/>
    <w:rsid w:val="00792778"/>
    <w:rsid w:val="00794C2C"/>
    <w:rsid w:val="00795114"/>
    <w:rsid w:val="00795621"/>
    <w:rsid w:val="0079611F"/>
    <w:rsid w:val="007A0B20"/>
    <w:rsid w:val="007A19E1"/>
    <w:rsid w:val="007A3126"/>
    <w:rsid w:val="007A44D2"/>
    <w:rsid w:val="007A4745"/>
    <w:rsid w:val="007A5900"/>
    <w:rsid w:val="007A6029"/>
    <w:rsid w:val="007A653B"/>
    <w:rsid w:val="007A6FCD"/>
    <w:rsid w:val="007A7E39"/>
    <w:rsid w:val="007B23BB"/>
    <w:rsid w:val="007B3261"/>
    <w:rsid w:val="007B364D"/>
    <w:rsid w:val="007B4725"/>
    <w:rsid w:val="007B4E44"/>
    <w:rsid w:val="007B4F0F"/>
    <w:rsid w:val="007B6CE0"/>
    <w:rsid w:val="007B7177"/>
    <w:rsid w:val="007B77AD"/>
    <w:rsid w:val="007C0FDB"/>
    <w:rsid w:val="007C227E"/>
    <w:rsid w:val="007C2553"/>
    <w:rsid w:val="007C2882"/>
    <w:rsid w:val="007C296B"/>
    <w:rsid w:val="007C3837"/>
    <w:rsid w:val="007C4884"/>
    <w:rsid w:val="007C5D37"/>
    <w:rsid w:val="007C5F8A"/>
    <w:rsid w:val="007C6E9F"/>
    <w:rsid w:val="007C6FB9"/>
    <w:rsid w:val="007D300D"/>
    <w:rsid w:val="007D3546"/>
    <w:rsid w:val="007D3650"/>
    <w:rsid w:val="007D4CEA"/>
    <w:rsid w:val="007D4FDF"/>
    <w:rsid w:val="007D5439"/>
    <w:rsid w:val="007D6243"/>
    <w:rsid w:val="007D689E"/>
    <w:rsid w:val="007E0C1E"/>
    <w:rsid w:val="007E1B04"/>
    <w:rsid w:val="007E26CE"/>
    <w:rsid w:val="007E3CCD"/>
    <w:rsid w:val="007E3ED1"/>
    <w:rsid w:val="007E426D"/>
    <w:rsid w:val="007E47D4"/>
    <w:rsid w:val="007E5386"/>
    <w:rsid w:val="007E697B"/>
    <w:rsid w:val="007F0238"/>
    <w:rsid w:val="007F13B3"/>
    <w:rsid w:val="007F256E"/>
    <w:rsid w:val="007F302E"/>
    <w:rsid w:val="007F33FF"/>
    <w:rsid w:val="007F351A"/>
    <w:rsid w:val="007F48D3"/>
    <w:rsid w:val="007F56C8"/>
    <w:rsid w:val="007F5DDE"/>
    <w:rsid w:val="007F6654"/>
    <w:rsid w:val="007F6A8A"/>
    <w:rsid w:val="007F6AA5"/>
    <w:rsid w:val="007F6B28"/>
    <w:rsid w:val="007F73C1"/>
    <w:rsid w:val="007F73F5"/>
    <w:rsid w:val="007F7522"/>
    <w:rsid w:val="007F75D0"/>
    <w:rsid w:val="007F784C"/>
    <w:rsid w:val="00800FCF"/>
    <w:rsid w:val="00803475"/>
    <w:rsid w:val="00803B4F"/>
    <w:rsid w:val="00804158"/>
    <w:rsid w:val="00805B7A"/>
    <w:rsid w:val="00805D57"/>
    <w:rsid w:val="00805F49"/>
    <w:rsid w:val="0081062E"/>
    <w:rsid w:val="0081074C"/>
    <w:rsid w:val="00811009"/>
    <w:rsid w:val="008121ED"/>
    <w:rsid w:val="00812700"/>
    <w:rsid w:val="008137D5"/>
    <w:rsid w:val="00813A97"/>
    <w:rsid w:val="00813EF4"/>
    <w:rsid w:val="00814F62"/>
    <w:rsid w:val="00815135"/>
    <w:rsid w:val="008151A8"/>
    <w:rsid w:val="00815B9F"/>
    <w:rsid w:val="008202BD"/>
    <w:rsid w:val="00821BAA"/>
    <w:rsid w:val="008235EE"/>
    <w:rsid w:val="008257CD"/>
    <w:rsid w:val="00825CAC"/>
    <w:rsid w:val="00826230"/>
    <w:rsid w:val="0082796A"/>
    <w:rsid w:val="00827CB3"/>
    <w:rsid w:val="00827F24"/>
    <w:rsid w:val="0083011F"/>
    <w:rsid w:val="00830951"/>
    <w:rsid w:val="00830ABF"/>
    <w:rsid w:val="00831ADB"/>
    <w:rsid w:val="00831FBD"/>
    <w:rsid w:val="00833D39"/>
    <w:rsid w:val="00834453"/>
    <w:rsid w:val="00834D7C"/>
    <w:rsid w:val="00835DF9"/>
    <w:rsid w:val="00836444"/>
    <w:rsid w:val="008368B8"/>
    <w:rsid w:val="00837623"/>
    <w:rsid w:val="008400D4"/>
    <w:rsid w:val="008408B2"/>
    <w:rsid w:val="008410F8"/>
    <w:rsid w:val="0084174A"/>
    <w:rsid w:val="0084258C"/>
    <w:rsid w:val="008429F9"/>
    <w:rsid w:val="00842E6F"/>
    <w:rsid w:val="0084332B"/>
    <w:rsid w:val="00843787"/>
    <w:rsid w:val="00844E10"/>
    <w:rsid w:val="0084502C"/>
    <w:rsid w:val="00845EC8"/>
    <w:rsid w:val="008469D5"/>
    <w:rsid w:val="00847AA8"/>
    <w:rsid w:val="0084CC23"/>
    <w:rsid w:val="00850CFE"/>
    <w:rsid w:val="0085117B"/>
    <w:rsid w:val="008515D8"/>
    <w:rsid w:val="0085199B"/>
    <w:rsid w:val="00852487"/>
    <w:rsid w:val="00852747"/>
    <w:rsid w:val="00854275"/>
    <w:rsid w:val="008553C7"/>
    <w:rsid w:val="00855D1F"/>
    <w:rsid w:val="008560B7"/>
    <w:rsid w:val="00860086"/>
    <w:rsid w:val="008605D9"/>
    <w:rsid w:val="00860D8B"/>
    <w:rsid w:val="00860E65"/>
    <w:rsid w:val="00860EAE"/>
    <w:rsid w:val="00861C9D"/>
    <w:rsid w:val="00861E58"/>
    <w:rsid w:val="0086314F"/>
    <w:rsid w:val="00863305"/>
    <w:rsid w:val="00863622"/>
    <w:rsid w:val="00863947"/>
    <w:rsid w:val="008651B3"/>
    <w:rsid w:val="0086546A"/>
    <w:rsid w:val="00865748"/>
    <w:rsid w:val="00865C92"/>
    <w:rsid w:val="00865D7B"/>
    <w:rsid w:val="00870784"/>
    <w:rsid w:val="008709DA"/>
    <w:rsid w:val="008709DE"/>
    <w:rsid w:val="00870FD1"/>
    <w:rsid w:val="00871BD7"/>
    <w:rsid w:val="00873481"/>
    <w:rsid w:val="008734B0"/>
    <w:rsid w:val="00873F2B"/>
    <w:rsid w:val="00874336"/>
    <w:rsid w:val="008767F9"/>
    <w:rsid w:val="0087766B"/>
    <w:rsid w:val="008809FE"/>
    <w:rsid w:val="00880B40"/>
    <w:rsid w:val="00882B45"/>
    <w:rsid w:val="00884793"/>
    <w:rsid w:val="00884A34"/>
    <w:rsid w:val="00885213"/>
    <w:rsid w:val="00885C44"/>
    <w:rsid w:val="00886D87"/>
    <w:rsid w:val="00886E95"/>
    <w:rsid w:val="0088763B"/>
    <w:rsid w:val="008879EB"/>
    <w:rsid w:val="00890301"/>
    <w:rsid w:val="00893787"/>
    <w:rsid w:val="00894765"/>
    <w:rsid w:val="00895F15"/>
    <w:rsid w:val="00896030"/>
    <w:rsid w:val="008A1F7C"/>
    <w:rsid w:val="008A252D"/>
    <w:rsid w:val="008A2C73"/>
    <w:rsid w:val="008A32FC"/>
    <w:rsid w:val="008A3807"/>
    <w:rsid w:val="008A3D4E"/>
    <w:rsid w:val="008A5383"/>
    <w:rsid w:val="008A5497"/>
    <w:rsid w:val="008A55EB"/>
    <w:rsid w:val="008A5B56"/>
    <w:rsid w:val="008A5E10"/>
    <w:rsid w:val="008A6639"/>
    <w:rsid w:val="008A6DF7"/>
    <w:rsid w:val="008B0A43"/>
    <w:rsid w:val="008B0C9E"/>
    <w:rsid w:val="008B0E11"/>
    <w:rsid w:val="008B2346"/>
    <w:rsid w:val="008B3279"/>
    <w:rsid w:val="008B3547"/>
    <w:rsid w:val="008B4F2C"/>
    <w:rsid w:val="008B578A"/>
    <w:rsid w:val="008B678D"/>
    <w:rsid w:val="008B6AAB"/>
    <w:rsid w:val="008B7A1A"/>
    <w:rsid w:val="008C067A"/>
    <w:rsid w:val="008C07D5"/>
    <w:rsid w:val="008C08BF"/>
    <w:rsid w:val="008C0BE3"/>
    <w:rsid w:val="008C0FC2"/>
    <w:rsid w:val="008C101C"/>
    <w:rsid w:val="008C163F"/>
    <w:rsid w:val="008C3628"/>
    <w:rsid w:val="008C3FA8"/>
    <w:rsid w:val="008C4775"/>
    <w:rsid w:val="008C4CAA"/>
    <w:rsid w:val="008C59AD"/>
    <w:rsid w:val="008C5C1A"/>
    <w:rsid w:val="008C5EAF"/>
    <w:rsid w:val="008C6042"/>
    <w:rsid w:val="008C69C1"/>
    <w:rsid w:val="008C73D0"/>
    <w:rsid w:val="008C7F99"/>
    <w:rsid w:val="008C7FC1"/>
    <w:rsid w:val="008D275A"/>
    <w:rsid w:val="008D33DD"/>
    <w:rsid w:val="008D3413"/>
    <w:rsid w:val="008D3C5F"/>
    <w:rsid w:val="008D4732"/>
    <w:rsid w:val="008D4EBB"/>
    <w:rsid w:val="008D617A"/>
    <w:rsid w:val="008D69BA"/>
    <w:rsid w:val="008D76C9"/>
    <w:rsid w:val="008D775B"/>
    <w:rsid w:val="008D77FA"/>
    <w:rsid w:val="008E061C"/>
    <w:rsid w:val="008E0D90"/>
    <w:rsid w:val="008E1777"/>
    <w:rsid w:val="008E1C1A"/>
    <w:rsid w:val="008E34D0"/>
    <w:rsid w:val="008E3E30"/>
    <w:rsid w:val="008E5D78"/>
    <w:rsid w:val="008E73F6"/>
    <w:rsid w:val="008E793C"/>
    <w:rsid w:val="008F05AC"/>
    <w:rsid w:val="008F0CC9"/>
    <w:rsid w:val="008F0E68"/>
    <w:rsid w:val="008F11DE"/>
    <w:rsid w:val="008F1282"/>
    <w:rsid w:val="008F338A"/>
    <w:rsid w:val="008F34C4"/>
    <w:rsid w:val="008F50B9"/>
    <w:rsid w:val="008F54FA"/>
    <w:rsid w:val="008F5DFD"/>
    <w:rsid w:val="008F62A7"/>
    <w:rsid w:val="008F6604"/>
    <w:rsid w:val="008F66B4"/>
    <w:rsid w:val="008F6D99"/>
    <w:rsid w:val="008F7BEA"/>
    <w:rsid w:val="00900720"/>
    <w:rsid w:val="009008CC"/>
    <w:rsid w:val="00900C42"/>
    <w:rsid w:val="00901BCA"/>
    <w:rsid w:val="00901EC6"/>
    <w:rsid w:val="00902120"/>
    <w:rsid w:val="00903DCC"/>
    <w:rsid w:val="00903FB5"/>
    <w:rsid w:val="00905664"/>
    <w:rsid w:val="009056C6"/>
    <w:rsid w:val="00905828"/>
    <w:rsid w:val="00905C6A"/>
    <w:rsid w:val="0090798F"/>
    <w:rsid w:val="00907A4E"/>
    <w:rsid w:val="00907A63"/>
    <w:rsid w:val="009100BA"/>
    <w:rsid w:val="00910780"/>
    <w:rsid w:val="0091099D"/>
    <w:rsid w:val="00910CF6"/>
    <w:rsid w:val="009112D4"/>
    <w:rsid w:val="009138E2"/>
    <w:rsid w:val="00915775"/>
    <w:rsid w:val="00915C37"/>
    <w:rsid w:val="009163CD"/>
    <w:rsid w:val="00916693"/>
    <w:rsid w:val="00916EDE"/>
    <w:rsid w:val="00917776"/>
    <w:rsid w:val="0091799C"/>
    <w:rsid w:val="0092001D"/>
    <w:rsid w:val="00920E4E"/>
    <w:rsid w:val="00923180"/>
    <w:rsid w:val="0092387F"/>
    <w:rsid w:val="0092468F"/>
    <w:rsid w:val="00924A4C"/>
    <w:rsid w:val="0092669E"/>
    <w:rsid w:val="00927577"/>
    <w:rsid w:val="00927FF7"/>
    <w:rsid w:val="009301AB"/>
    <w:rsid w:val="00932116"/>
    <w:rsid w:val="00932BEE"/>
    <w:rsid w:val="00932F80"/>
    <w:rsid w:val="00933353"/>
    <w:rsid w:val="009340EA"/>
    <w:rsid w:val="009342B8"/>
    <w:rsid w:val="00934939"/>
    <w:rsid w:val="00934980"/>
    <w:rsid w:val="00934D01"/>
    <w:rsid w:val="00936AEC"/>
    <w:rsid w:val="00941C29"/>
    <w:rsid w:val="00942793"/>
    <w:rsid w:val="00942924"/>
    <w:rsid w:val="00942BEB"/>
    <w:rsid w:val="00944197"/>
    <w:rsid w:val="0094447B"/>
    <w:rsid w:val="0094466B"/>
    <w:rsid w:val="0094491E"/>
    <w:rsid w:val="00944A9A"/>
    <w:rsid w:val="00944BF8"/>
    <w:rsid w:val="00946223"/>
    <w:rsid w:val="00947FCB"/>
    <w:rsid w:val="00947FEC"/>
    <w:rsid w:val="00950857"/>
    <w:rsid w:val="00951948"/>
    <w:rsid w:val="0095242C"/>
    <w:rsid w:val="00952C4C"/>
    <w:rsid w:val="009534F3"/>
    <w:rsid w:val="00955300"/>
    <w:rsid w:val="00955871"/>
    <w:rsid w:val="009565BD"/>
    <w:rsid w:val="009574C6"/>
    <w:rsid w:val="009576C3"/>
    <w:rsid w:val="00962B1E"/>
    <w:rsid w:val="00963742"/>
    <w:rsid w:val="009644B0"/>
    <w:rsid w:val="00964655"/>
    <w:rsid w:val="00965403"/>
    <w:rsid w:val="009668B3"/>
    <w:rsid w:val="009671E8"/>
    <w:rsid w:val="0097022D"/>
    <w:rsid w:val="00970B1D"/>
    <w:rsid w:val="00972747"/>
    <w:rsid w:val="00972A68"/>
    <w:rsid w:val="00972B87"/>
    <w:rsid w:val="00972D2C"/>
    <w:rsid w:val="0097369F"/>
    <w:rsid w:val="00973C47"/>
    <w:rsid w:val="00973C85"/>
    <w:rsid w:val="00974E55"/>
    <w:rsid w:val="0097538C"/>
    <w:rsid w:val="009753A7"/>
    <w:rsid w:val="0097608A"/>
    <w:rsid w:val="00976B6B"/>
    <w:rsid w:val="00977083"/>
    <w:rsid w:val="00977144"/>
    <w:rsid w:val="00977410"/>
    <w:rsid w:val="009800DD"/>
    <w:rsid w:val="009800E1"/>
    <w:rsid w:val="00981937"/>
    <w:rsid w:val="00982FCC"/>
    <w:rsid w:val="0098541F"/>
    <w:rsid w:val="00985ABB"/>
    <w:rsid w:val="009862EE"/>
    <w:rsid w:val="00987053"/>
    <w:rsid w:val="00987898"/>
    <w:rsid w:val="00990351"/>
    <w:rsid w:val="00991FF7"/>
    <w:rsid w:val="0099256C"/>
    <w:rsid w:val="00992E1F"/>
    <w:rsid w:val="00994048"/>
    <w:rsid w:val="009A087F"/>
    <w:rsid w:val="009A226D"/>
    <w:rsid w:val="009A32E3"/>
    <w:rsid w:val="009A4396"/>
    <w:rsid w:val="009A45F5"/>
    <w:rsid w:val="009A538F"/>
    <w:rsid w:val="009A5DE8"/>
    <w:rsid w:val="009A791D"/>
    <w:rsid w:val="009A7D9E"/>
    <w:rsid w:val="009A7FA7"/>
    <w:rsid w:val="009B0397"/>
    <w:rsid w:val="009B117F"/>
    <w:rsid w:val="009B34C6"/>
    <w:rsid w:val="009B3873"/>
    <w:rsid w:val="009B39A0"/>
    <w:rsid w:val="009B4163"/>
    <w:rsid w:val="009B4DC3"/>
    <w:rsid w:val="009B6BEC"/>
    <w:rsid w:val="009C0181"/>
    <w:rsid w:val="009C05EF"/>
    <w:rsid w:val="009C06C6"/>
    <w:rsid w:val="009C14C2"/>
    <w:rsid w:val="009C1B26"/>
    <w:rsid w:val="009C27C0"/>
    <w:rsid w:val="009C2B77"/>
    <w:rsid w:val="009C3793"/>
    <w:rsid w:val="009C3864"/>
    <w:rsid w:val="009C4904"/>
    <w:rsid w:val="009C531A"/>
    <w:rsid w:val="009D01A9"/>
    <w:rsid w:val="009D07B0"/>
    <w:rsid w:val="009D0B4C"/>
    <w:rsid w:val="009D1420"/>
    <w:rsid w:val="009D1462"/>
    <w:rsid w:val="009D1EAA"/>
    <w:rsid w:val="009D3291"/>
    <w:rsid w:val="009D3FFD"/>
    <w:rsid w:val="009D4E31"/>
    <w:rsid w:val="009D74A0"/>
    <w:rsid w:val="009DF480"/>
    <w:rsid w:val="009E0D78"/>
    <w:rsid w:val="009E2D55"/>
    <w:rsid w:val="009E43A5"/>
    <w:rsid w:val="009E45E6"/>
    <w:rsid w:val="009E4A85"/>
    <w:rsid w:val="009E6605"/>
    <w:rsid w:val="009E6EEF"/>
    <w:rsid w:val="009E78E4"/>
    <w:rsid w:val="009E7AF0"/>
    <w:rsid w:val="009E7BD4"/>
    <w:rsid w:val="009F0066"/>
    <w:rsid w:val="009F05CA"/>
    <w:rsid w:val="009F1A4D"/>
    <w:rsid w:val="009F2016"/>
    <w:rsid w:val="009F2056"/>
    <w:rsid w:val="009F249B"/>
    <w:rsid w:val="009F27B8"/>
    <w:rsid w:val="009F42F6"/>
    <w:rsid w:val="009F46E0"/>
    <w:rsid w:val="009F4B18"/>
    <w:rsid w:val="009F769A"/>
    <w:rsid w:val="009F7DAB"/>
    <w:rsid w:val="00A0045B"/>
    <w:rsid w:val="00A01AEB"/>
    <w:rsid w:val="00A02404"/>
    <w:rsid w:val="00A02818"/>
    <w:rsid w:val="00A03072"/>
    <w:rsid w:val="00A03C12"/>
    <w:rsid w:val="00A03EF3"/>
    <w:rsid w:val="00A04CDF"/>
    <w:rsid w:val="00A05059"/>
    <w:rsid w:val="00A0647E"/>
    <w:rsid w:val="00A06C49"/>
    <w:rsid w:val="00A06EB6"/>
    <w:rsid w:val="00A10241"/>
    <w:rsid w:val="00A103BD"/>
    <w:rsid w:val="00A105B0"/>
    <w:rsid w:val="00A10ADF"/>
    <w:rsid w:val="00A1217D"/>
    <w:rsid w:val="00A12624"/>
    <w:rsid w:val="00A13136"/>
    <w:rsid w:val="00A13265"/>
    <w:rsid w:val="00A13D52"/>
    <w:rsid w:val="00A16CAC"/>
    <w:rsid w:val="00A16D18"/>
    <w:rsid w:val="00A17103"/>
    <w:rsid w:val="00A17B64"/>
    <w:rsid w:val="00A21816"/>
    <w:rsid w:val="00A21C37"/>
    <w:rsid w:val="00A21D20"/>
    <w:rsid w:val="00A22387"/>
    <w:rsid w:val="00A22882"/>
    <w:rsid w:val="00A22B19"/>
    <w:rsid w:val="00A2309D"/>
    <w:rsid w:val="00A2321F"/>
    <w:rsid w:val="00A23437"/>
    <w:rsid w:val="00A236CE"/>
    <w:rsid w:val="00A23FD3"/>
    <w:rsid w:val="00A244B1"/>
    <w:rsid w:val="00A2481C"/>
    <w:rsid w:val="00A249FA"/>
    <w:rsid w:val="00A26668"/>
    <w:rsid w:val="00A278ED"/>
    <w:rsid w:val="00A30142"/>
    <w:rsid w:val="00A30EB1"/>
    <w:rsid w:val="00A32984"/>
    <w:rsid w:val="00A33EE3"/>
    <w:rsid w:val="00A33F9C"/>
    <w:rsid w:val="00A355E3"/>
    <w:rsid w:val="00A35E19"/>
    <w:rsid w:val="00A3637B"/>
    <w:rsid w:val="00A36473"/>
    <w:rsid w:val="00A36679"/>
    <w:rsid w:val="00A36966"/>
    <w:rsid w:val="00A36E17"/>
    <w:rsid w:val="00A37473"/>
    <w:rsid w:val="00A376C5"/>
    <w:rsid w:val="00A40026"/>
    <w:rsid w:val="00A40329"/>
    <w:rsid w:val="00A4070E"/>
    <w:rsid w:val="00A4081D"/>
    <w:rsid w:val="00A40D63"/>
    <w:rsid w:val="00A410F4"/>
    <w:rsid w:val="00A41198"/>
    <w:rsid w:val="00A41BC0"/>
    <w:rsid w:val="00A4239C"/>
    <w:rsid w:val="00A42959"/>
    <w:rsid w:val="00A43E85"/>
    <w:rsid w:val="00A44878"/>
    <w:rsid w:val="00A45198"/>
    <w:rsid w:val="00A45CA7"/>
    <w:rsid w:val="00A47BBD"/>
    <w:rsid w:val="00A47CC4"/>
    <w:rsid w:val="00A50884"/>
    <w:rsid w:val="00A51A99"/>
    <w:rsid w:val="00A521E4"/>
    <w:rsid w:val="00A529B7"/>
    <w:rsid w:val="00A535A8"/>
    <w:rsid w:val="00A53828"/>
    <w:rsid w:val="00A54680"/>
    <w:rsid w:val="00A572A0"/>
    <w:rsid w:val="00A57D61"/>
    <w:rsid w:val="00A62570"/>
    <w:rsid w:val="00A62CD8"/>
    <w:rsid w:val="00A64019"/>
    <w:rsid w:val="00A64535"/>
    <w:rsid w:val="00A645A4"/>
    <w:rsid w:val="00A64B28"/>
    <w:rsid w:val="00A655BF"/>
    <w:rsid w:val="00A65719"/>
    <w:rsid w:val="00A7015E"/>
    <w:rsid w:val="00A7039A"/>
    <w:rsid w:val="00A7425D"/>
    <w:rsid w:val="00A74ECE"/>
    <w:rsid w:val="00A75064"/>
    <w:rsid w:val="00A754ED"/>
    <w:rsid w:val="00A75729"/>
    <w:rsid w:val="00A77713"/>
    <w:rsid w:val="00A77FCF"/>
    <w:rsid w:val="00A80BE2"/>
    <w:rsid w:val="00A8135A"/>
    <w:rsid w:val="00A81746"/>
    <w:rsid w:val="00A81C1E"/>
    <w:rsid w:val="00A81D54"/>
    <w:rsid w:val="00A82ED3"/>
    <w:rsid w:val="00A83596"/>
    <w:rsid w:val="00A83B6E"/>
    <w:rsid w:val="00A8401F"/>
    <w:rsid w:val="00A840C9"/>
    <w:rsid w:val="00A85053"/>
    <w:rsid w:val="00A85AF3"/>
    <w:rsid w:val="00A86089"/>
    <w:rsid w:val="00A9071B"/>
    <w:rsid w:val="00A90D00"/>
    <w:rsid w:val="00A92CC8"/>
    <w:rsid w:val="00A92D4C"/>
    <w:rsid w:val="00A92DA5"/>
    <w:rsid w:val="00A9397A"/>
    <w:rsid w:val="00A93F91"/>
    <w:rsid w:val="00A942B1"/>
    <w:rsid w:val="00A94639"/>
    <w:rsid w:val="00A94666"/>
    <w:rsid w:val="00A96740"/>
    <w:rsid w:val="00A96D02"/>
    <w:rsid w:val="00AA02F4"/>
    <w:rsid w:val="00AA1C5B"/>
    <w:rsid w:val="00AA21EC"/>
    <w:rsid w:val="00AA49F6"/>
    <w:rsid w:val="00AA6616"/>
    <w:rsid w:val="00AA6F64"/>
    <w:rsid w:val="00AA7579"/>
    <w:rsid w:val="00AB008D"/>
    <w:rsid w:val="00AB0483"/>
    <w:rsid w:val="00AB1650"/>
    <w:rsid w:val="00AB1EF5"/>
    <w:rsid w:val="00AB3B42"/>
    <w:rsid w:val="00AB4AD3"/>
    <w:rsid w:val="00AB5371"/>
    <w:rsid w:val="00AB6E8A"/>
    <w:rsid w:val="00AB7FD0"/>
    <w:rsid w:val="00AC053E"/>
    <w:rsid w:val="00AC0AD4"/>
    <w:rsid w:val="00AC0E19"/>
    <w:rsid w:val="00AC240E"/>
    <w:rsid w:val="00AC2B13"/>
    <w:rsid w:val="00AC2E40"/>
    <w:rsid w:val="00AC381F"/>
    <w:rsid w:val="00AC464D"/>
    <w:rsid w:val="00AD178C"/>
    <w:rsid w:val="00AD1D75"/>
    <w:rsid w:val="00AD20CE"/>
    <w:rsid w:val="00AD2B7E"/>
    <w:rsid w:val="00AD2BCF"/>
    <w:rsid w:val="00AD3A12"/>
    <w:rsid w:val="00AD47E4"/>
    <w:rsid w:val="00AD4955"/>
    <w:rsid w:val="00AD52C6"/>
    <w:rsid w:val="00AD6F85"/>
    <w:rsid w:val="00AD72E2"/>
    <w:rsid w:val="00AD7CB4"/>
    <w:rsid w:val="00AE01B7"/>
    <w:rsid w:val="00AE119B"/>
    <w:rsid w:val="00AE21BF"/>
    <w:rsid w:val="00AE44A6"/>
    <w:rsid w:val="00AE464E"/>
    <w:rsid w:val="00AE73A1"/>
    <w:rsid w:val="00AE77C0"/>
    <w:rsid w:val="00AE78F0"/>
    <w:rsid w:val="00AE7A37"/>
    <w:rsid w:val="00AF21AF"/>
    <w:rsid w:val="00AF2A40"/>
    <w:rsid w:val="00AF2B9B"/>
    <w:rsid w:val="00AF2F74"/>
    <w:rsid w:val="00AF47C0"/>
    <w:rsid w:val="00AF590F"/>
    <w:rsid w:val="00AF5FDA"/>
    <w:rsid w:val="00AF62C3"/>
    <w:rsid w:val="00B0002C"/>
    <w:rsid w:val="00B01063"/>
    <w:rsid w:val="00B01EB7"/>
    <w:rsid w:val="00B01F87"/>
    <w:rsid w:val="00B02088"/>
    <w:rsid w:val="00B021AA"/>
    <w:rsid w:val="00B0233F"/>
    <w:rsid w:val="00B02E38"/>
    <w:rsid w:val="00B030D1"/>
    <w:rsid w:val="00B04C8B"/>
    <w:rsid w:val="00B077C6"/>
    <w:rsid w:val="00B07BDB"/>
    <w:rsid w:val="00B12006"/>
    <w:rsid w:val="00B12009"/>
    <w:rsid w:val="00B12356"/>
    <w:rsid w:val="00B123F1"/>
    <w:rsid w:val="00B125AA"/>
    <w:rsid w:val="00B13568"/>
    <w:rsid w:val="00B1456B"/>
    <w:rsid w:val="00B150A9"/>
    <w:rsid w:val="00B15F31"/>
    <w:rsid w:val="00B167CF"/>
    <w:rsid w:val="00B16AB7"/>
    <w:rsid w:val="00B16BCC"/>
    <w:rsid w:val="00B16D58"/>
    <w:rsid w:val="00B1756C"/>
    <w:rsid w:val="00B17C6A"/>
    <w:rsid w:val="00B20E9E"/>
    <w:rsid w:val="00B20F1F"/>
    <w:rsid w:val="00B2169F"/>
    <w:rsid w:val="00B21ADA"/>
    <w:rsid w:val="00B21F43"/>
    <w:rsid w:val="00B22586"/>
    <w:rsid w:val="00B242A8"/>
    <w:rsid w:val="00B25E6B"/>
    <w:rsid w:val="00B2711D"/>
    <w:rsid w:val="00B30035"/>
    <w:rsid w:val="00B31758"/>
    <w:rsid w:val="00B31853"/>
    <w:rsid w:val="00B32218"/>
    <w:rsid w:val="00B328D6"/>
    <w:rsid w:val="00B334DE"/>
    <w:rsid w:val="00B33B32"/>
    <w:rsid w:val="00B3464E"/>
    <w:rsid w:val="00B35DCA"/>
    <w:rsid w:val="00B37C7A"/>
    <w:rsid w:val="00B40655"/>
    <w:rsid w:val="00B4072A"/>
    <w:rsid w:val="00B40F8A"/>
    <w:rsid w:val="00B4126D"/>
    <w:rsid w:val="00B423CE"/>
    <w:rsid w:val="00B42BA8"/>
    <w:rsid w:val="00B43963"/>
    <w:rsid w:val="00B44947"/>
    <w:rsid w:val="00B449E1"/>
    <w:rsid w:val="00B47760"/>
    <w:rsid w:val="00B5014E"/>
    <w:rsid w:val="00B51A61"/>
    <w:rsid w:val="00B5331B"/>
    <w:rsid w:val="00B53354"/>
    <w:rsid w:val="00B54DBD"/>
    <w:rsid w:val="00B55680"/>
    <w:rsid w:val="00B572BD"/>
    <w:rsid w:val="00B57B16"/>
    <w:rsid w:val="00B6104E"/>
    <w:rsid w:val="00B61571"/>
    <w:rsid w:val="00B62A23"/>
    <w:rsid w:val="00B63144"/>
    <w:rsid w:val="00B6422E"/>
    <w:rsid w:val="00B6443D"/>
    <w:rsid w:val="00B67C36"/>
    <w:rsid w:val="00B70BB4"/>
    <w:rsid w:val="00B70F97"/>
    <w:rsid w:val="00B712A0"/>
    <w:rsid w:val="00B718B9"/>
    <w:rsid w:val="00B723E7"/>
    <w:rsid w:val="00B72ACD"/>
    <w:rsid w:val="00B731BA"/>
    <w:rsid w:val="00B73A7E"/>
    <w:rsid w:val="00B73AA0"/>
    <w:rsid w:val="00B73D75"/>
    <w:rsid w:val="00B7538F"/>
    <w:rsid w:val="00B75E25"/>
    <w:rsid w:val="00B76DBF"/>
    <w:rsid w:val="00B77E41"/>
    <w:rsid w:val="00B80D2F"/>
    <w:rsid w:val="00B80F7C"/>
    <w:rsid w:val="00B82658"/>
    <w:rsid w:val="00B8363D"/>
    <w:rsid w:val="00B846A3"/>
    <w:rsid w:val="00B8493B"/>
    <w:rsid w:val="00B84A06"/>
    <w:rsid w:val="00B85F80"/>
    <w:rsid w:val="00B86936"/>
    <w:rsid w:val="00B86D46"/>
    <w:rsid w:val="00B87D80"/>
    <w:rsid w:val="00B9009D"/>
    <w:rsid w:val="00B91962"/>
    <w:rsid w:val="00B91ED0"/>
    <w:rsid w:val="00B932CB"/>
    <w:rsid w:val="00B93804"/>
    <w:rsid w:val="00B93D1F"/>
    <w:rsid w:val="00B95360"/>
    <w:rsid w:val="00B9562B"/>
    <w:rsid w:val="00B95916"/>
    <w:rsid w:val="00B9748E"/>
    <w:rsid w:val="00B97509"/>
    <w:rsid w:val="00B978AF"/>
    <w:rsid w:val="00BA08D7"/>
    <w:rsid w:val="00BA0E99"/>
    <w:rsid w:val="00BA131D"/>
    <w:rsid w:val="00BA1B09"/>
    <w:rsid w:val="00BA419A"/>
    <w:rsid w:val="00BA58AF"/>
    <w:rsid w:val="00BA71A7"/>
    <w:rsid w:val="00BA7708"/>
    <w:rsid w:val="00BA7B83"/>
    <w:rsid w:val="00BB0298"/>
    <w:rsid w:val="00BB09B2"/>
    <w:rsid w:val="00BB0AC9"/>
    <w:rsid w:val="00BB2500"/>
    <w:rsid w:val="00BB29E3"/>
    <w:rsid w:val="00BB5800"/>
    <w:rsid w:val="00BB5FFD"/>
    <w:rsid w:val="00BB79F5"/>
    <w:rsid w:val="00BC0B3A"/>
    <w:rsid w:val="00BC0D88"/>
    <w:rsid w:val="00BC1426"/>
    <w:rsid w:val="00BC18BE"/>
    <w:rsid w:val="00BC37B6"/>
    <w:rsid w:val="00BC4C5D"/>
    <w:rsid w:val="00BC4CDB"/>
    <w:rsid w:val="00BC5CAC"/>
    <w:rsid w:val="00BC5FB0"/>
    <w:rsid w:val="00BC6A69"/>
    <w:rsid w:val="00BC6CEF"/>
    <w:rsid w:val="00BC7214"/>
    <w:rsid w:val="00BC7BD2"/>
    <w:rsid w:val="00BD1B40"/>
    <w:rsid w:val="00BD39CE"/>
    <w:rsid w:val="00BD55CB"/>
    <w:rsid w:val="00BD6046"/>
    <w:rsid w:val="00BD6940"/>
    <w:rsid w:val="00BD7018"/>
    <w:rsid w:val="00BD7580"/>
    <w:rsid w:val="00BE0908"/>
    <w:rsid w:val="00BE2627"/>
    <w:rsid w:val="00BE323E"/>
    <w:rsid w:val="00BE4851"/>
    <w:rsid w:val="00BE4CE1"/>
    <w:rsid w:val="00BE58FB"/>
    <w:rsid w:val="00BE6496"/>
    <w:rsid w:val="00BE6826"/>
    <w:rsid w:val="00BF0576"/>
    <w:rsid w:val="00BF1E2C"/>
    <w:rsid w:val="00BF2E55"/>
    <w:rsid w:val="00BF2EB6"/>
    <w:rsid w:val="00BF4986"/>
    <w:rsid w:val="00BF7BE3"/>
    <w:rsid w:val="00C00713"/>
    <w:rsid w:val="00C00DDE"/>
    <w:rsid w:val="00C01193"/>
    <w:rsid w:val="00C01BFF"/>
    <w:rsid w:val="00C10830"/>
    <w:rsid w:val="00C120C5"/>
    <w:rsid w:val="00C12EAF"/>
    <w:rsid w:val="00C1332D"/>
    <w:rsid w:val="00C14582"/>
    <w:rsid w:val="00C14827"/>
    <w:rsid w:val="00C15356"/>
    <w:rsid w:val="00C15547"/>
    <w:rsid w:val="00C15DD9"/>
    <w:rsid w:val="00C1630C"/>
    <w:rsid w:val="00C17BA9"/>
    <w:rsid w:val="00C202A9"/>
    <w:rsid w:val="00C22CC5"/>
    <w:rsid w:val="00C2360E"/>
    <w:rsid w:val="00C24861"/>
    <w:rsid w:val="00C24BF4"/>
    <w:rsid w:val="00C24FC6"/>
    <w:rsid w:val="00C252B0"/>
    <w:rsid w:val="00C268CE"/>
    <w:rsid w:val="00C26FCF"/>
    <w:rsid w:val="00C27046"/>
    <w:rsid w:val="00C274CE"/>
    <w:rsid w:val="00C2758F"/>
    <w:rsid w:val="00C2786F"/>
    <w:rsid w:val="00C27BA8"/>
    <w:rsid w:val="00C30831"/>
    <w:rsid w:val="00C311E4"/>
    <w:rsid w:val="00C31C0E"/>
    <w:rsid w:val="00C32F86"/>
    <w:rsid w:val="00C33DC6"/>
    <w:rsid w:val="00C34512"/>
    <w:rsid w:val="00C345BA"/>
    <w:rsid w:val="00C34A35"/>
    <w:rsid w:val="00C37283"/>
    <w:rsid w:val="00C37B60"/>
    <w:rsid w:val="00C401D1"/>
    <w:rsid w:val="00C40D2A"/>
    <w:rsid w:val="00C42B4B"/>
    <w:rsid w:val="00C42EA3"/>
    <w:rsid w:val="00C4370C"/>
    <w:rsid w:val="00C43B98"/>
    <w:rsid w:val="00C44177"/>
    <w:rsid w:val="00C44CEB"/>
    <w:rsid w:val="00C459DF"/>
    <w:rsid w:val="00C45CF3"/>
    <w:rsid w:val="00C47C12"/>
    <w:rsid w:val="00C5042A"/>
    <w:rsid w:val="00C50593"/>
    <w:rsid w:val="00C5086E"/>
    <w:rsid w:val="00C513DD"/>
    <w:rsid w:val="00C52473"/>
    <w:rsid w:val="00C52C43"/>
    <w:rsid w:val="00C53A5F"/>
    <w:rsid w:val="00C53B1B"/>
    <w:rsid w:val="00C53BE8"/>
    <w:rsid w:val="00C5443D"/>
    <w:rsid w:val="00C54719"/>
    <w:rsid w:val="00C56989"/>
    <w:rsid w:val="00C57400"/>
    <w:rsid w:val="00C578FF"/>
    <w:rsid w:val="00C61C9C"/>
    <w:rsid w:val="00C63CB0"/>
    <w:rsid w:val="00C6497C"/>
    <w:rsid w:val="00C675F8"/>
    <w:rsid w:val="00C67EDE"/>
    <w:rsid w:val="00C7155F"/>
    <w:rsid w:val="00C73BCA"/>
    <w:rsid w:val="00C74658"/>
    <w:rsid w:val="00C74846"/>
    <w:rsid w:val="00C753B4"/>
    <w:rsid w:val="00C75A11"/>
    <w:rsid w:val="00C76300"/>
    <w:rsid w:val="00C775BB"/>
    <w:rsid w:val="00C7793C"/>
    <w:rsid w:val="00C77BF2"/>
    <w:rsid w:val="00C801EE"/>
    <w:rsid w:val="00C80524"/>
    <w:rsid w:val="00C811F8"/>
    <w:rsid w:val="00C81C4F"/>
    <w:rsid w:val="00C83126"/>
    <w:rsid w:val="00C84F21"/>
    <w:rsid w:val="00C84F48"/>
    <w:rsid w:val="00C85702"/>
    <w:rsid w:val="00C85B7C"/>
    <w:rsid w:val="00C85F71"/>
    <w:rsid w:val="00C86A5F"/>
    <w:rsid w:val="00C86E2E"/>
    <w:rsid w:val="00C873FA"/>
    <w:rsid w:val="00C904D1"/>
    <w:rsid w:val="00C913D5"/>
    <w:rsid w:val="00C91B9A"/>
    <w:rsid w:val="00C92E8F"/>
    <w:rsid w:val="00C945B3"/>
    <w:rsid w:val="00C949F9"/>
    <w:rsid w:val="00C94B51"/>
    <w:rsid w:val="00C95CB8"/>
    <w:rsid w:val="00C968F2"/>
    <w:rsid w:val="00C96C7E"/>
    <w:rsid w:val="00CA01E1"/>
    <w:rsid w:val="00CA2582"/>
    <w:rsid w:val="00CA298B"/>
    <w:rsid w:val="00CA3671"/>
    <w:rsid w:val="00CA4822"/>
    <w:rsid w:val="00CA4AB8"/>
    <w:rsid w:val="00CA5B9C"/>
    <w:rsid w:val="00CA60B7"/>
    <w:rsid w:val="00CA6920"/>
    <w:rsid w:val="00CA6CDC"/>
    <w:rsid w:val="00CA6D6D"/>
    <w:rsid w:val="00CA70BC"/>
    <w:rsid w:val="00CA7C42"/>
    <w:rsid w:val="00CB0143"/>
    <w:rsid w:val="00CB1F1F"/>
    <w:rsid w:val="00CB22E5"/>
    <w:rsid w:val="00CB2D75"/>
    <w:rsid w:val="00CB35CF"/>
    <w:rsid w:val="00CB4027"/>
    <w:rsid w:val="00CB42A4"/>
    <w:rsid w:val="00CB65FB"/>
    <w:rsid w:val="00CB674C"/>
    <w:rsid w:val="00CB7170"/>
    <w:rsid w:val="00CB7B5E"/>
    <w:rsid w:val="00CC18D7"/>
    <w:rsid w:val="00CC1C32"/>
    <w:rsid w:val="00CC4B74"/>
    <w:rsid w:val="00CC5816"/>
    <w:rsid w:val="00CC5C21"/>
    <w:rsid w:val="00CD03D5"/>
    <w:rsid w:val="00CD070C"/>
    <w:rsid w:val="00CD1995"/>
    <w:rsid w:val="00CD1A09"/>
    <w:rsid w:val="00CD1DF0"/>
    <w:rsid w:val="00CD2826"/>
    <w:rsid w:val="00CD376F"/>
    <w:rsid w:val="00CD6B99"/>
    <w:rsid w:val="00CD6EF0"/>
    <w:rsid w:val="00CD7C78"/>
    <w:rsid w:val="00CE0A00"/>
    <w:rsid w:val="00CE187A"/>
    <w:rsid w:val="00CE2B4F"/>
    <w:rsid w:val="00CE40DB"/>
    <w:rsid w:val="00CE43D4"/>
    <w:rsid w:val="00CE59A5"/>
    <w:rsid w:val="00CE5EBE"/>
    <w:rsid w:val="00CE6080"/>
    <w:rsid w:val="00CE6E5E"/>
    <w:rsid w:val="00CF0097"/>
    <w:rsid w:val="00CF00FB"/>
    <w:rsid w:val="00CF037A"/>
    <w:rsid w:val="00CF09BE"/>
    <w:rsid w:val="00CF2A29"/>
    <w:rsid w:val="00CF34C5"/>
    <w:rsid w:val="00CF4381"/>
    <w:rsid w:val="00CF4C1D"/>
    <w:rsid w:val="00CF5040"/>
    <w:rsid w:val="00CF6C3A"/>
    <w:rsid w:val="00CF6D41"/>
    <w:rsid w:val="00CF6E0E"/>
    <w:rsid w:val="00CF7131"/>
    <w:rsid w:val="00CF756B"/>
    <w:rsid w:val="00CF7AAA"/>
    <w:rsid w:val="00D0207E"/>
    <w:rsid w:val="00D0263B"/>
    <w:rsid w:val="00D0371C"/>
    <w:rsid w:val="00D049DE"/>
    <w:rsid w:val="00D04B88"/>
    <w:rsid w:val="00D05181"/>
    <w:rsid w:val="00D0561E"/>
    <w:rsid w:val="00D06F00"/>
    <w:rsid w:val="00D072F0"/>
    <w:rsid w:val="00D10B0C"/>
    <w:rsid w:val="00D1119A"/>
    <w:rsid w:val="00D11CBD"/>
    <w:rsid w:val="00D128EC"/>
    <w:rsid w:val="00D12BE6"/>
    <w:rsid w:val="00D12EA0"/>
    <w:rsid w:val="00D12F36"/>
    <w:rsid w:val="00D13528"/>
    <w:rsid w:val="00D14203"/>
    <w:rsid w:val="00D14469"/>
    <w:rsid w:val="00D15873"/>
    <w:rsid w:val="00D208BF"/>
    <w:rsid w:val="00D22A2D"/>
    <w:rsid w:val="00D242B3"/>
    <w:rsid w:val="00D24BE3"/>
    <w:rsid w:val="00D24CE6"/>
    <w:rsid w:val="00D2500B"/>
    <w:rsid w:val="00D255B2"/>
    <w:rsid w:val="00D256B0"/>
    <w:rsid w:val="00D25B90"/>
    <w:rsid w:val="00D25D44"/>
    <w:rsid w:val="00D26158"/>
    <w:rsid w:val="00D27141"/>
    <w:rsid w:val="00D3093B"/>
    <w:rsid w:val="00D3120E"/>
    <w:rsid w:val="00D31371"/>
    <w:rsid w:val="00D31666"/>
    <w:rsid w:val="00D32EAD"/>
    <w:rsid w:val="00D331DC"/>
    <w:rsid w:val="00D332FB"/>
    <w:rsid w:val="00D34DFE"/>
    <w:rsid w:val="00D35303"/>
    <w:rsid w:val="00D35733"/>
    <w:rsid w:val="00D35D08"/>
    <w:rsid w:val="00D35E2F"/>
    <w:rsid w:val="00D35EB4"/>
    <w:rsid w:val="00D360B7"/>
    <w:rsid w:val="00D40175"/>
    <w:rsid w:val="00D442F2"/>
    <w:rsid w:val="00D44EE4"/>
    <w:rsid w:val="00D47736"/>
    <w:rsid w:val="00D5147E"/>
    <w:rsid w:val="00D51796"/>
    <w:rsid w:val="00D5186D"/>
    <w:rsid w:val="00D51BF9"/>
    <w:rsid w:val="00D51D25"/>
    <w:rsid w:val="00D52133"/>
    <w:rsid w:val="00D52264"/>
    <w:rsid w:val="00D522E3"/>
    <w:rsid w:val="00D53C86"/>
    <w:rsid w:val="00D545DD"/>
    <w:rsid w:val="00D54909"/>
    <w:rsid w:val="00D54B4B"/>
    <w:rsid w:val="00D54C66"/>
    <w:rsid w:val="00D55C18"/>
    <w:rsid w:val="00D5662D"/>
    <w:rsid w:val="00D577F0"/>
    <w:rsid w:val="00D60172"/>
    <w:rsid w:val="00D60413"/>
    <w:rsid w:val="00D608E7"/>
    <w:rsid w:val="00D610EA"/>
    <w:rsid w:val="00D613C1"/>
    <w:rsid w:val="00D63CA3"/>
    <w:rsid w:val="00D645BE"/>
    <w:rsid w:val="00D647BC"/>
    <w:rsid w:val="00D65365"/>
    <w:rsid w:val="00D65FBF"/>
    <w:rsid w:val="00D67F43"/>
    <w:rsid w:val="00D70CCF"/>
    <w:rsid w:val="00D70D8D"/>
    <w:rsid w:val="00D72BE4"/>
    <w:rsid w:val="00D7413A"/>
    <w:rsid w:val="00D746F5"/>
    <w:rsid w:val="00D74BA3"/>
    <w:rsid w:val="00D750B0"/>
    <w:rsid w:val="00D753D9"/>
    <w:rsid w:val="00D7586B"/>
    <w:rsid w:val="00D7604E"/>
    <w:rsid w:val="00D76839"/>
    <w:rsid w:val="00D772BD"/>
    <w:rsid w:val="00D80C04"/>
    <w:rsid w:val="00D8118C"/>
    <w:rsid w:val="00D822BA"/>
    <w:rsid w:val="00D826E9"/>
    <w:rsid w:val="00D8332F"/>
    <w:rsid w:val="00D83382"/>
    <w:rsid w:val="00D85C05"/>
    <w:rsid w:val="00D868ED"/>
    <w:rsid w:val="00D86C87"/>
    <w:rsid w:val="00D86CBB"/>
    <w:rsid w:val="00D87423"/>
    <w:rsid w:val="00D87EA6"/>
    <w:rsid w:val="00D905DD"/>
    <w:rsid w:val="00D9150D"/>
    <w:rsid w:val="00D91EF8"/>
    <w:rsid w:val="00D930B3"/>
    <w:rsid w:val="00D937A7"/>
    <w:rsid w:val="00D94608"/>
    <w:rsid w:val="00D94B71"/>
    <w:rsid w:val="00D951F5"/>
    <w:rsid w:val="00D95885"/>
    <w:rsid w:val="00D959AD"/>
    <w:rsid w:val="00D97833"/>
    <w:rsid w:val="00DA1991"/>
    <w:rsid w:val="00DA2683"/>
    <w:rsid w:val="00DA3594"/>
    <w:rsid w:val="00DA360E"/>
    <w:rsid w:val="00DA3CF0"/>
    <w:rsid w:val="00DA477A"/>
    <w:rsid w:val="00DA7ED5"/>
    <w:rsid w:val="00DB0AB9"/>
    <w:rsid w:val="00DB0B0A"/>
    <w:rsid w:val="00DB0FD9"/>
    <w:rsid w:val="00DB1877"/>
    <w:rsid w:val="00DB1892"/>
    <w:rsid w:val="00DB1C5E"/>
    <w:rsid w:val="00DB2680"/>
    <w:rsid w:val="00DB28FA"/>
    <w:rsid w:val="00DB2AA7"/>
    <w:rsid w:val="00DB401F"/>
    <w:rsid w:val="00DB42D1"/>
    <w:rsid w:val="00DB43E6"/>
    <w:rsid w:val="00DB451A"/>
    <w:rsid w:val="00DB74E5"/>
    <w:rsid w:val="00DB752C"/>
    <w:rsid w:val="00DB7BC9"/>
    <w:rsid w:val="00DC0620"/>
    <w:rsid w:val="00DC07A9"/>
    <w:rsid w:val="00DC09CB"/>
    <w:rsid w:val="00DC15D7"/>
    <w:rsid w:val="00DC3033"/>
    <w:rsid w:val="00DC3E2B"/>
    <w:rsid w:val="00DC4F27"/>
    <w:rsid w:val="00DC5F96"/>
    <w:rsid w:val="00DC68CE"/>
    <w:rsid w:val="00DC7D77"/>
    <w:rsid w:val="00DD0FA1"/>
    <w:rsid w:val="00DD2365"/>
    <w:rsid w:val="00DD3F1E"/>
    <w:rsid w:val="00DD4AFA"/>
    <w:rsid w:val="00DD55C9"/>
    <w:rsid w:val="00DD584E"/>
    <w:rsid w:val="00DD5B1D"/>
    <w:rsid w:val="00DD5B5C"/>
    <w:rsid w:val="00DD5C34"/>
    <w:rsid w:val="00DD6A94"/>
    <w:rsid w:val="00DD6B98"/>
    <w:rsid w:val="00DE0AD7"/>
    <w:rsid w:val="00DE0DFA"/>
    <w:rsid w:val="00DE220F"/>
    <w:rsid w:val="00DE339D"/>
    <w:rsid w:val="00DE369B"/>
    <w:rsid w:val="00DE3799"/>
    <w:rsid w:val="00DE3E74"/>
    <w:rsid w:val="00DE4E5C"/>
    <w:rsid w:val="00DE53B0"/>
    <w:rsid w:val="00DF0E6C"/>
    <w:rsid w:val="00DF0F5C"/>
    <w:rsid w:val="00DF10ED"/>
    <w:rsid w:val="00DF17AD"/>
    <w:rsid w:val="00DF183F"/>
    <w:rsid w:val="00DF2112"/>
    <w:rsid w:val="00DF22D0"/>
    <w:rsid w:val="00DF399D"/>
    <w:rsid w:val="00DF5A6B"/>
    <w:rsid w:val="00DF6717"/>
    <w:rsid w:val="00DF6EFB"/>
    <w:rsid w:val="00DF7A8F"/>
    <w:rsid w:val="00E0042D"/>
    <w:rsid w:val="00E012AE"/>
    <w:rsid w:val="00E01EB1"/>
    <w:rsid w:val="00E0213B"/>
    <w:rsid w:val="00E030AC"/>
    <w:rsid w:val="00E034E9"/>
    <w:rsid w:val="00E071E0"/>
    <w:rsid w:val="00E0765A"/>
    <w:rsid w:val="00E077FC"/>
    <w:rsid w:val="00E1058A"/>
    <w:rsid w:val="00E10E47"/>
    <w:rsid w:val="00E11862"/>
    <w:rsid w:val="00E11FE1"/>
    <w:rsid w:val="00E122AB"/>
    <w:rsid w:val="00E123CD"/>
    <w:rsid w:val="00E124C8"/>
    <w:rsid w:val="00E14AE3"/>
    <w:rsid w:val="00E158EC"/>
    <w:rsid w:val="00E15FE2"/>
    <w:rsid w:val="00E16905"/>
    <w:rsid w:val="00E16B5D"/>
    <w:rsid w:val="00E171B9"/>
    <w:rsid w:val="00E17205"/>
    <w:rsid w:val="00E21971"/>
    <w:rsid w:val="00E21D17"/>
    <w:rsid w:val="00E2202F"/>
    <w:rsid w:val="00E23EAA"/>
    <w:rsid w:val="00E23FC9"/>
    <w:rsid w:val="00E24876"/>
    <w:rsid w:val="00E249C9"/>
    <w:rsid w:val="00E263BA"/>
    <w:rsid w:val="00E2698B"/>
    <w:rsid w:val="00E26EBB"/>
    <w:rsid w:val="00E275AB"/>
    <w:rsid w:val="00E2776B"/>
    <w:rsid w:val="00E30313"/>
    <w:rsid w:val="00E30AAB"/>
    <w:rsid w:val="00E3122F"/>
    <w:rsid w:val="00E32082"/>
    <w:rsid w:val="00E3279C"/>
    <w:rsid w:val="00E34AA4"/>
    <w:rsid w:val="00E34FCE"/>
    <w:rsid w:val="00E3789F"/>
    <w:rsid w:val="00E3799C"/>
    <w:rsid w:val="00E40910"/>
    <w:rsid w:val="00E40FEB"/>
    <w:rsid w:val="00E41ED6"/>
    <w:rsid w:val="00E42506"/>
    <w:rsid w:val="00E431F4"/>
    <w:rsid w:val="00E434D2"/>
    <w:rsid w:val="00E502F4"/>
    <w:rsid w:val="00E504D4"/>
    <w:rsid w:val="00E50E5A"/>
    <w:rsid w:val="00E51531"/>
    <w:rsid w:val="00E5182D"/>
    <w:rsid w:val="00E51E8B"/>
    <w:rsid w:val="00E538AC"/>
    <w:rsid w:val="00E5490D"/>
    <w:rsid w:val="00E55725"/>
    <w:rsid w:val="00E56200"/>
    <w:rsid w:val="00E565D6"/>
    <w:rsid w:val="00E57F0C"/>
    <w:rsid w:val="00E5E780"/>
    <w:rsid w:val="00E6021B"/>
    <w:rsid w:val="00E618C9"/>
    <w:rsid w:val="00E61A12"/>
    <w:rsid w:val="00E6224C"/>
    <w:rsid w:val="00E63583"/>
    <w:rsid w:val="00E63730"/>
    <w:rsid w:val="00E6390D"/>
    <w:rsid w:val="00E63E85"/>
    <w:rsid w:val="00E641A2"/>
    <w:rsid w:val="00E64D59"/>
    <w:rsid w:val="00E6740D"/>
    <w:rsid w:val="00E70566"/>
    <w:rsid w:val="00E70FE4"/>
    <w:rsid w:val="00E72545"/>
    <w:rsid w:val="00E73332"/>
    <w:rsid w:val="00E734D5"/>
    <w:rsid w:val="00E73C24"/>
    <w:rsid w:val="00E74110"/>
    <w:rsid w:val="00E74960"/>
    <w:rsid w:val="00E762C3"/>
    <w:rsid w:val="00E76478"/>
    <w:rsid w:val="00E77225"/>
    <w:rsid w:val="00E80409"/>
    <w:rsid w:val="00E80FDC"/>
    <w:rsid w:val="00E81BB4"/>
    <w:rsid w:val="00E825EA"/>
    <w:rsid w:val="00E8262C"/>
    <w:rsid w:val="00E843A6"/>
    <w:rsid w:val="00E861A3"/>
    <w:rsid w:val="00E86812"/>
    <w:rsid w:val="00E876A6"/>
    <w:rsid w:val="00E87868"/>
    <w:rsid w:val="00E90B7B"/>
    <w:rsid w:val="00E90BDC"/>
    <w:rsid w:val="00E938CE"/>
    <w:rsid w:val="00E94142"/>
    <w:rsid w:val="00E94D45"/>
    <w:rsid w:val="00E94DDB"/>
    <w:rsid w:val="00E94ED1"/>
    <w:rsid w:val="00E95E23"/>
    <w:rsid w:val="00E96669"/>
    <w:rsid w:val="00E97129"/>
    <w:rsid w:val="00E97A70"/>
    <w:rsid w:val="00E97F25"/>
    <w:rsid w:val="00EA1426"/>
    <w:rsid w:val="00EA1C0F"/>
    <w:rsid w:val="00EA2158"/>
    <w:rsid w:val="00EA2D91"/>
    <w:rsid w:val="00EA2FDD"/>
    <w:rsid w:val="00EA3C2B"/>
    <w:rsid w:val="00EA5147"/>
    <w:rsid w:val="00EA60C5"/>
    <w:rsid w:val="00EA64A2"/>
    <w:rsid w:val="00EA7FC8"/>
    <w:rsid w:val="00EB038D"/>
    <w:rsid w:val="00EB03D2"/>
    <w:rsid w:val="00EB0C96"/>
    <w:rsid w:val="00EB1156"/>
    <w:rsid w:val="00EB204D"/>
    <w:rsid w:val="00EB20E3"/>
    <w:rsid w:val="00EB2445"/>
    <w:rsid w:val="00EB24B0"/>
    <w:rsid w:val="00EB3061"/>
    <w:rsid w:val="00EB3F1B"/>
    <w:rsid w:val="00EB4191"/>
    <w:rsid w:val="00EB6CA9"/>
    <w:rsid w:val="00EB7A57"/>
    <w:rsid w:val="00EB7D5F"/>
    <w:rsid w:val="00EC00E8"/>
    <w:rsid w:val="00EC0546"/>
    <w:rsid w:val="00EC1466"/>
    <w:rsid w:val="00EC1928"/>
    <w:rsid w:val="00EC465F"/>
    <w:rsid w:val="00EC51B8"/>
    <w:rsid w:val="00EC5779"/>
    <w:rsid w:val="00EC679D"/>
    <w:rsid w:val="00EC79C4"/>
    <w:rsid w:val="00ED0231"/>
    <w:rsid w:val="00ED1712"/>
    <w:rsid w:val="00ED1C11"/>
    <w:rsid w:val="00ED2A29"/>
    <w:rsid w:val="00ED31E3"/>
    <w:rsid w:val="00ED339F"/>
    <w:rsid w:val="00ED36D8"/>
    <w:rsid w:val="00ED43F9"/>
    <w:rsid w:val="00ED4C02"/>
    <w:rsid w:val="00ED4FA3"/>
    <w:rsid w:val="00ED51B6"/>
    <w:rsid w:val="00ED537A"/>
    <w:rsid w:val="00ED6159"/>
    <w:rsid w:val="00ED6339"/>
    <w:rsid w:val="00ED7175"/>
    <w:rsid w:val="00ED7880"/>
    <w:rsid w:val="00ED7D83"/>
    <w:rsid w:val="00EE0C1F"/>
    <w:rsid w:val="00EE3D64"/>
    <w:rsid w:val="00EE3DF5"/>
    <w:rsid w:val="00EE40BB"/>
    <w:rsid w:val="00EE5403"/>
    <w:rsid w:val="00EE71A8"/>
    <w:rsid w:val="00EE762B"/>
    <w:rsid w:val="00EE7B14"/>
    <w:rsid w:val="00EF25FF"/>
    <w:rsid w:val="00EF34C9"/>
    <w:rsid w:val="00EF3B37"/>
    <w:rsid w:val="00EF3C54"/>
    <w:rsid w:val="00EF43EC"/>
    <w:rsid w:val="00EF56C4"/>
    <w:rsid w:val="00EF65E9"/>
    <w:rsid w:val="00EF6E7A"/>
    <w:rsid w:val="00EF7AB0"/>
    <w:rsid w:val="00EF7F71"/>
    <w:rsid w:val="00F0066A"/>
    <w:rsid w:val="00F00705"/>
    <w:rsid w:val="00F00873"/>
    <w:rsid w:val="00F01465"/>
    <w:rsid w:val="00F0166D"/>
    <w:rsid w:val="00F031A7"/>
    <w:rsid w:val="00F03336"/>
    <w:rsid w:val="00F036B0"/>
    <w:rsid w:val="00F03A88"/>
    <w:rsid w:val="00F03B3D"/>
    <w:rsid w:val="00F04041"/>
    <w:rsid w:val="00F04A0A"/>
    <w:rsid w:val="00F05B07"/>
    <w:rsid w:val="00F0662B"/>
    <w:rsid w:val="00F06C1B"/>
    <w:rsid w:val="00F06D2C"/>
    <w:rsid w:val="00F071E4"/>
    <w:rsid w:val="00F10E3D"/>
    <w:rsid w:val="00F1237F"/>
    <w:rsid w:val="00F12797"/>
    <w:rsid w:val="00F139F5"/>
    <w:rsid w:val="00F144D7"/>
    <w:rsid w:val="00F164F8"/>
    <w:rsid w:val="00F17DE6"/>
    <w:rsid w:val="00F2040B"/>
    <w:rsid w:val="00F21023"/>
    <w:rsid w:val="00F21976"/>
    <w:rsid w:val="00F225BE"/>
    <w:rsid w:val="00F22A09"/>
    <w:rsid w:val="00F22E65"/>
    <w:rsid w:val="00F23534"/>
    <w:rsid w:val="00F270FC"/>
    <w:rsid w:val="00F27313"/>
    <w:rsid w:val="00F30390"/>
    <w:rsid w:val="00F30C70"/>
    <w:rsid w:val="00F31366"/>
    <w:rsid w:val="00F313A1"/>
    <w:rsid w:val="00F31E32"/>
    <w:rsid w:val="00F3231C"/>
    <w:rsid w:val="00F32D3C"/>
    <w:rsid w:val="00F331CA"/>
    <w:rsid w:val="00F332D9"/>
    <w:rsid w:val="00F336B5"/>
    <w:rsid w:val="00F34472"/>
    <w:rsid w:val="00F35586"/>
    <w:rsid w:val="00F356FD"/>
    <w:rsid w:val="00F364E7"/>
    <w:rsid w:val="00F365F8"/>
    <w:rsid w:val="00F37DFC"/>
    <w:rsid w:val="00F400B5"/>
    <w:rsid w:val="00F4114E"/>
    <w:rsid w:val="00F42229"/>
    <w:rsid w:val="00F425D2"/>
    <w:rsid w:val="00F43434"/>
    <w:rsid w:val="00F43A06"/>
    <w:rsid w:val="00F44EAD"/>
    <w:rsid w:val="00F45332"/>
    <w:rsid w:val="00F46A2D"/>
    <w:rsid w:val="00F47A1D"/>
    <w:rsid w:val="00F47D58"/>
    <w:rsid w:val="00F47F2B"/>
    <w:rsid w:val="00F50E6F"/>
    <w:rsid w:val="00F510FF"/>
    <w:rsid w:val="00F51624"/>
    <w:rsid w:val="00F51843"/>
    <w:rsid w:val="00F51C13"/>
    <w:rsid w:val="00F51E2A"/>
    <w:rsid w:val="00F53ACB"/>
    <w:rsid w:val="00F53D21"/>
    <w:rsid w:val="00F54869"/>
    <w:rsid w:val="00F54CE4"/>
    <w:rsid w:val="00F6020F"/>
    <w:rsid w:val="00F62E08"/>
    <w:rsid w:val="00F63287"/>
    <w:rsid w:val="00F6366A"/>
    <w:rsid w:val="00F63763"/>
    <w:rsid w:val="00F64140"/>
    <w:rsid w:val="00F64B08"/>
    <w:rsid w:val="00F65722"/>
    <w:rsid w:val="00F70104"/>
    <w:rsid w:val="00F716F6"/>
    <w:rsid w:val="00F7182C"/>
    <w:rsid w:val="00F71A37"/>
    <w:rsid w:val="00F71DA8"/>
    <w:rsid w:val="00F72513"/>
    <w:rsid w:val="00F741BC"/>
    <w:rsid w:val="00F74CDC"/>
    <w:rsid w:val="00F75436"/>
    <w:rsid w:val="00F762B4"/>
    <w:rsid w:val="00F8117D"/>
    <w:rsid w:val="00F84976"/>
    <w:rsid w:val="00F84DE3"/>
    <w:rsid w:val="00F8548B"/>
    <w:rsid w:val="00F85A81"/>
    <w:rsid w:val="00F85C52"/>
    <w:rsid w:val="00F870EA"/>
    <w:rsid w:val="00F87465"/>
    <w:rsid w:val="00F87E56"/>
    <w:rsid w:val="00F90113"/>
    <w:rsid w:val="00F90152"/>
    <w:rsid w:val="00F916C3"/>
    <w:rsid w:val="00F916CA"/>
    <w:rsid w:val="00F91F70"/>
    <w:rsid w:val="00F92B0F"/>
    <w:rsid w:val="00F92BCF"/>
    <w:rsid w:val="00F9382D"/>
    <w:rsid w:val="00F93D20"/>
    <w:rsid w:val="00F94251"/>
    <w:rsid w:val="00F94893"/>
    <w:rsid w:val="00F963F6"/>
    <w:rsid w:val="00F9670B"/>
    <w:rsid w:val="00FA0470"/>
    <w:rsid w:val="00FA2AB2"/>
    <w:rsid w:val="00FA2FE1"/>
    <w:rsid w:val="00FA316C"/>
    <w:rsid w:val="00FA40CD"/>
    <w:rsid w:val="00FA57A7"/>
    <w:rsid w:val="00FA7AFD"/>
    <w:rsid w:val="00FB0D52"/>
    <w:rsid w:val="00FB1560"/>
    <w:rsid w:val="00FB26C7"/>
    <w:rsid w:val="00FB2DF7"/>
    <w:rsid w:val="00FB3914"/>
    <w:rsid w:val="00FB3F7C"/>
    <w:rsid w:val="00FB40FB"/>
    <w:rsid w:val="00FB793C"/>
    <w:rsid w:val="00FB7F73"/>
    <w:rsid w:val="00FC0313"/>
    <w:rsid w:val="00FC0587"/>
    <w:rsid w:val="00FC0CC5"/>
    <w:rsid w:val="00FC1E38"/>
    <w:rsid w:val="00FC2B0B"/>
    <w:rsid w:val="00FC38AA"/>
    <w:rsid w:val="00FC4149"/>
    <w:rsid w:val="00FC4C48"/>
    <w:rsid w:val="00FC4D4B"/>
    <w:rsid w:val="00FC6360"/>
    <w:rsid w:val="00FC6B30"/>
    <w:rsid w:val="00FC702B"/>
    <w:rsid w:val="00FC7BA7"/>
    <w:rsid w:val="00FC7CB5"/>
    <w:rsid w:val="00FD00D2"/>
    <w:rsid w:val="00FD0AEC"/>
    <w:rsid w:val="00FD1E77"/>
    <w:rsid w:val="00FD21EF"/>
    <w:rsid w:val="00FD2989"/>
    <w:rsid w:val="00FD2E5E"/>
    <w:rsid w:val="00FD38C4"/>
    <w:rsid w:val="00FD4699"/>
    <w:rsid w:val="00FD67A0"/>
    <w:rsid w:val="00FD6D35"/>
    <w:rsid w:val="00FD7577"/>
    <w:rsid w:val="00FE009C"/>
    <w:rsid w:val="00FE08BD"/>
    <w:rsid w:val="00FE0AA9"/>
    <w:rsid w:val="00FE0F72"/>
    <w:rsid w:val="00FE198D"/>
    <w:rsid w:val="00FE2BDA"/>
    <w:rsid w:val="00FE2D99"/>
    <w:rsid w:val="00FE3F9D"/>
    <w:rsid w:val="00FE4A22"/>
    <w:rsid w:val="00FE69E4"/>
    <w:rsid w:val="00FE6C34"/>
    <w:rsid w:val="00FE6EA3"/>
    <w:rsid w:val="00FE7800"/>
    <w:rsid w:val="00FF09B5"/>
    <w:rsid w:val="00FF1686"/>
    <w:rsid w:val="00FF2509"/>
    <w:rsid w:val="00FF2FAA"/>
    <w:rsid w:val="00FF33F2"/>
    <w:rsid w:val="00FF371D"/>
    <w:rsid w:val="00FF3BBF"/>
    <w:rsid w:val="00FF3E7E"/>
    <w:rsid w:val="00FF3F68"/>
    <w:rsid w:val="00FF48A6"/>
    <w:rsid w:val="00FF50DE"/>
    <w:rsid w:val="00FF547D"/>
    <w:rsid w:val="00FF55EF"/>
    <w:rsid w:val="00FF6093"/>
    <w:rsid w:val="00FF6F7E"/>
    <w:rsid w:val="00FF7B08"/>
    <w:rsid w:val="00FF7D66"/>
    <w:rsid w:val="01076627"/>
    <w:rsid w:val="013B86E6"/>
    <w:rsid w:val="014967BE"/>
    <w:rsid w:val="0167BA1F"/>
    <w:rsid w:val="01739B61"/>
    <w:rsid w:val="0185187C"/>
    <w:rsid w:val="01A62889"/>
    <w:rsid w:val="01B82A69"/>
    <w:rsid w:val="01CD598F"/>
    <w:rsid w:val="021EA162"/>
    <w:rsid w:val="02209C84"/>
    <w:rsid w:val="02262FC1"/>
    <w:rsid w:val="023A05C8"/>
    <w:rsid w:val="0256E56E"/>
    <w:rsid w:val="02799885"/>
    <w:rsid w:val="029AE03E"/>
    <w:rsid w:val="029B130F"/>
    <w:rsid w:val="02D8CBD2"/>
    <w:rsid w:val="02EBA9DF"/>
    <w:rsid w:val="02EF2BBB"/>
    <w:rsid w:val="032AF957"/>
    <w:rsid w:val="0333C4EE"/>
    <w:rsid w:val="033C94B8"/>
    <w:rsid w:val="03487E1D"/>
    <w:rsid w:val="035FDF47"/>
    <w:rsid w:val="037E31A8"/>
    <w:rsid w:val="03A6D5D1"/>
    <w:rsid w:val="03AB2F2A"/>
    <w:rsid w:val="03BB9400"/>
    <w:rsid w:val="03BC715E"/>
    <w:rsid w:val="03D110CC"/>
    <w:rsid w:val="03DC4FF9"/>
    <w:rsid w:val="03FDDBE0"/>
    <w:rsid w:val="0411A705"/>
    <w:rsid w:val="04605D93"/>
    <w:rsid w:val="04AC5CFB"/>
    <w:rsid w:val="04C5FF6F"/>
    <w:rsid w:val="04CA0D73"/>
    <w:rsid w:val="04D7ACC5"/>
    <w:rsid w:val="051F268D"/>
    <w:rsid w:val="05398FD2"/>
    <w:rsid w:val="0550C473"/>
    <w:rsid w:val="0552143F"/>
    <w:rsid w:val="0557AA47"/>
    <w:rsid w:val="0568C42B"/>
    <w:rsid w:val="057C23C6"/>
    <w:rsid w:val="0584C407"/>
    <w:rsid w:val="05B5E2E0"/>
    <w:rsid w:val="05C1E1BE"/>
    <w:rsid w:val="05C67311"/>
    <w:rsid w:val="05EBE290"/>
    <w:rsid w:val="05F79614"/>
    <w:rsid w:val="0601A991"/>
    <w:rsid w:val="06034457"/>
    <w:rsid w:val="064BAC2C"/>
    <w:rsid w:val="064EA7E2"/>
    <w:rsid w:val="06532092"/>
    <w:rsid w:val="066371F8"/>
    <w:rsid w:val="06695F6F"/>
    <w:rsid w:val="066B9931"/>
    <w:rsid w:val="068A9B50"/>
    <w:rsid w:val="06CB053F"/>
    <w:rsid w:val="06D512DA"/>
    <w:rsid w:val="06DD65C5"/>
    <w:rsid w:val="070B3EFF"/>
    <w:rsid w:val="0730FCCE"/>
    <w:rsid w:val="07380CF0"/>
    <w:rsid w:val="0739CDE9"/>
    <w:rsid w:val="0747E3C1"/>
    <w:rsid w:val="075798D9"/>
    <w:rsid w:val="0758B5D4"/>
    <w:rsid w:val="07624372"/>
    <w:rsid w:val="0765CD5E"/>
    <w:rsid w:val="07810585"/>
    <w:rsid w:val="07AD3327"/>
    <w:rsid w:val="07BA6B8D"/>
    <w:rsid w:val="07F42254"/>
    <w:rsid w:val="080EB60F"/>
    <w:rsid w:val="081E2B79"/>
    <w:rsid w:val="083B3CF5"/>
    <w:rsid w:val="084FD928"/>
    <w:rsid w:val="0867E8AE"/>
    <w:rsid w:val="088195A5"/>
    <w:rsid w:val="08B61B0B"/>
    <w:rsid w:val="08BD3E48"/>
    <w:rsid w:val="08D54706"/>
    <w:rsid w:val="08FFDDD2"/>
    <w:rsid w:val="09179DF3"/>
    <w:rsid w:val="0921E85E"/>
    <w:rsid w:val="093E469E"/>
    <w:rsid w:val="093FD618"/>
    <w:rsid w:val="09677936"/>
    <w:rsid w:val="09706487"/>
    <w:rsid w:val="0972C7E7"/>
    <w:rsid w:val="097CB40D"/>
    <w:rsid w:val="09AB42E1"/>
    <w:rsid w:val="09B10558"/>
    <w:rsid w:val="09B91F9C"/>
    <w:rsid w:val="09D0F928"/>
    <w:rsid w:val="09DCD62F"/>
    <w:rsid w:val="0A1555FB"/>
    <w:rsid w:val="0A444087"/>
    <w:rsid w:val="0A45E1F6"/>
    <w:rsid w:val="0A63E1EB"/>
    <w:rsid w:val="0A6B8A65"/>
    <w:rsid w:val="0A6D23CC"/>
    <w:rsid w:val="0A90B922"/>
    <w:rsid w:val="0B025CFC"/>
    <w:rsid w:val="0B0FFA09"/>
    <w:rsid w:val="0B269912"/>
    <w:rsid w:val="0B2FAD30"/>
    <w:rsid w:val="0B366BC6"/>
    <w:rsid w:val="0B44C0CE"/>
    <w:rsid w:val="0B8E92BC"/>
    <w:rsid w:val="0B91FA61"/>
    <w:rsid w:val="0BC69FB0"/>
    <w:rsid w:val="0BE4D985"/>
    <w:rsid w:val="0C11BC35"/>
    <w:rsid w:val="0C1C8619"/>
    <w:rsid w:val="0C299B5E"/>
    <w:rsid w:val="0C35B495"/>
    <w:rsid w:val="0C3AE328"/>
    <w:rsid w:val="0C6FE901"/>
    <w:rsid w:val="0C7C808F"/>
    <w:rsid w:val="0C809255"/>
    <w:rsid w:val="0C98CF8D"/>
    <w:rsid w:val="0CA1B1D5"/>
    <w:rsid w:val="0CB31F7D"/>
    <w:rsid w:val="0CBFCA07"/>
    <w:rsid w:val="0CCA4EA1"/>
    <w:rsid w:val="0D32DCBC"/>
    <w:rsid w:val="0D452F94"/>
    <w:rsid w:val="0D500E9A"/>
    <w:rsid w:val="0D6645BC"/>
    <w:rsid w:val="0D6A1A2E"/>
    <w:rsid w:val="0D71DBA4"/>
    <w:rsid w:val="0D739B4B"/>
    <w:rsid w:val="0D856F43"/>
    <w:rsid w:val="0DA706A0"/>
    <w:rsid w:val="0DC16C13"/>
    <w:rsid w:val="0DC642E5"/>
    <w:rsid w:val="0DC7F903"/>
    <w:rsid w:val="0DD184F6"/>
    <w:rsid w:val="0DEA22EA"/>
    <w:rsid w:val="0DEAB695"/>
    <w:rsid w:val="0DF34067"/>
    <w:rsid w:val="0E0D9CF4"/>
    <w:rsid w:val="0E2FF01D"/>
    <w:rsid w:val="0E306FC4"/>
    <w:rsid w:val="0E3295BB"/>
    <w:rsid w:val="0E3FE016"/>
    <w:rsid w:val="0E4CC7B3"/>
    <w:rsid w:val="0E733DE9"/>
    <w:rsid w:val="0E750451"/>
    <w:rsid w:val="0E7B67DD"/>
    <w:rsid w:val="0E866A9C"/>
    <w:rsid w:val="0E9CCF77"/>
    <w:rsid w:val="0EB47632"/>
    <w:rsid w:val="0EB6EFF3"/>
    <w:rsid w:val="0ECF5C9F"/>
    <w:rsid w:val="0EEB2A52"/>
    <w:rsid w:val="0F525A11"/>
    <w:rsid w:val="0F9F4F80"/>
    <w:rsid w:val="0FC455DF"/>
    <w:rsid w:val="0FF40E8B"/>
    <w:rsid w:val="102B03C6"/>
    <w:rsid w:val="102C4519"/>
    <w:rsid w:val="102FE9FF"/>
    <w:rsid w:val="107BD15A"/>
    <w:rsid w:val="1094338B"/>
    <w:rsid w:val="109993A0"/>
    <w:rsid w:val="10B20E87"/>
    <w:rsid w:val="10B34914"/>
    <w:rsid w:val="10B6313F"/>
    <w:rsid w:val="10E2B117"/>
    <w:rsid w:val="112EC16A"/>
    <w:rsid w:val="113A48BB"/>
    <w:rsid w:val="11401C0E"/>
    <w:rsid w:val="11661CB7"/>
    <w:rsid w:val="11674434"/>
    <w:rsid w:val="11751645"/>
    <w:rsid w:val="1180A070"/>
    <w:rsid w:val="1191143E"/>
    <w:rsid w:val="119E2983"/>
    <w:rsid w:val="119FF81E"/>
    <w:rsid w:val="11CAF017"/>
    <w:rsid w:val="11F8EED0"/>
    <w:rsid w:val="123EADD4"/>
    <w:rsid w:val="123F46F3"/>
    <w:rsid w:val="124536B5"/>
    <w:rsid w:val="1274713B"/>
    <w:rsid w:val="12769C4A"/>
    <w:rsid w:val="1290FB32"/>
    <w:rsid w:val="1297206D"/>
    <w:rsid w:val="129A398B"/>
    <w:rsid w:val="12BD940D"/>
    <w:rsid w:val="12DD383C"/>
    <w:rsid w:val="12E68871"/>
    <w:rsid w:val="130E8FF9"/>
    <w:rsid w:val="13474E78"/>
    <w:rsid w:val="136E1686"/>
    <w:rsid w:val="137D2CB0"/>
    <w:rsid w:val="138A1BFF"/>
    <w:rsid w:val="13948C60"/>
    <w:rsid w:val="13A44178"/>
    <w:rsid w:val="13AB8496"/>
    <w:rsid w:val="13CC32BC"/>
    <w:rsid w:val="140874F2"/>
    <w:rsid w:val="1409DAD0"/>
    <w:rsid w:val="14172013"/>
    <w:rsid w:val="143E06C3"/>
    <w:rsid w:val="144BA579"/>
    <w:rsid w:val="144CA8F5"/>
    <w:rsid w:val="144D6FFE"/>
    <w:rsid w:val="1453C4D5"/>
    <w:rsid w:val="14587C8C"/>
    <w:rsid w:val="145CAE7A"/>
    <w:rsid w:val="14AA605A"/>
    <w:rsid w:val="14C4C144"/>
    <w:rsid w:val="14CC2FE3"/>
    <w:rsid w:val="14D69393"/>
    <w:rsid w:val="14E11EA7"/>
    <w:rsid w:val="14E2297B"/>
    <w:rsid w:val="15199D78"/>
    <w:rsid w:val="1525AFF4"/>
    <w:rsid w:val="1527E59B"/>
    <w:rsid w:val="1548630B"/>
    <w:rsid w:val="1553A617"/>
    <w:rsid w:val="155BC28F"/>
    <w:rsid w:val="158B1376"/>
    <w:rsid w:val="1598A084"/>
    <w:rsid w:val="15A44970"/>
    <w:rsid w:val="15F0FB14"/>
    <w:rsid w:val="15FD235C"/>
    <w:rsid w:val="1669867E"/>
    <w:rsid w:val="16876B49"/>
    <w:rsid w:val="168C23C9"/>
    <w:rsid w:val="1697B2F0"/>
    <w:rsid w:val="16B5FA1D"/>
    <w:rsid w:val="16BFB08E"/>
    <w:rsid w:val="16CBC87B"/>
    <w:rsid w:val="16D4F1CE"/>
    <w:rsid w:val="16F7F797"/>
    <w:rsid w:val="172675B7"/>
    <w:rsid w:val="172D7E62"/>
    <w:rsid w:val="173C243D"/>
    <w:rsid w:val="1752EEBA"/>
    <w:rsid w:val="175CA6C5"/>
    <w:rsid w:val="1777C02D"/>
    <w:rsid w:val="181F1246"/>
    <w:rsid w:val="184275B7"/>
    <w:rsid w:val="1859EC1F"/>
    <w:rsid w:val="186D4823"/>
    <w:rsid w:val="1880EEF2"/>
    <w:rsid w:val="18A66AF2"/>
    <w:rsid w:val="18B3589A"/>
    <w:rsid w:val="18CD7427"/>
    <w:rsid w:val="18D30E65"/>
    <w:rsid w:val="18FB02BF"/>
    <w:rsid w:val="190255B7"/>
    <w:rsid w:val="190B209B"/>
    <w:rsid w:val="192AD3C2"/>
    <w:rsid w:val="194CAFB3"/>
    <w:rsid w:val="196A9950"/>
    <w:rsid w:val="199A36D4"/>
    <w:rsid w:val="19B6B37C"/>
    <w:rsid w:val="19BFAE1B"/>
    <w:rsid w:val="19D863F9"/>
    <w:rsid w:val="19E88D68"/>
    <w:rsid w:val="19F557D9"/>
    <w:rsid w:val="1A047334"/>
    <w:rsid w:val="1A08F3CB"/>
    <w:rsid w:val="1A1D9E02"/>
    <w:rsid w:val="1A1DF260"/>
    <w:rsid w:val="1A27462C"/>
    <w:rsid w:val="1A35750B"/>
    <w:rsid w:val="1A6F9B37"/>
    <w:rsid w:val="1A743103"/>
    <w:rsid w:val="1A8244AC"/>
    <w:rsid w:val="1A9D9818"/>
    <w:rsid w:val="1AAA8FD5"/>
    <w:rsid w:val="1AB93260"/>
    <w:rsid w:val="1AC24C5C"/>
    <w:rsid w:val="1AC4681A"/>
    <w:rsid w:val="1ACC54A5"/>
    <w:rsid w:val="1AD2E06A"/>
    <w:rsid w:val="1ADF3508"/>
    <w:rsid w:val="1AF86384"/>
    <w:rsid w:val="1B47DB2D"/>
    <w:rsid w:val="1B6B7D86"/>
    <w:rsid w:val="1B7967FF"/>
    <w:rsid w:val="1BA002EC"/>
    <w:rsid w:val="1BC5F560"/>
    <w:rsid w:val="1BCC0032"/>
    <w:rsid w:val="1BFA98A8"/>
    <w:rsid w:val="1C1E21DC"/>
    <w:rsid w:val="1C2372DD"/>
    <w:rsid w:val="1C5C7DF2"/>
    <w:rsid w:val="1C646660"/>
    <w:rsid w:val="1C68C56B"/>
    <w:rsid w:val="1CCB297B"/>
    <w:rsid w:val="1CCCB9EC"/>
    <w:rsid w:val="1CD16587"/>
    <w:rsid w:val="1CDA3175"/>
    <w:rsid w:val="1CE17D1A"/>
    <w:rsid w:val="1CE40F3A"/>
    <w:rsid w:val="1D2BC349"/>
    <w:rsid w:val="1D40CB7B"/>
    <w:rsid w:val="1D429428"/>
    <w:rsid w:val="1D4A24FB"/>
    <w:rsid w:val="1D8795AF"/>
    <w:rsid w:val="1DA70A23"/>
    <w:rsid w:val="1DC71BB9"/>
    <w:rsid w:val="1DD9BBBB"/>
    <w:rsid w:val="1DF25A06"/>
    <w:rsid w:val="1DFD04FB"/>
    <w:rsid w:val="1E0036C1"/>
    <w:rsid w:val="1E0FAFA2"/>
    <w:rsid w:val="1E211DF0"/>
    <w:rsid w:val="1E24E973"/>
    <w:rsid w:val="1E28E582"/>
    <w:rsid w:val="1E3DD7A2"/>
    <w:rsid w:val="1E540D8B"/>
    <w:rsid w:val="1E569B58"/>
    <w:rsid w:val="1E918BA7"/>
    <w:rsid w:val="1EEF0186"/>
    <w:rsid w:val="1F046F5A"/>
    <w:rsid w:val="1F0AC394"/>
    <w:rsid w:val="1F0BA48C"/>
    <w:rsid w:val="1F1D30DC"/>
    <w:rsid w:val="1F268D3E"/>
    <w:rsid w:val="1F5A3761"/>
    <w:rsid w:val="1F62C2C1"/>
    <w:rsid w:val="1F7984C1"/>
    <w:rsid w:val="1F92651C"/>
    <w:rsid w:val="1FA4267E"/>
    <w:rsid w:val="1FB664D1"/>
    <w:rsid w:val="1FC9694B"/>
    <w:rsid w:val="1FD5BEE4"/>
    <w:rsid w:val="1FECB9D3"/>
    <w:rsid w:val="200C6C19"/>
    <w:rsid w:val="2032CD06"/>
    <w:rsid w:val="2041E981"/>
    <w:rsid w:val="20A6691E"/>
    <w:rsid w:val="20B297B7"/>
    <w:rsid w:val="20BEF2A6"/>
    <w:rsid w:val="20C31D50"/>
    <w:rsid w:val="20DA5293"/>
    <w:rsid w:val="20DA8CAC"/>
    <w:rsid w:val="20ED83BF"/>
    <w:rsid w:val="20FB32C1"/>
    <w:rsid w:val="20FD7E7A"/>
    <w:rsid w:val="2117C28C"/>
    <w:rsid w:val="21384142"/>
    <w:rsid w:val="214EB151"/>
    <w:rsid w:val="2158273A"/>
    <w:rsid w:val="21C04AAA"/>
    <w:rsid w:val="21E1AF76"/>
    <w:rsid w:val="21FF3ACE"/>
    <w:rsid w:val="2232C1D0"/>
    <w:rsid w:val="224CE134"/>
    <w:rsid w:val="2254D19E"/>
    <w:rsid w:val="229FFC18"/>
    <w:rsid w:val="22D386DA"/>
    <w:rsid w:val="22F2991A"/>
    <w:rsid w:val="233F477E"/>
    <w:rsid w:val="23448A9E"/>
    <w:rsid w:val="235644CC"/>
    <w:rsid w:val="235D62F1"/>
    <w:rsid w:val="2378C4F3"/>
    <w:rsid w:val="2398A6ED"/>
    <w:rsid w:val="239A07B3"/>
    <w:rsid w:val="23AE526D"/>
    <w:rsid w:val="23DEA9EE"/>
    <w:rsid w:val="23E0CC67"/>
    <w:rsid w:val="23E6B957"/>
    <w:rsid w:val="23ED7C0A"/>
    <w:rsid w:val="24034CAD"/>
    <w:rsid w:val="241A68BC"/>
    <w:rsid w:val="24295323"/>
    <w:rsid w:val="2439CB4C"/>
    <w:rsid w:val="244B3197"/>
    <w:rsid w:val="24512DE2"/>
    <w:rsid w:val="2496A5AA"/>
    <w:rsid w:val="24A4676A"/>
    <w:rsid w:val="24B9D026"/>
    <w:rsid w:val="24CAA239"/>
    <w:rsid w:val="24D06CB3"/>
    <w:rsid w:val="24FF93A3"/>
    <w:rsid w:val="2516164C"/>
    <w:rsid w:val="25184FFC"/>
    <w:rsid w:val="251C247F"/>
    <w:rsid w:val="251D89F3"/>
    <w:rsid w:val="253504C2"/>
    <w:rsid w:val="25448335"/>
    <w:rsid w:val="2547DD34"/>
    <w:rsid w:val="255FFFBF"/>
    <w:rsid w:val="257845C8"/>
    <w:rsid w:val="258C1BCF"/>
    <w:rsid w:val="25A30728"/>
    <w:rsid w:val="25D3B224"/>
    <w:rsid w:val="261DB9CA"/>
    <w:rsid w:val="2649B058"/>
    <w:rsid w:val="26ABCE30"/>
    <w:rsid w:val="26E9A1E2"/>
    <w:rsid w:val="26F8EBD8"/>
    <w:rsid w:val="270FE82B"/>
    <w:rsid w:val="27179B83"/>
    <w:rsid w:val="27267975"/>
    <w:rsid w:val="272B75C0"/>
    <w:rsid w:val="2747627B"/>
    <w:rsid w:val="275A4897"/>
    <w:rsid w:val="276F3DBF"/>
    <w:rsid w:val="2777605B"/>
    <w:rsid w:val="2779840D"/>
    <w:rsid w:val="2799D609"/>
    <w:rsid w:val="279D3343"/>
    <w:rsid w:val="27C14F78"/>
    <w:rsid w:val="27EBE23D"/>
    <w:rsid w:val="280A349E"/>
    <w:rsid w:val="281056A4"/>
    <w:rsid w:val="2818F991"/>
    <w:rsid w:val="282DB103"/>
    <w:rsid w:val="2837C998"/>
    <w:rsid w:val="283859DD"/>
    <w:rsid w:val="28392917"/>
    <w:rsid w:val="28396863"/>
    <w:rsid w:val="2846A9CF"/>
    <w:rsid w:val="28541EA3"/>
    <w:rsid w:val="285D6CEF"/>
    <w:rsid w:val="28713C94"/>
    <w:rsid w:val="28A10318"/>
    <w:rsid w:val="28AD3D14"/>
    <w:rsid w:val="28BF26C5"/>
    <w:rsid w:val="28F8C875"/>
    <w:rsid w:val="290F2D50"/>
    <w:rsid w:val="292E80E8"/>
    <w:rsid w:val="293700CE"/>
    <w:rsid w:val="294521B4"/>
    <w:rsid w:val="29577662"/>
    <w:rsid w:val="296D2128"/>
    <w:rsid w:val="297F5C54"/>
    <w:rsid w:val="297FF73C"/>
    <w:rsid w:val="29C9E1EE"/>
    <w:rsid w:val="29DBE70E"/>
    <w:rsid w:val="29E40A87"/>
    <w:rsid w:val="29F9DC25"/>
    <w:rsid w:val="29FA6C40"/>
    <w:rsid w:val="2A1626E7"/>
    <w:rsid w:val="2A38A8B6"/>
    <w:rsid w:val="2A468855"/>
    <w:rsid w:val="2A757C2C"/>
    <w:rsid w:val="2AC360DD"/>
    <w:rsid w:val="2ADA2BDC"/>
    <w:rsid w:val="2AEF6240"/>
    <w:rsid w:val="2AEFFBB7"/>
    <w:rsid w:val="2B0FABA6"/>
    <w:rsid w:val="2B13E89C"/>
    <w:rsid w:val="2B1DD6C5"/>
    <w:rsid w:val="2B385026"/>
    <w:rsid w:val="2B7A196C"/>
    <w:rsid w:val="2B963CA1"/>
    <w:rsid w:val="2BA05858"/>
    <w:rsid w:val="2BA2873D"/>
    <w:rsid w:val="2BB65753"/>
    <w:rsid w:val="2BB8CFCC"/>
    <w:rsid w:val="2BEBE8E4"/>
    <w:rsid w:val="2BEFAF7E"/>
    <w:rsid w:val="2BFE1090"/>
    <w:rsid w:val="2C0B04F5"/>
    <w:rsid w:val="2C0E8A06"/>
    <w:rsid w:val="2C5B6D80"/>
    <w:rsid w:val="2C73FE65"/>
    <w:rsid w:val="2CBA5B32"/>
    <w:rsid w:val="2CD3A5F8"/>
    <w:rsid w:val="2CD9450B"/>
    <w:rsid w:val="2D3018E1"/>
    <w:rsid w:val="2D3EEC8D"/>
    <w:rsid w:val="2D4153B8"/>
    <w:rsid w:val="2D5E7A69"/>
    <w:rsid w:val="2D6139B0"/>
    <w:rsid w:val="2D9D670D"/>
    <w:rsid w:val="2DCDA1BB"/>
    <w:rsid w:val="2DDF7EA2"/>
    <w:rsid w:val="2DF3AB91"/>
    <w:rsid w:val="2DFECADD"/>
    <w:rsid w:val="2E2BF618"/>
    <w:rsid w:val="2E45ECDB"/>
    <w:rsid w:val="2E51070F"/>
    <w:rsid w:val="2E52D194"/>
    <w:rsid w:val="2E547303"/>
    <w:rsid w:val="2E615518"/>
    <w:rsid w:val="2E793F34"/>
    <w:rsid w:val="2E86280A"/>
    <w:rsid w:val="2EB122B6"/>
    <w:rsid w:val="2ED2CB74"/>
    <w:rsid w:val="2EEA70B9"/>
    <w:rsid w:val="2EEDF815"/>
    <w:rsid w:val="2F18DE29"/>
    <w:rsid w:val="2F193F3B"/>
    <w:rsid w:val="2F4A39D1"/>
    <w:rsid w:val="2F5F2054"/>
    <w:rsid w:val="2F8CF92F"/>
    <w:rsid w:val="2F8DEAA0"/>
    <w:rsid w:val="2F9CC135"/>
    <w:rsid w:val="2FAF07DB"/>
    <w:rsid w:val="2FB200AB"/>
    <w:rsid w:val="3014DD36"/>
    <w:rsid w:val="3024F8F7"/>
    <w:rsid w:val="3031F014"/>
    <w:rsid w:val="303E7D0C"/>
    <w:rsid w:val="3062FE7F"/>
    <w:rsid w:val="30820745"/>
    <w:rsid w:val="3089C876"/>
    <w:rsid w:val="30978689"/>
    <w:rsid w:val="309CC3C3"/>
    <w:rsid w:val="30A52AF3"/>
    <w:rsid w:val="30B2D298"/>
    <w:rsid w:val="30C7A95A"/>
    <w:rsid w:val="30E3C191"/>
    <w:rsid w:val="3117B6DC"/>
    <w:rsid w:val="3133DE2E"/>
    <w:rsid w:val="3137FB19"/>
    <w:rsid w:val="314468D3"/>
    <w:rsid w:val="314CDC50"/>
    <w:rsid w:val="31516402"/>
    <w:rsid w:val="31574DB6"/>
    <w:rsid w:val="316A229F"/>
    <w:rsid w:val="3184471B"/>
    <w:rsid w:val="31A9BF9D"/>
    <w:rsid w:val="31BA23AA"/>
    <w:rsid w:val="31D6BA3B"/>
    <w:rsid w:val="31DED997"/>
    <w:rsid w:val="31F28103"/>
    <w:rsid w:val="31FEF67D"/>
    <w:rsid w:val="320AA829"/>
    <w:rsid w:val="3213F773"/>
    <w:rsid w:val="321E6387"/>
    <w:rsid w:val="3248B2C9"/>
    <w:rsid w:val="326CB177"/>
    <w:rsid w:val="32764B03"/>
    <w:rsid w:val="32C91B6D"/>
    <w:rsid w:val="32EA1074"/>
    <w:rsid w:val="32F042DF"/>
    <w:rsid w:val="33145663"/>
    <w:rsid w:val="33EB76D6"/>
    <w:rsid w:val="341386C2"/>
    <w:rsid w:val="3470049F"/>
    <w:rsid w:val="3486AA23"/>
    <w:rsid w:val="34902B40"/>
    <w:rsid w:val="349A4ACE"/>
    <w:rsid w:val="34AC7273"/>
    <w:rsid w:val="34ACA961"/>
    <w:rsid w:val="34BACAE2"/>
    <w:rsid w:val="34BAFDB3"/>
    <w:rsid w:val="34E62A35"/>
    <w:rsid w:val="34EED9AC"/>
    <w:rsid w:val="34F16962"/>
    <w:rsid w:val="351D0A3B"/>
    <w:rsid w:val="352789BC"/>
    <w:rsid w:val="354D071D"/>
    <w:rsid w:val="35779C23"/>
    <w:rsid w:val="358DCB9F"/>
    <w:rsid w:val="358F9207"/>
    <w:rsid w:val="35965552"/>
    <w:rsid w:val="3597F385"/>
    <w:rsid w:val="35FB0CA8"/>
    <w:rsid w:val="35FDE64C"/>
    <w:rsid w:val="36308E2D"/>
    <w:rsid w:val="3638ABE0"/>
    <w:rsid w:val="3646F031"/>
    <w:rsid w:val="3656BC1F"/>
    <w:rsid w:val="367D30C0"/>
    <w:rsid w:val="369CE61B"/>
    <w:rsid w:val="36A2E59C"/>
    <w:rsid w:val="36B120E2"/>
    <w:rsid w:val="36C5BB38"/>
    <w:rsid w:val="36D429B2"/>
    <w:rsid w:val="3744420C"/>
    <w:rsid w:val="37775120"/>
    <w:rsid w:val="3777F330"/>
    <w:rsid w:val="378E7DFF"/>
    <w:rsid w:val="37901CCA"/>
    <w:rsid w:val="37957A5D"/>
    <w:rsid w:val="37CB2113"/>
    <w:rsid w:val="37DC389F"/>
    <w:rsid w:val="37E00CD1"/>
    <w:rsid w:val="37E8DDAA"/>
    <w:rsid w:val="37F91C62"/>
    <w:rsid w:val="3805CE57"/>
    <w:rsid w:val="381EF6A7"/>
    <w:rsid w:val="386BB37F"/>
    <w:rsid w:val="38707006"/>
    <w:rsid w:val="388736EC"/>
    <w:rsid w:val="3891B144"/>
    <w:rsid w:val="3896DF65"/>
    <w:rsid w:val="38D1E5F8"/>
    <w:rsid w:val="38D26CE9"/>
    <w:rsid w:val="38EEE56B"/>
    <w:rsid w:val="39124442"/>
    <w:rsid w:val="3913C391"/>
    <w:rsid w:val="3915B455"/>
    <w:rsid w:val="392555E0"/>
    <w:rsid w:val="39350479"/>
    <w:rsid w:val="3959D77B"/>
    <w:rsid w:val="396E540B"/>
    <w:rsid w:val="3976052F"/>
    <w:rsid w:val="398D0038"/>
    <w:rsid w:val="398E2A10"/>
    <w:rsid w:val="39BB9C85"/>
    <w:rsid w:val="39E9C8F7"/>
    <w:rsid w:val="39F2B336"/>
    <w:rsid w:val="3A0509B2"/>
    <w:rsid w:val="3A11420D"/>
    <w:rsid w:val="3A297445"/>
    <w:rsid w:val="3A46D329"/>
    <w:rsid w:val="3A761D68"/>
    <w:rsid w:val="3A9DE8E1"/>
    <w:rsid w:val="3AABB42B"/>
    <w:rsid w:val="3AE79850"/>
    <w:rsid w:val="3AFBBEA3"/>
    <w:rsid w:val="3B1FE6F4"/>
    <w:rsid w:val="3B475810"/>
    <w:rsid w:val="3B49F25E"/>
    <w:rsid w:val="3B513CD9"/>
    <w:rsid w:val="3B56934C"/>
    <w:rsid w:val="3B6E59E8"/>
    <w:rsid w:val="3BA344F0"/>
    <w:rsid w:val="3BA96B13"/>
    <w:rsid w:val="3BC91F35"/>
    <w:rsid w:val="3BDD932F"/>
    <w:rsid w:val="3C056EA1"/>
    <w:rsid w:val="3C392190"/>
    <w:rsid w:val="3C5242CA"/>
    <w:rsid w:val="3C5DFFF0"/>
    <w:rsid w:val="3C61B902"/>
    <w:rsid w:val="3C789202"/>
    <w:rsid w:val="3CDEA818"/>
    <w:rsid w:val="3CF537CD"/>
    <w:rsid w:val="3CF986EA"/>
    <w:rsid w:val="3D08C983"/>
    <w:rsid w:val="3D11C422"/>
    <w:rsid w:val="3D121E31"/>
    <w:rsid w:val="3D13AF83"/>
    <w:rsid w:val="3D188E25"/>
    <w:rsid w:val="3D34009D"/>
    <w:rsid w:val="3D5B09D2"/>
    <w:rsid w:val="3D750D72"/>
    <w:rsid w:val="3DCCA989"/>
    <w:rsid w:val="3DCE6421"/>
    <w:rsid w:val="3DF3A2D1"/>
    <w:rsid w:val="3E40864B"/>
    <w:rsid w:val="3E6B2E45"/>
    <w:rsid w:val="3E727163"/>
    <w:rsid w:val="3E929B3F"/>
    <w:rsid w:val="3EAE4CD7"/>
    <w:rsid w:val="3EC254CD"/>
    <w:rsid w:val="3ED9EDB0"/>
    <w:rsid w:val="3EFBC7C9"/>
    <w:rsid w:val="3F19BBE5"/>
    <w:rsid w:val="3F21E6D4"/>
    <w:rsid w:val="3F2C5599"/>
    <w:rsid w:val="3F53A9B3"/>
    <w:rsid w:val="3F784A70"/>
    <w:rsid w:val="3F7C02B4"/>
    <w:rsid w:val="3F973449"/>
    <w:rsid w:val="3F97DB71"/>
    <w:rsid w:val="3F99C1BA"/>
    <w:rsid w:val="3FCE4A60"/>
    <w:rsid w:val="3FD5336F"/>
    <w:rsid w:val="3FE76DF4"/>
    <w:rsid w:val="3FE95132"/>
    <w:rsid w:val="40102515"/>
    <w:rsid w:val="40123609"/>
    <w:rsid w:val="4045CB37"/>
    <w:rsid w:val="404E527A"/>
    <w:rsid w:val="405B8AE0"/>
    <w:rsid w:val="4060F9AA"/>
    <w:rsid w:val="4067B59C"/>
    <w:rsid w:val="406A5491"/>
    <w:rsid w:val="4073D55C"/>
    <w:rsid w:val="40827BCF"/>
    <w:rsid w:val="4083FF73"/>
    <w:rsid w:val="4096DC58"/>
    <w:rsid w:val="40AC3798"/>
    <w:rsid w:val="40E77B94"/>
    <w:rsid w:val="414E5816"/>
    <w:rsid w:val="4166D299"/>
    <w:rsid w:val="417502FB"/>
    <w:rsid w:val="417F1ED6"/>
    <w:rsid w:val="419B1867"/>
    <w:rsid w:val="41B66061"/>
    <w:rsid w:val="41E3A1AE"/>
    <w:rsid w:val="41EEA803"/>
    <w:rsid w:val="41EEDB5B"/>
    <w:rsid w:val="421A4546"/>
    <w:rsid w:val="42219A59"/>
    <w:rsid w:val="4240B703"/>
    <w:rsid w:val="4243AA27"/>
    <w:rsid w:val="4273115A"/>
    <w:rsid w:val="4274D3A5"/>
    <w:rsid w:val="4287D901"/>
    <w:rsid w:val="428B3FDD"/>
    <w:rsid w:val="429CDD16"/>
    <w:rsid w:val="42D76820"/>
    <w:rsid w:val="42E9F361"/>
    <w:rsid w:val="42F943C5"/>
    <w:rsid w:val="4314C819"/>
    <w:rsid w:val="431C499B"/>
    <w:rsid w:val="43A3790F"/>
    <w:rsid w:val="43C5B8CA"/>
    <w:rsid w:val="43EC23E8"/>
    <w:rsid w:val="4413A5DF"/>
    <w:rsid w:val="4434E3D8"/>
    <w:rsid w:val="446B4C94"/>
    <w:rsid w:val="44B74FB3"/>
    <w:rsid w:val="44BDA2CB"/>
    <w:rsid w:val="44CFA368"/>
    <w:rsid w:val="44EC763E"/>
    <w:rsid w:val="45040157"/>
    <w:rsid w:val="4504134C"/>
    <w:rsid w:val="4516D47C"/>
    <w:rsid w:val="451B4788"/>
    <w:rsid w:val="4524E36E"/>
    <w:rsid w:val="45254D2D"/>
    <w:rsid w:val="45584A30"/>
    <w:rsid w:val="455A3A7A"/>
    <w:rsid w:val="455D246C"/>
    <w:rsid w:val="4580127A"/>
    <w:rsid w:val="458A6F76"/>
    <w:rsid w:val="45A7829B"/>
    <w:rsid w:val="45D7E4B4"/>
    <w:rsid w:val="45E3EE2A"/>
    <w:rsid w:val="460DFEAC"/>
    <w:rsid w:val="461EDF74"/>
    <w:rsid w:val="4644A7C4"/>
    <w:rsid w:val="464CF9F1"/>
    <w:rsid w:val="46532D23"/>
    <w:rsid w:val="465C6E60"/>
    <w:rsid w:val="46633EEB"/>
    <w:rsid w:val="46915704"/>
    <w:rsid w:val="469D2182"/>
    <w:rsid w:val="46A95937"/>
    <w:rsid w:val="46E4FB78"/>
    <w:rsid w:val="46F244D8"/>
    <w:rsid w:val="470BD1DC"/>
    <w:rsid w:val="47152445"/>
    <w:rsid w:val="472B532D"/>
    <w:rsid w:val="473837E6"/>
    <w:rsid w:val="4745B417"/>
    <w:rsid w:val="474B7DEB"/>
    <w:rsid w:val="476073CD"/>
    <w:rsid w:val="4774EE9D"/>
    <w:rsid w:val="47A12DC5"/>
    <w:rsid w:val="4805FB6A"/>
    <w:rsid w:val="4808B6AC"/>
    <w:rsid w:val="481DB87C"/>
    <w:rsid w:val="48482648"/>
    <w:rsid w:val="484930EB"/>
    <w:rsid w:val="485863C7"/>
    <w:rsid w:val="485B8C2E"/>
    <w:rsid w:val="4889C678"/>
    <w:rsid w:val="48A41CCA"/>
    <w:rsid w:val="48DAA35D"/>
    <w:rsid w:val="48FF7516"/>
    <w:rsid w:val="4903DA45"/>
    <w:rsid w:val="4975BCC1"/>
    <w:rsid w:val="497DBEAD"/>
    <w:rsid w:val="49DE46EB"/>
    <w:rsid w:val="49E52599"/>
    <w:rsid w:val="4A4CAF07"/>
    <w:rsid w:val="4A625C77"/>
    <w:rsid w:val="4A69B18A"/>
    <w:rsid w:val="4A8D3596"/>
    <w:rsid w:val="4AB637BA"/>
    <w:rsid w:val="4AEAEFF1"/>
    <w:rsid w:val="4AFB910B"/>
    <w:rsid w:val="4B1C42DE"/>
    <w:rsid w:val="4B307E58"/>
    <w:rsid w:val="4B4C48F7"/>
    <w:rsid w:val="4B5AB1F6"/>
    <w:rsid w:val="4B626CAB"/>
    <w:rsid w:val="4B7346F8"/>
    <w:rsid w:val="4B7FC70A"/>
    <w:rsid w:val="4B8B7E6A"/>
    <w:rsid w:val="4BA63C07"/>
    <w:rsid w:val="4BB1E738"/>
    <w:rsid w:val="4BB348F9"/>
    <w:rsid w:val="4BBA9BC7"/>
    <w:rsid w:val="4BC946E8"/>
    <w:rsid w:val="4BFEF4BD"/>
    <w:rsid w:val="4C222D3D"/>
    <w:rsid w:val="4C2241B0"/>
    <w:rsid w:val="4C41617C"/>
    <w:rsid w:val="4C53627F"/>
    <w:rsid w:val="4C5EE672"/>
    <w:rsid w:val="4C88ED29"/>
    <w:rsid w:val="4C8FD988"/>
    <w:rsid w:val="4CF09322"/>
    <w:rsid w:val="4CF0C0DB"/>
    <w:rsid w:val="4D1B7D66"/>
    <w:rsid w:val="4D2BD4EA"/>
    <w:rsid w:val="4D2ECDC0"/>
    <w:rsid w:val="4D31326E"/>
    <w:rsid w:val="4D42D371"/>
    <w:rsid w:val="4D462FB5"/>
    <w:rsid w:val="4D470496"/>
    <w:rsid w:val="4D4B62A8"/>
    <w:rsid w:val="4DA0FF9A"/>
    <w:rsid w:val="4DC5CBCB"/>
    <w:rsid w:val="4DD2E01A"/>
    <w:rsid w:val="4DDC062D"/>
    <w:rsid w:val="4DE7E1EA"/>
    <w:rsid w:val="4E056D3A"/>
    <w:rsid w:val="4E606465"/>
    <w:rsid w:val="4E65277D"/>
    <w:rsid w:val="4E6D1748"/>
    <w:rsid w:val="4E8B6669"/>
    <w:rsid w:val="4E8E57A4"/>
    <w:rsid w:val="4E94C28D"/>
    <w:rsid w:val="4E9AA4E5"/>
    <w:rsid w:val="4ED19A20"/>
    <w:rsid w:val="4EE4896A"/>
    <w:rsid w:val="4EF2AF08"/>
    <w:rsid w:val="4F0F5BDD"/>
    <w:rsid w:val="4F24CBC8"/>
    <w:rsid w:val="4F26BDD2"/>
    <w:rsid w:val="4F797314"/>
    <w:rsid w:val="4F8A6BC9"/>
    <w:rsid w:val="4FAF171E"/>
    <w:rsid w:val="4FC3A19F"/>
    <w:rsid w:val="4FFA025A"/>
    <w:rsid w:val="500C40AD"/>
    <w:rsid w:val="50118FCA"/>
    <w:rsid w:val="50509DDF"/>
    <w:rsid w:val="50555F1F"/>
    <w:rsid w:val="5055C8DE"/>
    <w:rsid w:val="5072B561"/>
    <w:rsid w:val="50826BF2"/>
    <w:rsid w:val="5088C355"/>
    <w:rsid w:val="508FAD5E"/>
    <w:rsid w:val="50A118C1"/>
    <w:rsid w:val="50DDF2B2"/>
    <w:rsid w:val="511C33E1"/>
    <w:rsid w:val="515AF461"/>
    <w:rsid w:val="5190482D"/>
    <w:rsid w:val="5195096D"/>
    <w:rsid w:val="5201A86A"/>
    <w:rsid w:val="52105B7B"/>
    <w:rsid w:val="52105E1F"/>
    <w:rsid w:val="52264C5E"/>
    <w:rsid w:val="523E8A91"/>
    <w:rsid w:val="524F4276"/>
    <w:rsid w:val="5289B3DA"/>
    <w:rsid w:val="529ABFA0"/>
    <w:rsid w:val="52A03272"/>
    <w:rsid w:val="52B368C7"/>
    <w:rsid w:val="52C2EA8B"/>
    <w:rsid w:val="52CC618E"/>
    <w:rsid w:val="52DA0A15"/>
    <w:rsid w:val="52E59510"/>
    <w:rsid w:val="52F0F736"/>
    <w:rsid w:val="5308DADC"/>
    <w:rsid w:val="5321CFCA"/>
    <w:rsid w:val="5348D1D9"/>
    <w:rsid w:val="5354CAE6"/>
    <w:rsid w:val="535A2007"/>
    <w:rsid w:val="537E8DF3"/>
    <w:rsid w:val="53D3404B"/>
    <w:rsid w:val="53D962F0"/>
    <w:rsid w:val="53F96CCC"/>
    <w:rsid w:val="541536AA"/>
    <w:rsid w:val="54189712"/>
    <w:rsid w:val="5433AC89"/>
    <w:rsid w:val="5444891B"/>
    <w:rsid w:val="54533FCF"/>
    <w:rsid w:val="5463AEB4"/>
    <w:rsid w:val="5468D0C4"/>
    <w:rsid w:val="547758EC"/>
    <w:rsid w:val="54871BC8"/>
    <w:rsid w:val="5494CACA"/>
    <w:rsid w:val="54B7526D"/>
    <w:rsid w:val="54EA97E9"/>
    <w:rsid w:val="54F1FEF1"/>
    <w:rsid w:val="54F481CA"/>
    <w:rsid w:val="5528D042"/>
    <w:rsid w:val="553DCBC4"/>
    <w:rsid w:val="5544DADD"/>
    <w:rsid w:val="555A12B6"/>
    <w:rsid w:val="555D27EF"/>
    <w:rsid w:val="555FCCCA"/>
    <w:rsid w:val="55605162"/>
    <w:rsid w:val="55617E0D"/>
    <w:rsid w:val="5579B428"/>
    <w:rsid w:val="5584C89C"/>
    <w:rsid w:val="55A7E05A"/>
    <w:rsid w:val="55B176FE"/>
    <w:rsid w:val="56013C8E"/>
    <w:rsid w:val="5608C132"/>
    <w:rsid w:val="561B3174"/>
    <w:rsid w:val="56212713"/>
    <w:rsid w:val="5626254C"/>
    <w:rsid w:val="563D0F45"/>
    <w:rsid w:val="56495DE6"/>
    <w:rsid w:val="564D23E9"/>
    <w:rsid w:val="5651C006"/>
    <w:rsid w:val="566A2B10"/>
    <w:rsid w:val="5676C76C"/>
    <w:rsid w:val="56964678"/>
    <w:rsid w:val="56CDC8F8"/>
    <w:rsid w:val="56FE4670"/>
    <w:rsid w:val="571A71DF"/>
    <w:rsid w:val="5736FED3"/>
    <w:rsid w:val="5739AB16"/>
    <w:rsid w:val="573D8302"/>
    <w:rsid w:val="574532E7"/>
    <w:rsid w:val="574BA086"/>
    <w:rsid w:val="575BD7E1"/>
    <w:rsid w:val="57831B44"/>
    <w:rsid w:val="57928951"/>
    <w:rsid w:val="579C9ED0"/>
    <w:rsid w:val="57A31E0F"/>
    <w:rsid w:val="57A75A95"/>
    <w:rsid w:val="57AA920F"/>
    <w:rsid w:val="57C21AA6"/>
    <w:rsid w:val="5819B4A8"/>
    <w:rsid w:val="5824C646"/>
    <w:rsid w:val="58431EDF"/>
    <w:rsid w:val="585E7CE3"/>
    <w:rsid w:val="5861087C"/>
    <w:rsid w:val="58757C76"/>
    <w:rsid w:val="5886E2C1"/>
    <w:rsid w:val="589F40D5"/>
    <w:rsid w:val="58A50769"/>
    <w:rsid w:val="58DEBC62"/>
    <w:rsid w:val="58DFD930"/>
    <w:rsid w:val="58F088E0"/>
    <w:rsid w:val="590E4506"/>
    <w:rsid w:val="593192D5"/>
    <w:rsid w:val="593B574B"/>
    <w:rsid w:val="5941AE6C"/>
    <w:rsid w:val="594BE927"/>
    <w:rsid w:val="595D2E96"/>
    <w:rsid w:val="59650A27"/>
    <w:rsid w:val="599FCE38"/>
    <w:rsid w:val="5A06C2BE"/>
    <w:rsid w:val="5A3984FC"/>
    <w:rsid w:val="5A4E1D0D"/>
    <w:rsid w:val="5A5706B2"/>
    <w:rsid w:val="5A57F22A"/>
    <w:rsid w:val="5A70A5AB"/>
    <w:rsid w:val="5A7D786F"/>
    <w:rsid w:val="5A8B6B3C"/>
    <w:rsid w:val="5A933922"/>
    <w:rsid w:val="5AA0F8B3"/>
    <w:rsid w:val="5AB3FB2B"/>
    <w:rsid w:val="5ABBEDA3"/>
    <w:rsid w:val="5ABDBD41"/>
    <w:rsid w:val="5B35F766"/>
    <w:rsid w:val="5B5E0417"/>
    <w:rsid w:val="5B7F28DB"/>
    <w:rsid w:val="5B9454D7"/>
    <w:rsid w:val="5B96E2D6"/>
    <w:rsid w:val="5BF34BAD"/>
    <w:rsid w:val="5C262D89"/>
    <w:rsid w:val="5C2A50D6"/>
    <w:rsid w:val="5C5A6B31"/>
    <w:rsid w:val="5CA2B449"/>
    <w:rsid w:val="5CB40CDE"/>
    <w:rsid w:val="5CB442D1"/>
    <w:rsid w:val="5CC01E05"/>
    <w:rsid w:val="5CCC0CAD"/>
    <w:rsid w:val="5CCED9CC"/>
    <w:rsid w:val="5CE10A60"/>
    <w:rsid w:val="5CE4D7BB"/>
    <w:rsid w:val="5CF01A28"/>
    <w:rsid w:val="5D119E4F"/>
    <w:rsid w:val="5D152B1F"/>
    <w:rsid w:val="5D572CB6"/>
    <w:rsid w:val="5D5E1D22"/>
    <w:rsid w:val="5D852657"/>
    <w:rsid w:val="5DAD6299"/>
    <w:rsid w:val="5DBE677D"/>
    <w:rsid w:val="5DCE45AB"/>
    <w:rsid w:val="5DF2883C"/>
    <w:rsid w:val="5DF8E130"/>
    <w:rsid w:val="5E09FC26"/>
    <w:rsid w:val="5E1F950F"/>
    <w:rsid w:val="5E277249"/>
    <w:rsid w:val="5E2F63EC"/>
    <w:rsid w:val="5E306EF1"/>
    <w:rsid w:val="5E68E3C5"/>
    <w:rsid w:val="5E7EA546"/>
    <w:rsid w:val="5E83787B"/>
    <w:rsid w:val="5EB65C72"/>
    <w:rsid w:val="5EB889C6"/>
    <w:rsid w:val="5EBB131A"/>
    <w:rsid w:val="5EC1A63C"/>
    <w:rsid w:val="5EDD40AE"/>
    <w:rsid w:val="5EEA7299"/>
    <w:rsid w:val="5F244826"/>
    <w:rsid w:val="5F2D078B"/>
    <w:rsid w:val="5F4ADF5D"/>
    <w:rsid w:val="5F518527"/>
    <w:rsid w:val="5F5380A5"/>
    <w:rsid w:val="5F5E5722"/>
    <w:rsid w:val="5FA587C1"/>
    <w:rsid w:val="5FD32F3C"/>
    <w:rsid w:val="5FE1FAAD"/>
    <w:rsid w:val="5FF33B43"/>
    <w:rsid w:val="5FF34300"/>
    <w:rsid w:val="5FFCFA6C"/>
    <w:rsid w:val="6014BDC8"/>
    <w:rsid w:val="6019B936"/>
    <w:rsid w:val="602C1BA0"/>
    <w:rsid w:val="60832C06"/>
    <w:rsid w:val="60CA75DF"/>
    <w:rsid w:val="60DBFCE0"/>
    <w:rsid w:val="611B7DDD"/>
    <w:rsid w:val="6135B353"/>
    <w:rsid w:val="61458607"/>
    <w:rsid w:val="6152C5CA"/>
    <w:rsid w:val="617E71A7"/>
    <w:rsid w:val="618826E9"/>
    <w:rsid w:val="618B473F"/>
    <w:rsid w:val="61A211BC"/>
    <w:rsid w:val="61C1EEA5"/>
    <w:rsid w:val="61C2D2F7"/>
    <w:rsid w:val="61D10016"/>
    <w:rsid w:val="61DAFF35"/>
    <w:rsid w:val="61EEC265"/>
    <w:rsid w:val="61FFFE37"/>
    <w:rsid w:val="6206E284"/>
    <w:rsid w:val="6259C66A"/>
    <w:rsid w:val="627F4365"/>
    <w:rsid w:val="629475D2"/>
    <w:rsid w:val="62B734F2"/>
    <w:rsid w:val="62D86743"/>
    <w:rsid w:val="62E57AB0"/>
    <w:rsid w:val="63221F72"/>
    <w:rsid w:val="6335C923"/>
    <w:rsid w:val="633F070F"/>
    <w:rsid w:val="63AA8BAE"/>
    <w:rsid w:val="63B98D9E"/>
    <w:rsid w:val="63C43CB0"/>
    <w:rsid w:val="63D844A6"/>
    <w:rsid w:val="63D8B57C"/>
    <w:rsid w:val="63D993A9"/>
    <w:rsid w:val="63F37319"/>
    <w:rsid w:val="64523E6E"/>
    <w:rsid w:val="645F733D"/>
    <w:rsid w:val="6467F759"/>
    <w:rsid w:val="646DFB3D"/>
    <w:rsid w:val="6478D4F7"/>
    <w:rsid w:val="648BD4CE"/>
    <w:rsid w:val="648C026A"/>
    <w:rsid w:val="64C18440"/>
    <w:rsid w:val="64C82912"/>
    <w:rsid w:val="64D8BCC1"/>
    <w:rsid w:val="64E3573C"/>
    <w:rsid w:val="6513C354"/>
    <w:rsid w:val="652C29BB"/>
    <w:rsid w:val="65539AD7"/>
    <w:rsid w:val="656F4FAA"/>
    <w:rsid w:val="65973E0D"/>
    <w:rsid w:val="65A3A95F"/>
    <w:rsid w:val="65C6840A"/>
    <w:rsid w:val="6619F861"/>
    <w:rsid w:val="6666DE20"/>
    <w:rsid w:val="6694A3A6"/>
    <w:rsid w:val="66BB17A8"/>
    <w:rsid w:val="66C33FF3"/>
    <w:rsid w:val="66CA0032"/>
    <w:rsid w:val="66EA3DF4"/>
    <w:rsid w:val="6711346B"/>
    <w:rsid w:val="672AD42D"/>
    <w:rsid w:val="672D05B7"/>
    <w:rsid w:val="6764B8AD"/>
    <w:rsid w:val="67A319E2"/>
    <w:rsid w:val="67A82673"/>
    <w:rsid w:val="67B7BCE3"/>
    <w:rsid w:val="67B85D95"/>
    <w:rsid w:val="67BC851B"/>
    <w:rsid w:val="67D3E435"/>
    <w:rsid w:val="67E6C498"/>
    <w:rsid w:val="67FB84E2"/>
    <w:rsid w:val="6801C212"/>
    <w:rsid w:val="681C9DE7"/>
    <w:rsid w:val="68255D95"/>
    <w:rsid w:val="68489F4A"/>
    <w:rsid w:val="68532963"/>
    <w:rsid w:val="685F9780"/>
    <w:rsid w:val="68733ACF"/>
    <w:rsid w:val="687EE6FB"/>
    <w:rsid w:val="68827D68"/>
    <w:rsid w:val="68838B7C"/>
    <w:rsid w:val="68839BB4"/>
    <w:rsid w:val="6892C37D"/>
    <w:rsid w:val="68AD04CC"/>
    <w:rsid w:val="68B1986C"/>
    <w:rsid w:val="68CA69AF"/>
    <w:rsid w:val="68F1A8D7"/>
    <w:rsid w:val="691CB15B"/>
    <w:rsid w:val="692E7C4D"/>
    <w:rsid w:val="6959ED95"/>
    <w:rsid w:val="6980CF8C"/>
    <w:rsid w:val="699DF059"/>
    <w:rsid w:val="69AE8467"/>
    <w:rsid w:val="69BBAB42"/>
    <w:rsid w:val="69D00553"/>
    <w:rsid w:val="69D7EB7C"/>
    <w:rsid w:val="6A129800"/>
    <w:rsid w:val="6A1ABB79"/>
    <w:rsid w:val="6A202626"/>
    <w:rsid w:val="6A59F331"/>
    <w:rsid w:val="6A647B05"/>
    <w:rsid w:val="6A715861"/>
    <w:rsid w:val="6A725BDD"/>
    <w:rsid w:val="6A9CB7B4"/>
    <w:rsid w:val="6A9D93F2"/>
    <w:rsid w:val="6AAFFA79"/>
    <w:rsid w:val="6AB84BF4"/>
    <w:rsid w:val="6AEE1E36"/>
    <w:rsid w:val="6B3A48E1"/>
    <w:rsid w:val="6B498F97"/>
    <w:rsid w:val="6B69A860"/>
    <w:rsid w:val="6B69AAA5"/>
    <w:rsid w:val="6B6BDF0A"/>
    <w:rsid w:val="6BB1D35A"/>
    <w:rsid w:val="6BB3351B"/>
    <w:rsid w:val="6BC60389"/>
    <w:rsid w:val="6BEC5D15"/>
    <w:rsid w:val="6C08C5F1"/>
    <w:rsid w:val="6C2A0FC5"/>
    <w:rsid w:val="6C30A1EC"/>
    <w:rsid w:val="6C3B0DE0"/>
    <w:rsid w:val="6C5481AE"/>
    <w:rsid w:val="6C5E0FA8"/>
    <w:rsid w:val="6C6B069C"/>
    <w:rsid w:val="6C877F02"/>
    <w:rsid w:val="6C8A8543"/>
    <w:rsid w:val="6CA6F713"/>
    <w:rsid w:val="6CE4C463"/>
    <w:rsid w:val="6CFFE4FE"/>
    <w:rsid w:val="6D0286A9"/>
    <w:rsid w:val="6D0C67F4"/>
    <w:rsid w:val="6D2239D0"/>
    <w:rsid w:val="6D9DA801"/>
    <w:rsid w:val="6DB0207D"/>
    <w:rsid w:val="6DBE3009"/>
    <w:rsid w:val="6DCE38B5"/>
    <w:rsid w:val="6DF60F6E"/>
    <w:rsid w:val="6DF710A5"/>
    <w:rsid w:val="6DF83D61"/>
    <w:rsid w:val="6E0DF095"/>
    <w:rsid w:val="6E22D071"/>
    <w:rsid w:val="6E4B4515"/>
    <w:rsid w:val="6E598CE1"/>
    <w:rsid w:val="6E78DA0F"/>
    <w:rsid w:val="6E8E1512"/>
    <w:rsid w:val="6E9D9557"/>
    <w:rsid w:val="6EBA8950"/>
    <w:rsid w:val="6ED3D88F"/>
    <w:rsid w:val="6ED72B31"/>
    <w:rsid w:val="6EE18791"/>
    <w:rsid w:val="6F0BB692"/>
    <w:rsid w:val="6F45D798"/>
    <w:rsid w:val="6F51A8BD"/>
    <w:rsid w:val="6F64AF7C"/>
    <w:rsid w:val="6F6A0916"/>
    <w:rsid w:val="6F6A459D"/>
    <w:rsid w:val="6F8928FB"/>
    <w:rsid w:val="6FB99622"/>
    <w:rsid w:val="6FD0A138"/>
    <w:rsid w:val="6FDEC861"/>
    <w:rsid w:val="6FEAA663"/>
    <w:rsid w:val="6FEED02B"/>
    <w:rsid w:val="70005F07"/>
    <w:rsid w:val="7002438D"/>
    <w:rsid w:val="7023A54B"/>
    <w:rsid w:val="7041107A"/>
    <w:rsid w:val="704D27AF"/>
    <w:rsid w:val="7077D2E4"/>
    <w:rsid w:val="709E00D6"/>
    <w:rsid w:val="70B49882"/>
    <w:rsid w:val="70C580A7"/>
    <w:rsid w:val="70CCD6B5"/>
    <w:rsid w:val="70E1FBA6"/>
    <w:rsid w:val="70E9BCBD"/>
    <w:rsid w:val="70FEC0D2"/>
    <w:rsid w:val="71565459"/>
    <w:rsid w:val="7157293A"/>
    <w:rsid w:val="715BA9D1"/>
    <w:rsid w:val="71DCE0DB"/>
    <w:rsid w:val="71DD1B09"/>
    <w:rsid w:val="71FFF55E"/>
    <w:rsid w:val="72053A74"/>
    <w:rsid w:val="720649E1"/>
    <w:rsid w:val="7218CA4C"/>
    <w:rsid w:val="721A5743"/>
    <w:rsid w:val="7224CD22"/>
    <w:rsid w:val="72347247"/>
    <w:rsid w:val="725293F2"/>
    <w:rsid w:val="726075C5"/>
    <w:rsid w:val="72685FA9"/>
    <w:rsid w:val="7286A96A"/>
    <w:rsid w:val="7286EB9F"/>
    <w:rsid w:val="7298FD9C"/>
    <w:rsid w:val="72B1269A"/>
    <w:rsid w:val="72BE4164"/>
    <w:rsid w:val="72C006D1"/>
    <w:rsid w:val="72C88AED"/>
    <w:rsid w:val="72DA3AFD"/>
    <w:rsid w:val="72DE639E"/>
    <w:rsid w:val="72EE95A5"/>
    <w:rsid w:val="7315A21A"/>
    <w:rsid w:val="73173271"/>
    <w:rsid w:val="7333BA4D"/>
    <w:rsid w:val="7333DF82"/>
    <w:rsid w:val="73536A52"/>
    <w:rsid w:val="7354E12A"/>
    <w:rsid w:val="73A64636"/>
    <w:rsid w:val="73ADAB3C"/>
    <w:rsid w:val="73C322A1"/>
    <w:rsid w:val="73C4CB68"/>
    <w:rsid w:val="73F29995"/>
    <w:rsid w:val="7415D513"/>
    <w:rsid w:val="743BE45D"/>
    <w:rsid w:val="747D8392"/>
    <w:rsid w:val="74D84182"/>
    <w:rsid w:val="74E719FF"/>
    <w:rsid w:val="74F89139"/>
    <w:rsid w:val="75261375"/>
    <w:rsid w:val="75627182"/>
    <w:rsid w:val="756A2DE0"/>
    <w:rsid w:val="7578CC24"/>
    <w:rsid w:val="7588F498"/>
    <w:rsid w:val="7590F34A"/>
    <w:rsid w:val="759DDC20"/>
    <w:rsid w:val="75BB3262"/>
    <w:rsid w:val="75C545DF"/>
    <w:rsid w:val="75CD84E3"/>
    <w:rsid w:val="75D23EAE"/>
    <w:rsid w:val="75F24879"/>
    <w:rsid w:val="7627D532"/>
    <w:rsid w:val="764FFE06"/>
    <w:rsid w:val="76647200"/>
    <w:rsid w:val="76656BDA"/>
    <w:rsid w:val="768E7B25"/>
    <w:rsid w:val="76955FFE"/>
    <w:rsid w:val="769C8ECE"/>
    <w:rsid w:val="76C1C841"/>
    <w:rsid w:val="76CCE554"/>
    <w:rsid w:val="76E99986"/>
    <w:rsid w:val="7701F555"/>
    <w:rsid w:val="770587A5"/>
    <w:rsid w:val="770B0F97"/>
    <w:rsid w:val="77182034"/>
    <w:rsid w:val="771BC207"/>
    <w:rsid w:val="7724F301"/>
    <w:rsid w:val="772766D6"/>
    <w:rsid w:val="7730F190"/>
    <w:rsid w:val="77340D1B"/>
    <w:rsid w:val="7789E3C2"/>
    <w:rsid w:val="778C0DFF"/>
    <w:rsid w:val="7793BBAB"/>
    <w:rsid w:val="7797725A"/>
    <w:rsid w:val="77AF5C4E"/>
    <w:rsid w:val="77B83F3D"/>
    <w:rsid w:val="77BAE6CB"/>
    <w:rsid w:val="77E186E0"/>
    <w:rsid w:val="78085E7D"/>
    <w:rsid w:val="78261CA6"/>
    <w:rsid w:val="783F0FED"/>
    <w:rsid w:val="78607568"/>
    <w:rsid w:val="786ADE7F"/>
    <w:rsid w:val="78BE808F"/>
    <w:rsid w:val="790A67EA"/>
    <w:rsid w:val="790EBBD4"/>
    <w:rsid w:val="7937329B"/>
    <w:rsid w:val="7953161E"/>
    <w:rsid w:val="7976CB7C"/>
    <w:rsid w:val="79822FCC"/>
    <w:rsid w:val="79861A82"/>
    <w:rsid w:val="79A89B6A"/>
    <w:rsid w:val="79DBDC6D"/>
    <w:rsid w:val="79DFA438"/>
    <w:rsid w:val="79E2FFAA"/>
    <w:rsid w:val="79E42767"/>
    <w:rsid w:val="7A09D60E"/>
    <w:rsid w:val="7A0F936D"/>
    <w:rsid w:val="7A24CA53"/>
    <w:rsid w:val="7A448292"/>
    <w:rsid w:val="7A634F58"/>
    <w:rsid w:val="7A787080"/>
    <w:rsid w:val="7A799B53"/>
    <w:rsid w:val="7A8949F0"/>
    <w:rsid w:val="7A897981"/>
    <w:rsid w:val="7A8C9C92"/>
    <w:rsid w:val="7AADEDE8"/>
    <w:rsid w:val="7ABAB34E"/>
    <w:rsid w:val="7ABF927E"/>
    <w:rsid w:val="7ACF70BD"/>
    <w:rsid w:val="7AE6043B"/>
    <w:rsid w:val="7AF40189"/>
    <w:rsid w:val="7B637FDF"/>
    <w:rsid w:val="7B6B9BFB"/>
    <w:rsid w:val="7B7E991D"/>
    <w:rsid w:val="7B84F96E"/>
    <w:rsid w:val="7B86888C"/>
    <w:rsid w:val="7BB8F1F4"/>
    <w:rsid w:val="7BBD0864"/>
    <w:rsid w:val="7BCC4AFD"/>
    <w:rsid w:val="7BFAD7F9"/>
    <w:rsid w:val="7C082159"/>
    <w:rsid w:val="7C1CC3D0"/>
    <w:rsid w:val="7C2CDF9E"/>
    <w:rsid w:val="7C2FD3FB"/>
    <w:rsid w:val="7C813D24"/>
    <w:rsid w:val="7C9EB379"/>
    <w:rsid w:val="7CBAB7ED"/>
    <w:rsid w:val="7D1AAD49"/>
    <w:rsid w:val="7D335F0A"/>
    <w:rsid w:val="7D4DF2C5"/>
    <w:rsid w:val="7D74E612"/>
    <w:rsid w:val="7D7B9710"/>
    <w:rsid w:val="7D7FBD01"/>
    <w:rsid w:val="7D9417C3"/>
    <w:rsid w:val="7D9B6DB7"/>
    <w:rsid w:val="7DCD0522"/>
    <w:rsid w:val="7DF6EAC8"/>
    <w:rsid w:val="7E3418AB"/>
    <w:rsid w:val="7E383BF8"/>
    <w:rsid w:val="7E3A83DA"/>
    <w:rsid w:val="7E438E03"/>
    <w:rsid w:val="7E487770"/>
    <w:rsid w:val="7E6F80A5"/>
    <w:rsid w:val="7E8B0927"/>
    <w:rsid w:val="7EBF347E"/>
    <w:rsid w:val="7EEAC362"/>
    <w:rsid w:val="7F28829D"/>
    <w:rsid w:val="7F46A15B"/>
    <w:rsid w:val="7F7C66DD"/>
    <w:rsid w:val="7F8E7695"/>
    <w:rsid w:val="7FBDB11B"/>
    <w:rsid w:val="7FD494C0"/>
    <w:rsid w:val="7FE314E8"/>
    <w:rsid w:val="7FE4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AF0AA5"/>
  <w15:docId w15:val="{5471BB6D-BCCF-4BDD-9485-932CCA6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link w:val="Ttulo3Carter"/>
    <w:unhideWhenUsed/>
    <w:qFormat/>
    <w:rsid w:val="008E73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semiHidden/>
    <w:unhideWhenUsed/>
    <w:qFormat/>
    <w:rsid w:val="003066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1"/>
      </w:numPr>
      <w:spacing w:line="480" w:lineRule="auto"/>
      <w:ind w:left="720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0E754F"/>
    <w:pPr>
      <w:spacing w:before="120"/>
      <w:ind w:left="1571" w:hanging="851"/>
      <w:contextualSpacing/>
    </w:pPr>
    <w:rPr>
      <w:rFonts w:eastAsia="Garamond" w:cs="Garamond"/>
      <w:b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0144C4"/>
  </w:style>
  <w:style w:type="paragraph" w:styleId="Legenda">
    <w:name w:val="caption"/>
    <w:basedOn w:val="Normal"/>
    <w:next w:val="Normal"/>
    <w:unhideWhenUsed/>
    <w:qFormat/>
    <w:rsid w:val="003760D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Tipodeletrapredefinidodopargrafo"/>
    <w:qFormat/>
    <w:rsid w:val="00FB2DF7"/>
    <w:rPr>
      <w:i/>
      <w:iCs/>
    </w:rPr>
  </w:style>
  <w:style w:type="paragraph" w:styleId="Subttulo">
    <w:name w:val="Subtitle"/>
    <w:basedOn w:val="Normal"/>
    <w:next w:val="Normal"/>
    <w:link w:val="SubttuloCarter"/>
    <w:qFormat/>
    <w:rsid w:val="007F6A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7F6A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rte">
    <w:name w:val="Strong"/>
    <w:basedOn w:val="Tipodeletrapredefinidodopargrafo"/>
    <w:qFormat/>
    <w:rsid w:val="007F6AA5"/>
    <w:rPr>
      <w:b/>
      <w:bCs/>
    </w:rPr>
  </w:style>
  <w:style w:type="character" w:customStyle="1" w:styleId="Ttulo4Carter">
    <w:name w:val="Título 4 Caráter"/>
    <w:basedOn w:val="Tipodeletrapredefinidodopargrafo"/>
    <w:link w:val="Ttulo4"/>
    <w:semiHidden/>
    <w:rsid w:val="003066D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072F0"/>
  </w:style>
  <w:style w:type="paragraph" w:styleId="Citao">
    <w:name w:val="Quote"/>
    <w:basedOn w:val="Normal"/>
    <w:next w:val="Normal"/>
    <w:link w:val="CitaoCarter"/>
    <w:uiPriority w:val="29"/>
    <w:qFormat/>
    <w:rsid w:val="00346F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6FC3"/>
    <w:rPr>
      <w:rFonts w:ascii="Calibri" w:hAnsi="Calibri" w:cs="Times , serif"/>
      <w:i/>
      <w:iCs/>
      <w:color w:val="404040" w:themeColor="text1" w:themeTint="BF"/>
      <w:sz w:val="22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6FC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6FC3"/>
    <w:rPr>
      <w:rFonts w:ascii="Calibri" w:hAnsi="Calibri" w:cs="Times , serif"/>
      <w:i/>
      <w:iCs/>
      <w:color w:val="4F81BD" w:themeColor="accent1"/>
      <w:sz w:val="22"/>
      <w:szCs w:val="24"/>
    </w:rPr>
  </w:style>
  <w:style w:type="character" w:styleId="RefernciaDiscreta">
    <w:name w:val="Subtle Reference"/>
    <w:basedOn w:val="Tipodeletrapredefinidodopargrafo"/>
    <w:uiPriority w:val="31"/>
    <w:qFormat/>
    <w:rsid w:val="00346FC3"/>
    <w:rPr>
      <w:smallCaps/>
      <w:color w:val="5A5A5A" w:themeColor="text1" w:themeTint="A5"/>
    </w:rPr>
  </w:style>
  <w:style w:type="character" w:customStyle="1" w:styleId="Ttulo3Carter">
    <w:name w:val="Título 3 Caráter"/>
    <w:basedOn w:val="Tipodeletrapredefinidodopargrafo"/>
    <w:link w:val="Ttulo3"/>
    <w:rsid w:val="008E73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aSimples5">
    <w:name w:val="Plain Table 5"/>
    <w:basedOn w:val="Tabelanormal"/>
    <w:uiPriority w:val="45"/>
    <w:rsid w:val="00870F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2">
    <w:name w:val="List Table 2"/>
    <w:basedOn w:val="Tabelanormal"/>
    <w:uiPriority w:val="47"/>
    <w:rsid w:val="00870FD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273D09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3A3F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6822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6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14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9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FFE274D-E3A7-4B31-9A9C-BFB9F28E95A4}">
  <we:reference id="72b45444-814d-4fe3-a3e7-14ccf7af1e8c" version="1.0.0.0" store="EXCatalog" storeType="EXCatalog"/>
  <we:alternateReferences>
    <we:reference id="WA200005121" version="1.0.0.0" store="pt-PT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EEE67EC-2004-4008-AA94-6E7204E80D97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CF267138CFC43A9F8B2C0F9A2BB3B" ma:contentTypeVersion="16" ma:contentTypeDescription="Create a new document." ma:contentTypeScope="" ma:versionID="4e37f9bfe9e882aad04dbc4d0864886d">
  <xsd:schema xmlns:xsd="http://www.w3.org/2001/XMLSchema" xmlns:xs="http://www.w3.org/2001/XMLSchema" xmlns:p="http://schemas.microsoft.com/office/2006/metadata/properties" xmlns:ns3="0dd636aa-bbc7-4318-b95f-f67fbd250cf8" xmlns:ns4="91413790-e005-4a2b-8858-24e293c40389" targetNamespace="http://schemas.microsoft.com/office/2006/metadata/properties" ma:root="true" ma:fieldsID="b181ac0334b67fcda8c25a7a4acd6637" ns3:_="" ns4:_="">
    <xsd:import namespace="0dd636aa-bbc7-4318-b95f-f67fbd250cf8"/>
    <xsd:import namespace="91413790-e005-4a2b-8858-24e293c403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636aa-bbc7-4318-b95f-f67fbd250c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3790-e005-4a2b-8858-24e293c40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Pet23</b:Tag>
    <b:SourceType>InternetSite</b:SourceType>
    <b:Guid>{8ABA1EB6-1312-4063-8D9E-8CB5C65213EE}</b:Guid>
    <b:Title>Petrobras</b:Title>
    <b:YearAccessed>2023</b:YearAccessed>
    <b:MonthAccessed>Setembro</b:MonthAccessed>
    <b:DayAccessed>27</b:DayAccessed>
    <b:URL>https://petrobras.com.br/pt/</b:URL>
    <b:Author>
      <b:Author>
        <b:NameList>
          <b:Person>
            <b:Last>Petrobras</b:Last>
          </b:Person>
        </b:NameList>
      </b:Author>
    </b:Author>
    <b:InternetSiteTitle>Petrobras</b:InternetSiteTitle>
    <b:RefOrder>7</b:RefOrder>
  </b:Source>
  <b:Source>
    <b:Tag>Sit19</b:Tag>
    <b:SourceType>InternetSite</b:SourceType>
    <b:Guid>{9B5CBE4B-2527-4919-8A89-8E8BFA7ADB18}</b:Guid>
    <b:Author>
      <b:Author>
        <b:NameList>
          <b:Person>
            <b:Last>Siteware</b:Last>
          </b:Person>
        </b:NameList>
      </b:Author>
    </b:Author>
    <b:Title>Tipos de planejamento estratégico: conheça os 3 principais e como aplicar em sua empresa</b:Title>
    <b:InternetSiteTitle>siteware</b:InternetSiteTitle>
    <b:Year>2019</b:Year>
    <b:Month>Janeiro</b:Month>
    <b:Day>17</b:Day>
    <b:URL>https://www.siteware.com.br/gestao-estrategica/quais-tipos-planejamento-estrategico/</b:URL>
    <b:YearAccessed>2023</b:YearAccessed>
    <b:MonthAccessed>Setembro</b:MonthAccessed>
    <b:DayAccessed>27</b:DayAccessed>
    <b:RefOrder>3</b:RefOrder>
  </b:Source>
  <b:Source>
    <b:Tag>Ped23</b:Tag>
    <b:SourceType>InternetSite</b:SourceType>
    <b:Guid>{3BF836B9-9F3D-4562-9DF9-C985E5DAA207}</b:Guid>
    <b:Author>
      <b:Author>
        <b:NameList>
          <b:Person>
            <b:Last>Pedra</b:Last>
            <b:First>David</b:First>
          </b:Person>
        </b:NameList>
      </b:Author>
    </b:Author>
    <b:Title>Entenda o que é modelo VRIO e como usá-lo para identificar vantagens competitivas na empresa</b:Title>
    <b:InternetSiteTitle>siteware</b:InternetSiteTitle>
    <b:Year>2023</b:Year>
    <b:Month>Fevereiro</b:Month>
    <b:Day>23</b:Day>
    <b:URL>https://www.siteware.com.br/gestao-estrategica/o-que-e-modelo-vrio/</b:URL>
    <b:YearAccessed>2023</b:YearAccessed>
    <b:MonthAccessed>Setembro</b:MonthAccessed>
    <b:DayAccessed>27</b:DayAccessed>
    <b:RefOrder>8</b:RefOrder>
  </b:Source>
  <b:Source>
    <b:Tag>pet1</b:Tag>
    <b:SourceType>InternetSite</b:SourceType>
    <b:Guid>{7AB3112F-B863-4781-A2E3-9D9528BCB15F}</b:Guid>
    <b:Title>Sobre a Petrobras</b:Title>
    <b:InternetSiteTitle>transparencia petrobras</b:InternetSiteTitle>
    <b:URL>https://transparencia.petrobras.com.br/institucional/sobre-petrobras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9</b:RefOrder>
  </b:Source>
  <b:Source>
    <b:Tag>pet23</b:Tag>
    <b:SourceType>InternetSite</b:SourceType>
    <b:Guid>{1FC72C94-A877-4347-985A-43626B75439E}</b:Guid>
    <b:Title>Estratégia 2024-2028</b:Title>
    <b:InternetSiteTitle>petrobras</b:InternetSiteTitle>
    <b:URL>https://petrobras.com.br/pt/quem-somos/plano-estrategico/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4</b:RefOrder>
  </b:Source>
  <b:Source>
    <b:Tag>Pet</b:Tag>
    <b:SourceType>InternetSite</b:SourceType>
    <b:Guid>{23E04C3D-CF20-4347-BEB0-2E31BDDE8BA0}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10</b:RefOrder>
  </b:Source>
  <b:Source>
    <b:Tag>Pet1</b:Tag>
    <b:SourceType>InternetSite</b:SourceType>
    <b:Guid>{AA57A988-3A59-464D-BB71-2F2EF2EDF2E7}</b:Guid>
    <b:Title>Principais Operações</b:Title>
    <b:InternetSiteTitle>petrobras</b:InternetSiteTitle>
    <b:URL>https://petrobras.com.br/pt/nossas-atividades/principais-operacoes/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11</b:RefOrder>
  </b:Source>
  <b:Source>
    <b:Tag>Pet2</b:Tag>
    <b:SourceType>InternetSite</b:SourceType>
    <b:Guid>{CE4696B2-1A45-40E7-BAFD-2059C8EE32E9}</b:Guid>
    <b:Title>Nossas Atividades</b:Title>
    <b:InternetSiteTitle>petrobras</b:InternetSiteTitle>
    <b:URL>https://petrobras.com.br/pt/nossas-atividades/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12</b:RefOrder>
  </b:Source>
  <b:Source>
    <b:Tag>Emb09</b:Tag>
    <b:SourceType>InternetSite</b:SourceType>
    <b:Guid>{D1AF1DC4-C577-4B59-A4F8-DD264EA60CA5}</b:Guid>
    <b:Title>The October 2009 Petrobras Bond Issue (C) Porter Value Chain Analysis &amp; Solution/ MBA Resources</b:Title>
    <b:InternetSiteTitle>embapro</b:InternetSiteTitle>
    <b:Year>2009</b:Year>
    <b:Month>Outubro</b:Month>
    <b:URL>https://embapro.com/frontpage/portervaluechainanalysis/288-petrobras-bond</b:URL>
    <b:YearAccessed>2023</b:YearAccessed>
    <b:MonthAccessed>Setembro</b:MonthAccessed>
    <b:DayAccessed>27</b:DayAccessed>
    <b:Author>
      <b:Author>
        <b:NameList>
          <b:Person>
            <b:Last>Embapro</b:Last>
          </b:Person>
        </b:NameList>
      </b:Author>
    </b:Author>
    <b:RefOrder>13</b:RefOrder>
  </b:Source>
  <b:Source>
    <b:Tag>inv</b:Tag>
    <b:SourceType>InternetSite</b:SourceType>
    <b:Guid>{F650FE34-25D0-4A9D-8F9E-A2762B56C118}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</b:RefOrder>
  </b:Source>
  <b:Source>
    <b:Tag>pet</b:Tag>
    <b:SourceType>InternetSite</b:SourceType>
    <b:Guid>{419C3AF5-A395-40EF-9F73-8C962622011A}</b:Guid>
    <b:Title>Presença Global</b:Title>
    <b:InternetSiteTitle>Petrobras</b:InternetSiteTitle>
    <b:URL>https://petrobras.com.br/pt/presenca-global/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14</b:RefOrder>
  </b:Source>
  <b:Source>
    <b:Tag>Petr23</b:Tag>
    <b:SourceType>Book</b:SourceType>
    <b:Guid>{75038115-3E3C-4A80-A706-C8657F51223F}</b:Guid>
    <b:Author>
      <b:Author>
        <b:NameList>
          <b:Person>
            <b:Last>Petrobras</b:Last>
          </b:Person>
        </b:NameList>
      </b:Author>
    </b:Author>
    <b:Title>Plano Estratégico </b:Title>
    <b:Year>2023</b:Year>
    <b:RefOrder>15</b:RefOrder>
  </b:Source>
  <b:Source>
    <b:Tag>pet231</b:Tag>
    <b:SourceType>Report</b:SourceType>
    <b:Guid>{8A903CA5-4DFE-401A-A179-983821C0E486}</b:Guid>
    <b:Title>Plano Estratégico 2023-2027</b:Title>
    <b:InternetSiteTitle>petrobras</b:InternetSiteTitle>
    <b:URL>https://api.mziq.com/mzfilemanager/v2/d/25fdf098-34f5-4608-b7fa-17d60b2de47d/58e08d23-0a80-c619-035f-e4745f71cea6?origin=1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Year>2023</b:Year>
    <b:RefOrder>5</b:RefOrder>
  </b:Source>
  <b:Source>
    <b:Tag>Petestr</b:Tag>
    <b:SourceType>InternetSite</b:SourceType>
    <b:Guid>{39734A0F-9241-48C3-BD42-16CF88468917}</b:Guid>
    <b:Title>Estratégia</b:Title>
    <b:Author>
      <b:Author>
        <b:NameList>
          <b:Person>
            <b:Last>Petrobras</b:Last>
          </b:Person>
        </b:NameList>
      </b:Author>
    </b:Author>
    <b:InternetSiteTitle>Petrobras</b:InternetSiteTitle>
    <b:URL>https://petrobras.com.br/pt/quem-somos/estrategia</b:URL>
    <b:RefOrder>6</b:RefOrder>
  </b:Source>
  <b:Source>
    <b:Tag>PetRegr</b:Tag>
    <b:SourceType>Report</b:SourceType>
    <b:Guid>{8B97BD3A-6663-439D-B09C-F099DE46ED42}</b:Guid>
    <b:Title>CONJUNTO DE REQUISITOS DE SEGURANÇA, MEIO AMBIENTE E SAÚDE PARA CONTRATAÇÃO</b:Title>
    <b:Author>
      <b:Author>
        <b:NameList>
          <b:Person>
            <b:Last>Petrobras</b:Last>
          </b:Person>
        </b:NameList>
      </b:Author>
    </b:Author>
    <b:RefOrder>2</b:RefOrder>
  </b:Source>
  <b:Source>
    <b:Tag>CRA21</b:Tag>
    <b:SourceType>InternetSite</b:SourceType>
    <b:Guid>{5474D774-B4D4-4673-AD84-5EF23CDEE104}</b:Guid>
    <b:Title>O que é PEST? | EXPLICA ADM #6</b:Title>
    <b:InternetSiteTitle>Youtube</b:InternetSiteTitle>
    <b:Year>2021</b:Year>
    <b:Month>Abril</b:Month>
    <b:Day>26</b:Day>
    <b:URL>https://www.youtube.com/watch?v=wbcLQne1AJg&amp;t=36s</b:URL>
    <b:City>São Paulo</b:City>
    <b:StateProvince>São Paulo</b:StateProvince>
    <b:CountryRegion>Brazil</b:CountryRegion>
    <b:YearAccessed>2023</b:YearAccessed>
    <b:MonthAccessed>Outubro</b:MonthAccessed>
    <b:DayAccessed>28</b:DayAccessed>
    <b:Author>
      <b:Author>
        <b:NameList>
          <b:Person>
            <b:Last>CRA-SP</b:Last>
            <b:First>Conselho</b:First>
            <b:Middle>Regional de Administração de São Paulo –</b:Middle>
          </b:Person>
        </b:NameList>
      </b:Author>
    </b:Author>
    <b:PublicationTitle>O que é PEST? | EXPLICA ADM #6</b:PublicationTitle>
    <b:Publisher>Youtube</b:Publisher>
    <b:RefOrder>16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413790-e005-4a2b-8858-24e293c40389" xsi:nil="true"/>
  </documentManagement>
</p:properties>
</file>

<file path=customXml/itemProps1.xml><?xml version="1.0" encoding="utf-8"?>
<ds:datastoreItem xmlns:ds="http://schemas.openxmlformats.org/officeDocument/2006/customXml" ds:itemID="{ED6C32FA-5220-46A2-954F-ABA02BDF6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636aa-bbc7-4318-b95f-f67fbd250cf8"/>
    <ds:schemaRef ds:uri="91413790-e005-4a2b-8858-24e293c40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56036-4E9C-4A0D-9FFE-3C63579D7F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91413790-e005-4a2b-8858-24e293c403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123</TotalTime>
  <Pages>8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Sousa</dc:creator>
  <cp:keywords/>
  <cp:lastModifiedBy>Rúben Amorim (1191362)</cp:lastModifiedBy>
  <cp:revision>4</cp:revision>
  <cp:lastPrinted>2020-09-24T06:56:00Z</cp:lastPrinted>
  <dcterms:created xsi:type="dcterms:W3CDTF">2023-11-25T23:16:00Z</dcterms:created>
  <dcterms:modified xsi:type="dcterms:W3CDTF">2023-12-29T18:18:00Z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0x010100523CF267138CFC43A9F8B2C0F9A2BB3B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b45c324b-e925-3c4e-a880-a97e54e30473</vt:lpwstr>
  </property>
  <property fmtid="{D5CDD505-2E9C-101B-9397-08002B2CF9AE}" pid="6" name="Mendeley Citation Style_1">
    <vt:lpwstr>http://www.zotero.org/styles/ieee</vt:lpwstr>
  </property>
</Properties>
</file>